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273AB" w14:textId="708CC93F" w:rsidR="00757F34" w:rsidRPr="0035520E" w:rsidRDefault="009C1B1D" w:rsidP="00757F34">
      <w:pPr>
        <w:pStyle w:val="Kapitelnummer"/>
        <w:framePr w:wrap="around"/>
      </w:pPr>
      <w:r>
        <w:t>1</w:t>
      </w:r>
    </w:p>
    <w:p w14:paraId="7DBC2336" w14:textId="736DDB16" w:rsidR="00AB3BAF" w:rsidRPr="0035520E" w:rsidRDefault="00D75CD3" w:rsidP="00AB3BAF">
      <w:pPr>
        <w:pStyle w:val="Kapitelberschrift"/>
      </w:pPr>
      <w:r>
        <w:t>Komponenten</w:t>
      </w:r>
      <w:r w:rsidR="00652EF1">
        <w:t xml:space="preserve"> und Datenbindung</w:t>
      </w:r>
    </w:p>
    <w:p w14:paraId="359FC262" w14:textId="77777777" w:rsidR="00AB3BAF" w:rsidRPr="0035520E" w:rsidRDefault="00AB3BAF" w:rsidP="00757F34">
      <w:pPr>
        <w:pStyle w:val="Rahmenoben"/>
      </w:pPr>
    </w:p>
    <w:p w14:paraId="1F3B2B43" w14:textId="021C6AD2" w:rsidR="004100AD" w:rsidRDefault="00BD5D56">
      <w:pPr>
        <w:pStyle w:val="Verzeichnis1"/>
        <w:rPr>
          <w:rFonts w:asciiTheme="minorHAnsi" w:eastAsiaTheme="minorEastAsia" w:hAnsiTheme="minorHAnsi" w:cstheme="minorBidi"/>
          <w:sz w:val="22"/>
          <w:szCs w:val="22"/>
          <w:lang w:bidi="ar-SA"/>
        </w:rPr>
      </w:pPr>
      <w:r w:rsidRPr="0035520E">
        <w:rPr>
          <w:lang w:bidi="ar-SA"/>
        </w:rPr>
        <w:fldChar w:fldCharType="begin"/>
      </w:r>
      <w:r w:rsidR="00757F34" w:rsidRPr="0035520E">
        <w:rPr>
          <w:lang w:bidi="ar-SA"/>
        </w:rPr>
        <w:instrText xml:space="preserve"> TOC \o "1-1" \h \z </w:instrText>
      </w:r>
      <w:r w:rsidRPr="0035520E">
        <w:rPr>
          <w:lang w:bidi="ar-SA"/>
        </w:rPr>
        <w:fldChar w:fldCharType="separate"/>
      </w:r>
      <w:hyperlink w:anchor="_Toc480138500" w:history="1">
        <w:r w:rsidR="004100AD" w:rsidRPr="000A2E65">
          <w:rPr>
            <w:rStyle w:val="Hyperlink"/>
          </w:rPr>
          <w:t>Datenbindung in Angular</w:t>
        </w:r>
        <w:r w:rsidR="004100AD">
          <w:rPr>
            <w:webHidden/>
          </w:rPr>
          <w:tab/>
        </w:r>
        <w:r w:rsidR="004100AD">
          <w:rPr>
            <w:webHidden/>
          </w:rPr>
          <w:fldChar w:fldCharType="begin"/>
        </w:r>
        <w:r w:rsidR="004100AD">
          <w:rPr>
            <w:webHidden/>
          </w:rPr>
          <w:instrText xml:space="preserve"> PAGEREF _Toc480138500 \h </w:instrText>
        </w:r>
        <w:r w:rsidR="004100AD">
          <w:rPr>
            <w:webHidden/>
          </w:rPr>
        </w:r>
        <w:r w:rsidR="004100AD">
          <w:rPr>
            <w:webHidden/>
          </w:rPr>
          <w:fldChar w:fldCharType="separate"/>
        </w:r>
        <w:r w:rsidR="004100AD">
          <w:rPr>
            <w:webHidden/>
          </w:rPr>
          <w:t>1</w:t>
        </w:r>
        <w:r w:rsidR="004100AD">
          <w:rPr>
            <w:webHidden/>
          </w:rPr>
          <w:fldChar w:fldCharType="end"/>
        </w:r>
      </w:hyperlink>
    </w:p>
    <w:p w14:paraId="3BF75DDD" w14:textId="32329F96" w:rsidR="004100AD" w:rsidRDefault="00634AFD">
      <w:pPr>
        <w:pStyle w:val="Verzeichnis1"/>
        <w:rPr>
          <w:rFonts w:asciiTheme="minorHAnsi" w:eastAsiaTheme="minorEastAsia" w:hAnsiTheme="minorHAnsi" w:cstheme="minorBidi"/>
          <w:sz w:val="22"/>
          <w:szCs w:val="22"/>
          <w:lang w:bidi="ar-SA"/>
        </w:rPr>
      </w:pPr>
      <w:hyperlink w:anchor="_Toc480138501" w:history="1">
        <w:r w:rsidR="004100AD" w:rsidRPr="000A2E65">
          <w:rPr>
            <w:rStyle w:val="Hyperlink"/>
          </w:rPr>
          <w:t>Eigene Komponenten mit Datenbindung</w:t>
        </w:r>
        <w:r w:rsidR="004100AD">
          <w:rPr>
            <w:webHidden/>
          </w:rPr>
          <w:tab/>
        </w:r>
        <w:r w:rsidR="004100AD">
          <w:rPr>
            <w:webHidden/>
          </w:rPr>
          <w:fldChar w:fldCharType="begin"/>
        </w:r>
        <w:r w:rsidR="004100AD">
          <w:rPr>
            <w:webHidden/>
          </w:rPr>
          <w:instrText xml:space="preserve"> PAGEREF _Toc480138501 \h </w:instrText>
        </w:r>
        <w:r w:rsidR="004100AD">
          <w:rPr>
            <w:webHidden/>
          </w:rPr>
        </w:r>
        <w:r w:rsidR="004100AD">
          <w:rPr>
            <w:webHidden/>
          </w:rPr>
          <w:fldChar w:fldCharType="separate"/>
        </w:r>
        <w:r w:rsidR="004100AD">
          <w:rPr>
            <w:webHidden/>
          </w:rPr>
          <w:t>8</w:t>
        </w:r>
        <w:r w:rsidR="004100AD">
          <w:rPr>
            <w:webHidden/>
          </w:rPr>
          <w:fldChar w:fldCharType="end"/>
        </w:r>
      </w:hyperlink>
    </w:p>
    <w:p w14:paraId="1BD8CDCA" w14:textId="230E67F9" w:rsidR="004100AD" w:rsidRDefault="00634AFD">
      <w:pPr>
        <w:pStyle w:val="Verzeichnis1"/>
        <w:rPr>
          <w:rFonts w:asciiTheme="minorHAnsi" w:eastAsiaTheme="minorEastAsia" w:hAnsiTheme="minorHAnsi" w:cstheme="minorBidi"/>
          <w:sz w:val="22"/>
          <w:szCs w:val="22"/>
          <w:lang w:bidi="ar-SA"/>
        </w:rPr>
      </w:pPr>
      <w:hyperlink w:anchor="_Toc480138502" w:history="1">
        <w:r w:rsidR="004100AD" w:rsidRPr="000A2E65">
          <w:rPr>
            <w:rStyle w:val="Hyperlink"/>
          </w:rPr>
          <w:t>Life Cycle Hooks</w:t>
        </w:r>
        <w:r w:rsidR="004100AD">
          <w:rPr>
            <w:webHidden/>
          </w:rPr>
          <w:tab/>
        </w:r>
        <w:r w:rsidR="004100AD">
          <w:rPr>
            <w:webHidden/>
          </w:rPr>
          <w:fldChar w:fldCharType="begin"/>
        </w:r>
        <w:r w:rsidR="004100AD">
          <w:rPr>
            <w:webHidden/>
          </w:rPr>
          <w:instrText xml:space="preserve"> PAGEREF _Toc480138502 \h </w:instrText>
        </w:r>
        <w:r w:rsidR="004100AD">
          <w:rPr>
            <w:webHidden/>
          </w:rPr>
        </w:r>
        <w:r w:rsidR="004100AD">
          <w:rPr>
            <w:webHidden/>
          </w:rPr>
          <w:fldChar w:fldCharType="separate"/>
        </w:r>
        <w:r w:rsidR="004100AD">
          <w:rPr>
            <w:webHidden/>
          </w:rPr>
          <w:t>16</w:t>
        </w:r>
        <w:r w:rsidR="004100AD">
          <w:rPr>
            <w:webHidden/>
          </w:rPr>
          <w:fldChar w:fldCharType="end"/>
        </w:r>
      </w:hyperlink>
    </w:p>
    <w:p w14:paraId="55C0BDEF" w14:textId="7EA51C49" w:rsidR="00757F34" w:rsidRPr="0035520E" w:rsidRDefault="00BD5D56" w:rsidP="00757F34">
      <w:pPr>
        <w:pStyle w:val="Rahmenunten"/>
      </w:pPr>
      <w:r w:rsidRPr="0035520E">
        <w:fldChar w:fldCharType="end"/>
      </w:r>
    </w:p>
    <w:p w14:paraId="13B5515B" w14:textId="77777777" w:rsidR="007F1593" w:rsidRDefault="00D040B2" w:rsidP="00A83511">
      <w:r>
        <w:t>Eine Angular-Anwendung besteht aus Komponenten, die wiederum aus Komponenten bestehen.</w:t>
      </w:r>
      <w:r w:rsidR="00451A78">
        <w:t xml:space="preserve"> Es ergibt sich somit ein Komponentenbaum.</w:t>
      </w:r>
      <w:r>
        <w:t xml:space="preserve"> Somit kann eine komplexe Anwendung auf mehrere einfache, wiederverwendbare und testbare Teile heruntergebrochen werden. </w:t>
      </w:r>
    </w:p>
    <w:p w14:paraId="0ED4F179" w14:textId="59C5C8CD" w:rsidR="00D31377" w:rsidRDefault="006C7AE1" w:rsidP="00A83511">
      <w:r>
        <w:t xml:space="preserve">Während die Einführung zu Angular bereits eine erste Komponente beschrieben hat, zeigt dieses Kapitel, wie man eine solche Komponente in mehrere zerlegen kann, die über Datenbindung miteinander kommunizieren. </w:t>
      </w:r>
      <w:r w:rsidR="00451A78">
        <w:t xml:space="preserve">Dabei handelt es sich auch um das Grundprinzip, über das sich der Komponentenbaum einer Anwendung ergibt. </w:t>
      </w:r>
    </w:p>
    <w:p w14:paraId="394BA34E" w14:textId="07B080E3" w:rsidR="009F03A4" w:rsidRDefault="009F03A4" w:rsidP="009F03A4">
      <w:pPr>
        <w:pStyle w:val="berschrift1"/>
      </w:pPr>
      <w:bookmarkStart w:id="0" w:name="_Toc480138500"/>
      <w:r>
        <w:t>Datenbindung in Angular</w:t>
      </w:r>
      <w:bookmarkEnd w:id="0"/>
    </w:p>
    <w:p w14:paraId="194D49B4" w14:textId="1AF03D24" w:rsidR="009F03A4" w:rsidRDefault="000E370C" w:rsidP="009F03A4">
      <w:r>
        <w:t xml:space="preserve">Bevor </w:t>
      </w:r>
      <w:r w:rsidR="00D50C96">
        <w:t xml:space="preserve">das vorliegende Kapitel zeigen kann, wie Komponenten über Datenbindung kommunizieren, geht dieser Abschnitt darauf ein, wie Datenbindung in Angular überhaupt funktioniert. </w:t>
      </w:r>
    </w:p>
    <w:p w14:paraId="3C67ABF2" w14:textId="4958328A" w:rsidR="009F03A4" w:rsidRDefault="00D101B0" w:rsidP="00A45C19">
      <w:pPr>
        <w:pStyle w:val="berschrift2"/>
      </w:pPr>
      <w:r>
        <w:t>Rückblick auf AngularJS 1.x</w:t>
      </w:r>
    </w:p>
    <w:p w14:paraId="616690E3" w14:textId="77777777" w:rsidR="004100AD" w:rsidRPr="00D44F6A" w:rsidRDefault="00867F34" w:rsidP="00D44F6A">
      <w:r w:rsidRPr="00867F34">
        <w:t xml:space="preserve">Um die Architekturentscheidungen hinter der Datenbindung in Angular zu verstehen, lohnt sich ein Blick auf den Vorgänger, AngularJS 1.x. </w:t>
      </w:r>
      <w:r>
        <w:t xml:space="preserve">Hier konnte alles an alles gebunden werden. Um dies zu veranschaulichen, zeigt </w:t>
      </w:r>
      <w:r>
        <w:rPr>
          <w:sz w:val="16"/>
        </w:rPr>
        <w:fldChar w:fldCharType="begin"/>
      </w:r>
      <w:r>
        <w:instrText xml:space="preserve"> REF _Ref478996220 \h </w:instrText>
      </w:r>
      <w:r>
        <w:rPr>
          <w:sz w:val="16"/>
        </w:rPr>
      </w:r>
      <w:r>
        <w:rPr>
          <w:sz w:val="16"/>
        </w:rPr>
        <w:fldChar w:fldCharType="separate"/>
      </w:r>
      <w:r w:rsidR="004100AD" w:rsidRPr="00D44F6A">
        <w:rPr>
          <w:noProof/>
          <w:lang w:bidi="ar-SA"/>
        </w:rPr>
        <w:drawing>
          <wp:inline distT="0" distB="0" distL="0" distR="0" wp14:anchorId="36D12EAE" wp14:editId="11F8975D">
            <wp:extent cx="5327650" cy="1292860"/>
            <wp:effectExtent l="0" t="0" r="0" b="0"/>
            <wp:docPr id="31" name="angular-komponenten-angular1-diges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komponenten-angular1-digest-cycle.png"/>
                    <pic:cNvPicPr/>
                  </pic:nvPicPr>
                  <pic:blipFill>
                    <a:blip r:link="rId8" cstate="print">
                      <a:extLst>
                        <a:ext uri="{28A0092B-C50C-407E-A947-70E740481C1C}">
                          <a14:useLocalDpi xmlns:a14="http://schemas.microsoft.com/office/drawing/2010/main" val="0"/>
                        </a:ext>
                      </a:extLst>
                    </a:blip>
                    <a:stretch>
                      <a:fillRect/>
                    </a:stretch>
                  </pic:blipFill>
                  <pic:spPr>
                    <a:xfrm>
                      <a:off x="0" y="0"/>
                      <a:ext cx="5327650" cy="1292860"/>
                    </a:xfrm>
                    <a:prstGeom prst="rect">
                      <a:avLst/>
                    </a:prstGeom>
                  </pic:spPr>
                </pic:pic>
              </a:graphicData>
            </a:graphic>
          </wp:inline>
        </w:drawing>
      </w:r>
    </w:p>
    <w:p w14:paraId="323FF05C" w14:textId="459ACE79" w:rsidR="00AE4419" w:rsidRPr="00D44F6A" w:rsidRDefault="00867F34" w:rsidP="00D44F6A">
      <w:r>
        <w:fldChar w:fldCharType="end"/>
      </w:r>
      <w:r>
        <w:t xml:space="preserve"> </w:t>
      </w:r>
      <w:r w:rsidR="000D3321">
        <w:t>zwei</w:t>
      </w:r>
      <w:r>
        <w:t xml:space="preserve"> Datenmodell</w:t>
      </w:r>
      <w:r w:rsidR="000D3321">
        <w:t>e</w:t>
      </w:r>
      <w:r>
        <w:t xml:space="preserve"> sowie </w:t>
      </w:r>
      <w:r w:rsidR="000D3321">
        <w:t xml:space="preserve">eine </w:t>
      </w:r>
      <w:r>
        <w:t xml:space="preserve">Direktive, die aneinander gebunden wurden. Die Direktiven </w:t>
      </w:r>
      <w:r w:rsidRPr="00D44F6A">
        <w:t>entsprechen in diesem Beispiel den heutigen Komponenten.</w:t>
      </w:r>
    </w:p>
    <w:p w14:paraId="2BA9EF96" w14:textId="77777777" w:rsidR="00867F34" w:rsidRPr="00D44F6A" w:rsidRDefault="00867F34" w:rsidP="00D44F6A"/>
    <w:p w14:paraId="6E2A99C6" w14:textId="1DCEE8DB" w:rsidR="007C0BE9" w:rsidRPr="00D44F6A" w:rsidRDefault="00B125AD" w:rsidP="00D44F6A">
      <w:bookmarkStart w:id="1" w:name="_Ref478996220"/>
      <w:r w:rsidRPr="00D44F6A">
        <w:rPr>
          <w:noProof/>
          <w:lang w:bidi="ar-SA"/>
        </w:rPr>
        <w:lastRenderedPageBreak/>
        <w:drawing>
          <wp:inline distT="0" distB="0" distL="0" distR="0" wp14:anchorId="25C7D07C" wp14:editId="750CCADE">
            <wp:extent cx="5327650" cy="1292860"/>
            <wp:effectExtent l="0" t="0" r="0" b="0"/>
            <wp:docPr id="1" name="angular-komponenten-angular1-diges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komponenten-angular1-digest-cycle.png"/>
                    <pic:cNvPicPr/>
                  </pic:nvPicPr>
                  <pic:blipFill>
                    <a:blip r:link="rId8" cstate="print">
                      <a:extLst>
                        <a:ext uri="{28A0092B-C50C-407E-A947-70E740481C1C}">
                          <a14:useLocalDpi xmlns:a14="http://schemas.microsoft.com/office/drawing/2010/main" val="0"/>
                        </a:ext>
                      </a:extLst>
                    </a:blip>
                    <a:stretch>
                      <a:fillRect/>
                    </a:stretch>
                  </pic:blipFill>
                  <pic:spPr>
                    <a:xfrm>
                      <a:off x="0" y="0"/>
                      <a:ext cx="5327650" cy="1292860"/>
                    </a:xfrm>
                    <a:prstGeom prst="rect">
                      <a:avLst/>
                    </a:prstGeom>
                  </pic:spPr>
                </pic:pic>
              </a:graphicData>
            </a:graphic>
          </wp:inline>
        </w:drawing>
      </w:r>
    </w:p>
    <w:bookmarkEnd w:id="1"/>
    <w:p w14:paraId="20F79BE7" w14:textId="7B5B13D5" w:rsidR="00AE4419" w:rsidRDefault="00AE4419" w:rsidP="009F03A4"/>
    <w:p w14:paraId="7211DD73" w14:textId="6C0869BF" w:rsidR="00D44F6A" w:rsidRPr="00BC40EF" w:rsidRDefault="00D44F6A" w:rsidP="00D44F6A">
      <w:pPr>
        <w:pStyle w:val="Bildunterschrift"/>
      </w:pPr>
      <w:bookmarkStart w:id="2" w:name="_Ref480137760"/>
      <w:r w:rsidRPr="00BC40EF">
        <w:t xml:space="preserve">Abbildung </w:t>
      </w:r>
      <w:r>
        <w:fldChar w:fldCharType="begin"/>
      </w:r>
      <w:r w:rsidRPr="00BC40EF">
        <w:instrText xml:space="preserve"> SEQ Abbildung \* ARABIC </w:instrText>
      </w:r>
      <w:r>
        <w:fldChar w:fldCharType="separate"/>
      </w:r>
      <w:r w:rsidR="004100AD">
        <w:rPr>
          <w:noProof/>
        </w:rPr>
        <w:t>1</w:t>
      </w:r>
      <w:r>
        <w:rPr>
          <w:noProof/>
        </w:rPr>
        <w:fldChar w:fldCharType="end"/>
      </w:r>
      <w:bookmarkEnd w:id="2"/>
      <w:r w:rsidRPr="00BC40EF">
        <w:t xml:space="preserve">: </w:t>
      </w:r>
      <w:r>
        <w:t>Zyklen in AngularJS 1.x</w:t>
      </w:r>
    </w:p>
    <w:p w14:paraId="7014DE58" w14:textId="161B8C0A" w:rsidR="00D44F6A" w:rsidRDefault="00D44F6A" w:rsidP="009F03A4"/>
    <w:p w14:paraId="39D8175A" w14:textId="3204A89E" w:rsidR="00D44F6A" w:rsidRDefault="00D44F6A" w:rsidP="009F03A4"/>
    <w:p w14:paraId="77C595D4" w14:textId="77777777" w:rsidR="00D44F6A" w:rsidRDefault="00D44F6A" w:rsidP="009F03A4"/>
    <w:p w14:paraId="3FB1AEBB" w14:textId="6648C98A" w:rsidR="00867F34" w:rsidRDefault="00A9183B" w:rsidP="009F03A4">
      <w:r>
        <w:t xml:space="preserve">Durch die vielen wechselseitigen Abhängigkeiten konnte eine Änderung zu weiteren Änderungen führen und diese konnten wiederum weitere Änderungen nach sich ziehen. </w:t>
      </w:r>
      <w:r w:rsidR="00D1566C">
        <w:t xml:space="preserve">Deswegen musste AngulaJS 1.x auch </w:t>
      </w:r>
      <w:r w:rsidR="00F34BF5">
        <w:t>im Kreis laufen. Dieses im Kreis laufen war auch als Digest-Cycle bekannt und</w:t>
      </w:r>
      <w:r w:rsidR="00D1566C">
        <w:t xml:space="preserve"> </w:t>
      </w:r>
      <w:r w:rsidR="00F34BF5">
        <w:t xml:space="preserve">war </w:t>
      </w:r>
      <w:r w:rsidR="00D1566C">
        <w:t>natürlich der Performance alles andere als zuträglich.</w:t>
      </w:r>
      <w:r w:rsidR="00CB438B">
        <w:t xml:space="preserve"> Obwohl AngularJS 1.x in vielen Fällen schnell genug war, ist man durch dieses Verhalten das eine oder andere Mal – abhängig von der Anwendungsarchitektur – in Performancefallen getappt und da ist man dann nur wieder schwer herausgekommen.</w:t>
      </w:r>
    </w:p>
    <w:p w14:paraId="116896B7" w14:textId="385A798F" w:rsidR="00F547C4" w:rsidRPr="00ED79D1" w:rsidRDefault="00F547C4" w:rsidP="00ED79D1">
      <w:r>
        <w:t>Bei Angular (ab Version 2) ist die Situation anders: Hier ist die Anwendung ein Komponentenbaum. Somit ergibt sich eine hierarchische Struktur, die das Einführen einiger einfacher Regeln ermöglicht</w:t>
      </w:r>
      <w:r w:rsidR="00FE6CFA">
        <w:t xml:space="preserve"> (</w:t>
      </w:r>
      <w:r w:rsidR="00FC2777">
        <w:fldChar w:fldCharType="begin"/>
      </w:r>
      <w:r w:rsidR="00FC2777">
        <w:instrText xml:space="preserve"> REF _Ref480137946 \h </w:instrText>
      </w:r>
      <w:r w:rsidR="00FC2777">
        <w:fldChar w:fldCharType="separate"/>
      </w:r>
      <w:r w:rsidR="004100AD" w:rsidRPr="00FE6CFA">
        <w:t xml:space="preserve">Abbildung </w:t>
      </w:r>
      <w:r w:rsidR="004100AD">
        <w:rPr>
          <w:noProof/>
        </w:rPr>
        <w:t>2</w:t>
      </w:r>
      <w:r w:rsidR="00FC2777">
        <w:fldChar w:fldCharType="end"/>
      </w:r>
      <w:r w:rsidR="00FE6CFA">
        <w:t>)</w:t>
      </w:r>
      <w:r>
        <w:t xml:space="preserve">. Diese Regeln sind unter anderem der Schlüssel für die extrem gute Performance der Neuauflage. </w:t>
      </w:r>
      <w:r w:rsidR="00D61569">
        <w:t xml:space="preserve">Die </w:t>
      </w:r>
      <w:r w:rsidR="00D61569" w:rsidRPr="00ED79D1">
        <w:t>nächsten Abschnitte gehen darauf ein.</w:t>
      </w:r>
    </w:p>
    <w:p w14:paraId="4BFD9B7A" w14:textId="5B426C36" w:rsidR="00596910" w:rsidRPr="00ED79D1" w:rsidRDefault="00596910" w:rsidP="00ED79D1"/>
    <w:p w14:paraId="0FEE4878" w14:textId="3CB22168" w:rsidR="007F7935" w:rsidRPr="00ED79D1" w:rsidRDefault="00A3015B" w:rsidP="00ED79D1">
      <w:bookmarkStart w:id="3" w:name="_Ref478996875"/>
      <w:r w:rsidRPr="00ED79D1">
        <w:rPr>
          <w:noProof/>
          <w:lang w:bidi="ar-SA"/>
        </w:rPr>
        <w:lastRenderedPageBreak/>
        <w:drawing>
          <wp:inline distT="0" distB="0" distL="0" distR="0" wp14:anchorId="18B8729E" wp14:editId="06CF8F41">
            <wp:extent cx="5327650" cy="3567430"/>
            <wp:effectExtent l="0" t="0" r="0" b="0"/>
            <wp:docPr id="2" name="angular-komponenten-angular2-hierarch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ular-komponenten-angular2-hierarchie.png"/>
                    <pic:cNvPicPr/>
                  </pic:nvPicPr>
                  <pic:blipFill>
                    <a:blip r:link="rId9" cstate="print">
                      <a:extLst>
                        <a:ext uri="{28A0092B-C50C-407E-A947-70E740481C1C}">
                          <a14:useLocalDpi xmlns:a14="http://schemas.microsoft.com/office/drawing/2010/main" val="0"/>
                        </a:ext>
                      </a:extLst>
                    </a:blip>
                    <a:stretch>
                      <a:fillRect/>
                    </a:stretch>
                  </pic:blipFill>
                  <pic:spPr>
                    <a:xfrm>
                      <a:off x="0" y="0"/>
                      <a:ext cx="5327650" cy="3567430"/>
                    </a:xfrm>
                    <a:prstGeom prst="rect">
                      <a:avLst/>
                    </a:prstGeom>
                  </pic:spPr>
                </pic:pic>
              </a:graphicData>
            </a:graphic>
          </wp:inline>
        </w:drawing>
      </w:r>
    </w:p>
    <w:bookmarkEnd w:id="3"/>
    <w:p w14:paraId="1E3E4C1B" w14:textId="13A0BB3E" w:rsidR="00596910" w:rsidRDefault="00596910" w:rsidP="00ED79D1"/>
    <w:p w14:paraId="183C0847" w14:textId="77777777" w:rsidR="00FE6CFA" w:rsidRPr="00ED79D1" w:rsidRDefault="00FE6CFA" w:rsidP="00ED79D1"/>
    <w:p w14:paraId="5B899D28" w14:textId="6077F93C" w:rsidR="00ED79D1" w:rsidRPr="00FE6CFA" w:rsidRDefault="00ED79D1" w:rsidP="00FE6CFA">
      <w:bookmarkStart w:id="4" w:name="_Ref480137946"/>
      <w:r w:rsidRPr="00FE6CFA">
        <w:t xml:space="preserve">Abbildung </w:t>
      </w:r>
      <w:r w:rsidRPr="00FE6CFA">
        <w:fldChar w:fldCharType="begin"/>
      </w:r>
      <w:r w:rsidRPr="00FE6CFA">
        <w:instrText xml:space="preserve"> SEQ Abbildung \* ARABIC </w:instrText>
      </w:r>
      <w:r w:rsidRPr="00FE6CFA">
        <w:fldChar w:fldCharType="separate"/>
      </w:r>
      <w:r w:rsidR="004100AD">
        <w:rPr>
          <w:noProof/>
        </w:rPr>
        <w:t>2</w:t>
      </w:r>
      <w:r w:rsidRPr="00FE6CFA">
        <w:fldChar w:fldCharType="end"/>
      </w:r>
      <w:bookmarkEnd w:id="4"/>
      <w:r w:rsidRPr="00FE6CFA">
        <w:t>: Hierarchische Struktur einer Angular-Anwendung</w:t>
      </w:r>
    </w:p>
    <w:p w14:paraId="3713D9B7" w14:textId="4729F65A" w:rsidR="00D101B0" w:rsidRPr="00F547C4" w:rsidRDefault="00382C20" w:rsidP="00A45C19">
      <w:pPr>
        <w:pStyle w:val="berschrift2"/>
      </w:pPr>
      <w:r w:rsidRPr="00F547C4">
        <w:t>Property Bindings</w:t>
      </w:r>
    </w:p>
    <w:p w14:paraId="2FDCBAAE" w14:textId="0208E695" w:rsidR="00382C20" w:rsidRDefault="002E416B" w:rsidP="00FC2777">
      <w:r w:rsidRPr="002E416B">
        <w:t>Für Property Bindings gilt in Angular, dass sie imm</w:t>
      </w:r>
      <w:r>
        <w:t xml:space="preserve">er nur Daten von einer Parent- zu einer Child-Komponente weitergeben. </w:t>
      </w:r>
      <w:r w:rsidR="0083305C">
        <w:t xml:space="preserve">Anders ausgedrückt </w:t>
      </w:r>
      <w:r w:rsidR="005A7CD1">
        <w:t>bedeutet das</w:t>
      </w:r>
      <w:r w:rsidR="0083305C">
        <w:t>, dass Child-Komponenten im Rahmen der Datenbindung nicht ihren Parent verändern dürfen</w:t>
      </w:r>
      <w:r w:rsidR="00FC2777">
        <w:t xml:space="preserve"> (</w:t>
      </w:r>
      <w:r w:rsidR="009E5308">
        <w:fldChar w:fldCharType="begin"/>
      </w:r>
      <w:r w:rsidR="009E5308">
        <w:instrText xml:space="preserve"> REF _Ref480138171 \h </w:instrText>
      </w:r>
      <w:r w:rsidR="009E5308">
        <w:fldChar w:fldCharType="separate"/>
      </w:r>
      <w:r w:rsidR="004100AD" w:rsidRPr="00FC2777">
        <w:t xml:space="preserve">Abbildung </w:t>
      </w:r>
      <w:r w:rsidR="004100AD">
        <w:rPr>
          <w:noProof/>
        </w:rPr>
        <w:t>3</w:t>
      </w:r>
      <w:r w:rsidR="009E5308">
        <w:fldChar w:fldCharType="end"/>
      </w:r>
      <w:r w:rsidR="00FC2777">
        <w:t>)</w:t>
      </w:r>
      <w:r w:rsidR="0083305C">
        <w:t xml:space="preserve">. Die Daten fließen hier </w:t>
      </w:r>
      <w:r w:rsidR="009A2D42">
        <w:t xml:space="preserve">also </w:t>
      </w:r>
      <w:r w:rsidR="0083305C">
        <w:t>von oben nach unten</w:t>
      </w:r>
      <w:r w:rsidR="00FC2777">
        <w:t>.</w:t>
      </w:r>
      <w:r w:rsidR="00CD588D">
        <w:t xml:space="preserve"> </w:t>
      </w:r>
    </w:p>
    <w:p w14:paraId="36633A66" w14:textId="17C42B9B" w:rsidR="00596910" w:rsidRDefault="00596910" w:rsidP="009F03A4"/>
    <w:p w14:paraId="10C90D88" w14:textId="04B139E4" w:rsidR="002F3610" w:rsidRDefault="00617961" w:rsidP="002F3610">
      <w:pPr>
        <w:pStyle w:val="Bild"/>
      </w:pPr>
      <w:bookmarkStart w:id="5" w:name="_Ref478997065"/>
      <w:r>
        <w:rPr>
          <w:noProof/>
          <w:lang w:bidi="ar-SA"/>
        </w:rPr>
        <w:lastRenderedPageBreak/>
        <w:drawing>
          <wp:inline distT="0" distB="0" distL="0" distR="0" wp14:anchorId="1E0690D5" wp14:editId="63B7539A">
            <wp:extent cx="5327650" cy="3560445"/>
            <wp:effectExtent l="0" t="0" r="0" b="0"/>
            <wp:docPr id="3" name="angular-komponenten-property-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komponenten-property-bindings.png"/>
                    <pic:cNvPicPr/>
                  </pic:nvPicPr>
                  <pic:blipFill>
                    <a:blip r:link="rId10" cstate="print">
                      <a:extLst>
                        <a:ext uri="{28A0092B-C50C-407E-A947-70E740481C1C}">
                          <a14:useLocalDpi xmlns:a14="http://schemas.microsoft.com/office/drawing/2010/main" val="0"/>
                        </a:ext>
                      </a:extLst>
                    </a:blip>
                    <a:stretch>
                      <a:fillRect/>
                    </a:stretch>
                  </pic:blipFill>
                  <pic:spPr>
                    <a:xfrm>
                      <a:off x="0" y="0"/>
                      <a:ext cx="5327650" cy="3560445"/>
                    </a:xfrm>
                    <a:prstGeom prst="rect">
                      <a:avLst/>
                    </a:prstGeom>
                  </pic:spPr>
                </pic:pic>
              </a:graphicData>
            </a:graphic>
          </wp:inline>
        </w:drawing>
      </w:r>
    </w:p>
    <w:p w14:paraId="191208B0" w14:textId="77777777" w:rsidR="00FC2777" w:rsidRPr="00FC2777" w:rsidRDefault="00FC2777" w:rsidP="00FC2777"/>
    <w:p w14:paraId="5ACC1C6D" w14:textId="2EF15023" w:rsidR="0030172D" w:rsidRPr="00FC2777" w:rsidRDefault="0030172D" w:rsidP="00FC2777">
      <w:bookmarkStart w:id="6" w:name="_Ref480138171"/>
      <w:r w:rsidRPr="00FC2777">
        <w:t xml:space="preserve">Abbildung </w:t>
      </w:r>
      <w:r w:rsidRPr="00FC2777">
        <w:fldChar w:fldCharType="begin"/>
      </w:r>
      <w:r w:rsidRPr="00FC2777">
        <w:instrText xml:space="preserve"> SEQ Abbildung \* ARABIC </w:instrText>
      </w:r>
      <w:r w:rsidRPr="00FC2777">
        <w:fldChar w:fldCharType="separate"/>
      </w:r>
      <w:r w:rsidR="004100AD">
        <w:rPr>
          <w:noProof/>
        </w:rPr>
        <w:t>3</w:t>
      </w:r>
      <w:r w:rsidRPr="00FC2777">
        <w:fldChar w:fldCharType="end"/>
      </w:r>
      <w:bookmarkEnd w:id="5"/>
      <w:bookmarkEnd w:id="6"/>
      <w:r w:rsidRPr="00FC2777">
        <w:t xml:space="preserve">: </w:t>
      </w:r>
      <w:r w:rsidR="00E7410E" w:rsidRPr="00FC2777">
        <w:t>Die Daten fließen bei Property-Bindings von oben nach unten</w:t>
      </w:r>
    </w:p>
    <w:p w14:paraId="503A9410" w14:textId="68153011" w:rsidR="004C3171" w:rsidRDefault="004C3171" w:rsidP="009F03A4"/>
    <w:p w14:paraId="7A988A31" w14:textId="4635BD37" w:rsidR="002107A6" w:rsidRDefault="00F72705" w:rsidP="009F03A4">
      <w:r>
        <w:t>Der Abhängigkeitesgraph, der bei AngularJS 1.x noch zyklen enthalten konnte, ist nun ein Baum – also frei von Zyklen. Somit muss Angular auch nicht mehr im Kreis laufen. Vielmehr reicht es, den Baum ein einziges Mal zu traversieren, um ihn mit der UI abzugleichen</w:t>
      </w:r>
      <w:r w:rsidR="002107A6">
        <w:t xml:space="preserve"> – Oder anders ausgedrückt: Man benötigt lediglich einen einzigen Digest im Sinne von AngularJS 1.x.</w:t>
      </w:r>
      <w:r w:rsidR="001C311E">
        <w:t xml:space="preserve"> </w:t>
      </w:r>
      <w:r w:rsidR="00F6060A">
        <w:t xml:space="preserve">Da Angular für das Traversieren des Baums Code generiert, der sich gut von JavaScript-Engines optimieren lässt, ist dieser Vorgang äußerst schnell. </w:t>
      </w:r>
      <w:r w:rsidR="00D451EF">
        <w:t xml:space="preserve">Standardmäßig findet diese Codegenerierung beim Start der Anwendung statt. Dank der in </w:t>
      </w:r>
      <w:commentRangeStart w:id="7"/>
      <w:r w:rsidR="00D451EF">
        <w:t xml:space="preserve">Kapitel </w:t>
      </w:r>
      <w:commentRangeEnd w:id="7"/>
      <w:r w:rsidR="00FA0537">
        <w:rPr>
          <w:rStyle w:val="Kommentarzeichen"/>
        </w:rPr>
        <w:commentReference w:id="7"/>
      </w:r>
      <w:r w:rsidR="009E5308">
        <w:t>18</w:t>
      </w:r>
      <w:r w:rsidR="00D451EF">
        <w:t xml:space="preserve"> beschriebenen Ahead-of-Time-Kompilierung (AOT-Kompilierung) kann sich bereits der Build-Prozess darum kümmern.</w:t>
      </w:r>
    </w:p>
    <w:p w14:paraId="3D55E852" w14:textId="77777777" w:rsidR="00F6060A" w:rsidRDefault="00F6060A" w:rsidP="009F03A4"/>
    <w:p w14:paraId="07267C37" w14:textId="77777777" w:rsidR="00A40A1C" w:rsidRDefault="00A40A1C" w:rsidP="00A40A1C">
      <w:pPr>
        <w:pStyle w:val="HinweisBeginn"/>
      </w:pPr>
      <w:r>
        <w:t>Hinweis Beginn</w:t>
      </w:r>
    </w:p>
    <w:p w14:paraId="6A77F703" w14:textId="3A7D4016" w:rsidR="00A40A1C" w:rsidRDefault="00A40A1C" w:rsidP="00A40A1C">
      <w:pPr>
        <w:pStyle w:val="HinweisText"/>
      </w:pPr>
      <w:r>
        <w:t xml:space="preserve">Um das Property-Binding zu optimieren, kann man das Framework wissen lassen, welcher Teil des Baums sich geändert hat. In diesem Fall beschränkt sich Angular auch nur auf den betroffenen Teilbaum. Da es sich hierbei um eine Optimierungstechnik handelt, die über die Grundlagen hinaus geht, finden sich Informationen dazu erst im weiter hinten platzierten Kapitel </w:t>
      </w:r>
      <w:r>
        <w:rPr>
          <w:rStyle w:val="Kommentarzeichen"/>
        </w:rPr>
        <w:commentReference w:id="8"/>
      </w:r>
      <w:r w:rsidR="00D67E68">
        <w:t>12</w:t>
      </w:r>
      <w:r>
        <w:t>.</w:t>
      </w:r>
    </w:p>
    <w:p w14:paraId="174C0E4D" w14:textId="77777777" w:rsidR="00A40A1C" w:rsidRDefault="00A40A1C" w:rsidP="00A40A1C">
      <w:pPr>
        <w:pStyle w:val="HinweisEnde"/>
      </w:pPr>
      <w:r>
        <w:t>Hinweis Ende</w:t>
      </w:r>
    </w:p>
    <w:p w14:paraId="7023223D" w14:textId="5D00CF55" w:rsidR="00382C20" w:rsidRPr="003A7E39" w:rsidRDefault="00382C20" w:rsidP="00A45C19">
      <w:pPr>
        <w:pStyle w:val="berschrift2"/>
      </w:pPr>
      <w:r w:rsidRPr="003A7E39">
        <w:t>Event Bindings</w:t>
      </w:r>
    </w:p>
    <w:p w14:paraId="23B17D9F" w14:textId="77777777" w:rsidR="004C658F" w:rsidRDefault="003A7E39" w:rsidP="00D61E9B">
      <w:r w:rsidRPr="003A7E39">
        <w:t xml:space="preserve">Event-Bindings definieren </w:t>
      </w:r>
      <w:r>
        <w:t xml:space="preserve">Handler für Ereignisse, die in Kind-Komponenten auftreten. </w:t>
      </w:r>
      <w:r w:rsidR="00D81546">
        <w:t xml:space="preserve">Beispiele dafür sind das Click-Event aus der Einführung zu Angular. Die Schaltfläche löst es aus, behandelt wurde es jedoch im Handler der übergeordneten </w:t>
      </w:r>
      <w:r w:rsidR="00D81546" w:rsidRPr="00D81546">
        <w:rPr>
          <w:i/>
        </w:rPr>
        <w:t>FlightSearchComponent</w:t>
      </w:r>
      <w:r w:rsidR="00D81546">
        <w:t>.</w:t>
      </w:r>
      <w:r w:rsidR="00B4100C">
        <w:t xml:space="preserve"> </w:t>
      </w:r>
    </w:p>
    <w:p w14:paraId="031EE7C5" w14:textId="4659D943" w:rsidR="00382C20" w:rsidRDefault="00A900FD" w:rsidP="00D61E9B">
      <w:r>
        <w:lastRenderedPageBreak/>
        <w:t xml:space="preserve">Beim Auslösen eines Events kann die Kind-Komponente </w:t>
      </w:r>
      <w:r w:rsidR="00000C14">
        <w:t xml:space="preserve">einen Wert angeben, den der Handler im Parent erhält. Dies dient der genaueren Beschreibung des aktuellen Ereignisses. </w:t>
      </w:r>
      <w:r w:rsidR="004D6DB5">
        <w:t>Somit fließen bei Event-Bindings Informationen von unten nach oben</w:t>
      </w:r>
      <w:r w:rsidR="00422F7D">
        <w:t xml:space="preserve"> (</w:t>
      </w:r>
      <w:r w:rsidR="004100AD">
        <w:fldChar w:fldCharType="begin"/>
      </w:r>
      <w:r w:rsidR="004100AD">
        <w:instrText xml:space="preserve"> REF _Ref480138486 \h </w:instrText>
      </w:r>
      <w:r w:rsidR="004100AD">
        <w:fldChar w:fldCharType="separate"/>
      </w:r>
      <w:r w:rsidR="004100AD" w:rsidRPr="00D61E9B">
        <w:t xml:space="preserve">Abbildung </w:t>
      </w:r>
      <w:r w:rsidR="004100AD">
        <w:rPr>
          <w:noProof/>
        </w:rPr>
        <w:t>4</w:t>
      </w:r>
      <w:r w:rsidR="004100AD">
        <w:fldChar w:fldCharType="end"/>
      </w:r>
      <w:r w:rsidR="00422F7D">
        <w:t>)</w:t>
      </w:r>
      <w:r w:rsidR="004D6DB5">
        <w:t>.</w:t>
      </w:r>
    </w:p>
    <w:p w14:paraId="63233C9F" w14:textId="1A082F6E" w:rsidR="004D6DB5" w:rsidRDefault="004D6DB5" w:rsidP="009F03A4"/>
    <w:p w14:paraId="2E2CA052" w14:textId="3EBCAA87" w:rsidR="003B3B13" w:rsidRDefault="003B3B13" w:rsidP="003B3B13">
      <w:pPr>
        <w:pStyle w:val="Bild"/>
      </w:pPr>
      <w:bookmarkStart w:id="9" w:name="_Ref478998025"/>
      <w:r>
        <w:rPr>
          <w:noProof/>
          <w:lang w:bidi="ar-SA"/>
        </w:rPr>
        <w:drawing>
          <wp:inline distT="0" distB="0" distL="0" distR="0" wp14:anchorId="66E6CB7E" wp14:editId="0B0F347C">
            <wp:extent cx="5327650" cy="3569970"/>
            <wp:effectExtent l="0" t="0" r="0" b="0"/>
            <wp:docPr id="4" name="angular-komponenten-events-botto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komponenten-events-bottom-up.png"/>
                    <pic:cNvPicPr/>
                  </pic:nvPicPr>
                  <pic:blipFill>
                    <a:blip r:link="rId13" cstate="print">
                      <a:extLst>
                        <a:ext uri="{28A0092B-C50C-407E-A947-70E740481C1C}">
                          <a14:useLocalDpi xmlns:a14="http://schemas.microsoft.com/office/drawing/2010/main" val="0"/>
                        </a:ext>
                      </a:extLst>
                    </a:blip>
                    <a:stretch>
                      <a:fillRect/>
                    </a:stretch>
                  </pic:blipFill>
                  <pic:spPr>
                    <a:xfrm>
                      <a:off x="0" y="0"/>
                      <a:ext cx="5327650" cy="3569970"/>
                    </a:xfrm>
                    <a:prstGeom prst="rect">
                      <a:avLst/>
                    </a:prstGeom>
                  </pic:spPr>
                </pic:pic>
              </a:graphicData>
            </a:graphic>
          </wp:inline>
        </w:drawing>
      </w:r>
    </w:p>
    <w:p w14:paraId="135CB417" w14:textId="77777777" w:rsidR="00D61E9B" w:rsidRPr="00D61E9B" w:rsidRDefault="00D61E9B" w:rsidP="00D61E9B"/>
    <w:p w14:paraId="44887973" w14:textId="77777777" w:rsidR="00D61E9B" w:rsidRDefault="00D61E9B" w:rsidP="00D61E9B"/>
    <w:p w14:paraId="75344E47" w14:textId="7D149ACC" w:rsidR="004D6DB5" w:rsidRPr="00D61E9B" w:rsidRDefault="004D6DB5" w:rsidP="00D61E9B">
      <w:bookmarkStart w:id="10" w:name="_Ref480138486"/>
      <w:r w:rsidRPr="00D61E9B">
        <w:t xml:space="preserve">Abbildung </w:t>
      </w:r>
      <w:r w:rsidRPr="00D61E9B">
        <w:fldChar w:fldCharType="begin"/>
      </w:r>
      <w:r w:rsidRPr="00D61E9B">
        <w:instrText xml:space="preserve"> SEQ Abbildung \* ARABIC </w:instrText>
      </w:r>
      <w:r w:rsidRPr="00D61E9B">
        <w:fldChar w:fldCharType="separate"/>
      </w:r>
      <w:r w:rsidR="004100AD">
        <w:rPr>
          <w:noProof/>
        </w:rPr>
        <w:t>4</w:t>
      </w:r>
      <w:r w:rsidRPr="00D61E9B">
        <w:fldChar w:fldCharType="end"/>
      </w:r>
      <w:bookmarkEnd w:id="9"/>
      <w:bookmarkEnd w:id="10"/>
      <w:r w:rsidRPr="00D61E9B">
        <w:t>: Die Daten fließen bei Event-Bindings von unten nach oben</w:t>
      </w:r>
    </w:p>
    <w:p w14:paraId="47105F95" w14:textId="5A4E1656" w:rsidR="004D6DB5" w:rsidRPr="00D61E9B" w:rsidRDefault="004D6DB5" w:rsidP="00D61E9B"/>
    <w:p w14:paraId="2F5B215F" w14:textId="0A4D4C0B" w:rsidR="004710A4" w:rsidRDefault="00675E26" w:rsidP="009F03A4">
      <w:r>
        <w:t xml:space="preserve">Das </w:t>
      </w:r>
      <w:r w:rsidR="00B7155A">
        <w:t>Schöne</w:t>
      </w:r>
      <w:r>
        <w:t xml:space="preserve"> an Event-Bindings ist, dass sie sehr billig sind: Das Auslösen eines Event-Handlers besteht mehr oder weniger nur im Aufruf einer festgelegten Methode. </w:t>
      </w:r>
      <w:r w:rsidR="008F2C51">
        <w:t>Aus diesem Grund benötigt Angular dafür, um abermals die Nomenklatur aus AngularJS 1.x zu b</w:t>
      </w:r>
      <w:r w:rsidR="004710A4">
        <w:t>emühen, keinen einzigen Digest.</w:t>
      </w:r>
    </w:p>
    <w:p w14:paraId="00BBBB29" w14:textId="2ADB74D4" w:rsidR="00D04F4C" w:rsidRDefault="004710A4" w:rsidP="009F03A4">
      <w:r>
        <w:t xml:space="preserve">Allerdings kann ein Event den Zustand der Anwendung verändern. Jemand klickt auf Auswählen und plötzlich befindet sich ein neuer Flug im Warenkorb oder jemand klickt auf Suchen und ein paar Augenblicke später liegen neue Flüge vor, die es anzuzeigen gilt. </w:t>
      </w:r>
      <w:r w:rsidR="00B7155A">
        <w:t>Wie Angular damit umgeht, zeigt der nächste Abschnitt.</w:t>
      </w:r>
    </w:p>
    <w:p w14:paraId="0B4DEA41" w14:textId="77777777" w:rsidR="004D6DB5" w:rsidRPr="003A7E39" w:rsidRDefault="004D6DB5" w:rsidP="009F03A4"/>
    <w:p w14:paraId="0DF5D22C" w14:textId="173CD4C1" w:rsidR="001C311E" w:rsidRPr="00CC66F9" w:rsidRDefault="001C311E" w:rsidP="001C311E">
      <w:pPr>
        <w:pStyle w:val="berschrift2"/>
      </w:pPr>
      <w:r w:rsidRPr="00CC66F9">
        <w:t xml:space="preserve">Zusammenspiel von Property- und </w:t>
      </w:r>
      <w:r w:rsidR="000B506E" w:rsidRPr="00CC66F9">
        <w:t>Event-</w:t>
      </w:r>
      <w:r w:rsidRPr="00CC66F9">
        <w:t>Bindings</w:t>
      </w:r>
    </w:p>
    <w:p w14:paraId="7CDA86BF" w14:textId="5DE1A967" w:rsidR="00B92FA8" w:rsidRDefault="00F85589" w:rsidP="001C311E">
      <w:r>
        <w:t xml:space="preserve">Damit die von Event-Handler </w:t>
      </w:r>
      <w:r w:rsidR="00B97F80">
        <w:t xml:space="preserve">an den Komponenten </w:t>
      </w:r>
      <w:r>
        <w:t xml:space="preserve">durchgeführten Änderungen in der UI präsentiert werden, </w:t>
      </w:r>
      <w:r w:rsidR="00E35060">
        <w:t>greifen bei Angular die beiden betrachteten Arten der Datenbindung ineinander</w:t>
      </w:r>
      <w:r>
        <w:t xml:space="preserve">. Das lässt sich durch einen Zustandsautomaten </w:t>
      </w:r>
      <w:r w:rsidR="00B92FA8">
        <w:t>sehr gut veranschaulichen (</w:t>
      </w:r>
      <w:r w:rsidR="00B141F3">
        <w:fldChar w:fldCharType="begin"/>
      </w:r>
      <w:r w:rsidR="00B141F3">
        <w:instrText xml:space="preserve"> REF _Ref478998819 \h </w:instrText>
      </w:r>
      <w:r w:rsidR="00B141F3">
        <w:fldChar w:fldCharType="separate"/>
      </w:r>
      <w:r w:rsidR="004100AD" w:rsidRPr="00BC40EF">
        <w:t xml:space="preserve">Abbildung </w:t>
      </w:r>
      <w:r w:rsidR="004100AD">
        <w:rPr>
          <w:noProof/>
        </w:rPr>
        <w:t>5</w:t>
      </w:r>
      <w:r w:rsidR="00B141F3">
        <w:fldChar w:fldCharType="end"/>
      </w:r>
      <w:r w:rsidR="00B92FA8">
        <w:t>)</w:t>
      </w:r>
      <w:r w:rsidR="00B141F3">
        <w:t>.</w:t>
      </w:r>
    </w:p>
    <w:p w14:paraId="1E29555B" w14:textId="592782EC" w:rsidR="00F211CA" w:rsidRDefault="00F211CA" w:rsidP="00CA60A1"/>
    <w:p w14:paraId="5BD66FC6" w14:textId="32BBF6DA" w:rsidR="00E60ADC" w:rsidRDefault="00447D4D" w:rsidP="00447D4D">
      <w:pPr>
        <w:pStyle w:val="Bild"/>
      </w:pPr>
      <w:r>
        <w:rPr>
          <w:noProof/>
          <w:lang w:bidi="ar-SA"/>
        </w:rPr>
        <w:lastRenderedPageBreak/>
        <w:drawing>
          <wp:inline distT="0" distB="0" distL="0" distR="0" wp14:anchorId="6FF9CCA1" wp14:editId="615D1DFC">
            <wp:extent cx="5327650" cy="2338705"/>
            <wp:effectExtent l="0" t="0" r="0" b="0"/>
            <wp:docPr id="5" name="angular-databinding-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ular-databinding-statemachine.png"/>
                    <pic:cNvPicPr/>
                  </pic:nvPicPr>
                  <pic:blipFill>
                    <a:blip r:link="rId14" cstate="print">
                      <a:extLst>
                        <a:ext uri="{28A0092B-C50C-407E-A947-70E740481C1C}">
                          <a14:useLocalDpi xmlns:a14="http://schemas.microsoft.com/office/drawing/2010/main" val="0"/>
                        </a:ext>
                      </a:extLst>
                    </a:blip>
                    <a:stretch>
                      <a:fillRect/>
                    </a:stretch>
                  </pic:blipFill>
                  <pic:spPr>
                    <a:xfrm>
                      <a:off x="0" y="0"/>
                      <a:ext cx="5327650" cy="2338705"/>
                    </a:xfrm>
                    <a:prstGeom prst="rect">
                      <a:avLst/>
                    </a:prstGeom>
                  </pic:spPr>
                </pic:pic>
              </a:graphicData>
            </a:graphic>
          </wp:inline>
        </w:drawing>
      </w:r>
    </w:p>
    <w:p w14:paraId="6FA8DCCF" w14:textId="78D3FE66" w:rsidR="00CA60A1" w:rsidRPr="00BC40EF" w:rsidRDefault="00CA60A1" w:rsidP="00CA60A1">
      <w:pPr>
        <w:pStyle w:val="Bildunterschrift"/>
      </w:pPr>
      <w:bookmarkStart w:id="11" w:name="_Ref478998819"/>
      <w:r w:rsidRPr="00BC40EF">
        <w:t xml:space="preserve">Abbildung </w:t>
      </w:r>
      <w:r>
        <w:fldChar w:fldCharType="begin"/>
      </w:r>
      <w:r w:rsidRPr="00BC40EF">
        <w:instrText xml:space="preserve"> SEQ Abbildung \* ARABIC </w:instrText>
      </w:r>
      <w:r>
        <w:fldChar w:fldCharType="separate"/>
      </w:r>
      <w:r w:rsidR="004100AD">
        <w:rPr>
          <w:noProof/>
        </w:rPr>
        <w:t>5</w:t>
      </w:r>
      <w:r>
        <w:rPr>
          <w:noProof/>
        </w:rPr>
        <w:fldChar w:fldCharType="end"/>
      </w:r>
      <w:bookmarkEnd w:id="11"/>
      <w:r w:rsidRPr="00BC40EF">
        <w:t xml:space="preserve">: </w:t>
      </w:r>
      <w:r w:rsidR="00DD4BEA">
        <w:t>Datenbindung als Zustandsautomat</w:t>
      </w:r>
    </w:p>
    <w:p w14:paraId="09167748" w14:textId="32BC47B8" w:rsidR="00CA60A1" w:rsidRDefault="00CA60A1" w:rsidP="00CA60A1"/>
    <w:p w14:paraId="483CA4D3" w14:textId="4827B0D4" w:rsidR="00F211CA" w:rsidRDefault="00F211CA" w:rsidP="00F211CA">
      <w:r>
        <w:t xml:space="preserve">Nach dem Initialisieren der Anwendung ist sie bereit und wartet auf Ereignisse. Hierbei kann es sich um Benutzer-Ereignisse (z. B. </w:t>
      </w:r>
      <w:r w:rsidRPr="0095406E">
        <w:rPr>
          <w:i/>
        </w:rPr>
        <w:t>click</w:t>
      </w:r>
      <w:r>
        <w:t xml:space="preserve"> oder </w:t>
      </w:r>
      <w:r w:rsidRPr="0095406E">
        <w:rPr>
          <w:i/>
        </w:rPr>
        <w:t>keypress</w:t>
      </w:r>
      <w:r>
        <w:t xml:space="preserve">), Zeitereignisse (z. B. </w:t>
      </w:r>
      <w:r w:rsidRPr="00EE7CE0">
        <w:rPr>
          <w:i/>
        </w:rPr>
        <w:t>timeout</w:t>
      </w:r>
      <w:r>
        <w:t xml:space="preserve">) oder Datenereignisse (z. B. </w:t>
      </w:r>
      <w:r w:rsidR="00EE7CE0">
        <w:t xml:space="preserve">das empfangen serverseitiger </w:t>
      </w:r>
      <w:r>
        <w:t>Daten) handeln.</w:t>
      </w:r>
      <w:r w:rsidR="0032528C">
        <w:t xml:space="preserve"> </w:t>
      </w:r>
      <w:r w:rsidR="006D09DE">
        <w:t xml:space="preserve">Um diese Ereignisse zu erkennen, klinkt sich Angular mit einem Mechanismus, der sich </w:t>
      </w:r>
      <w:r w:rsidR="006D09DE" w:rsidRPr="00EF51A8">
        <w:rPr>
          <w:i/>
        </w:rPr>
        <w:t>zone.js</w:t>
      </w:r>
      <w:r w:rsidR="006D09DE">
        <w:t xml:space="preserve"> nennt, beim Start in sämtliche Event-Handler ein.</w:t>
      </w:r>
      <w:r w:rsidR="0095406E">
        <w:t xml:space="preserve"> </w:t>
      </w:r>
    </w:p>
    <w:p w14:paraId="37ADF15C" w14:textId="7850D141" w:rsidR="0095406E" w:rsidRDefault="0095406E" w:rsidP="00F211CA">
      <w:r>
        <w:t>Tritt ein Ereignis auf</w:t>
      </w:r>
      <w:r w:rsidR="00EF51A8">
        <w:t xml:space="preserve">, </w:t>
      </w:r>
      <w:r w:rsidR="00744E71">
        <w:t>führt Angular die dafür registrierten Event-Handler aus. Ein Event-Handler kann weitere Events auslösen. Auf diese weise kann eine Anwendung Informationen den Komponentenbaum nach oben transportieren.</w:t>
      </w:r>
    </w:p>
    <w:p w14:paraId="4F789922" w14:textId="6A000B47" w:rsidR="003A22DF" w:rsidRPr="00CC66F9" w:rsidRDefault="003A22DF" w:rsidP="00F211CA">
      <w:r>
        <w:t xml:space="preserve">Sind alle </w:t>
      </w:r>
      <w:r w:rsidR="00B35E91">
        <w:t>Event-Handler ausgeführt worden, führt Angular ein Property-Binding durch. Das ist notwendig, weil jedes Event gebundene Daten</w:t>
      </w:r>
      <w:r w:rsidR="00EC04ED">
        <w:t xml:space="preserve"> tendenziell</w:t>
      </w:r>
      <w:r w:rsidR="00B35E91">
        <w:t xml:space="preserve"> verändern kann. Dazu traversiert es den gesamten Komponentenbaum ein einziges </w:t>
      </w:r>
      <w:r w:rsidR="00FF5AC0">
        <w:t xml:space="preserve">Mal. </w:t>
      </w:r>
      <w:r w:rsidR="005C4236">
        <w:t xml:space="preserve">Wie schon erwähnt, ist dieser Vorgang bei Angular gut optimiert und somit in der Regel auch sehr schnell. Darüber hinaus existieren Optimierungsmöglichkeiten hierfür (siehe Kapitel </w:t>
      </w:r>
      <w:commentRangeStart w:id="12"/>
      <w:r w:rsidR="005C4236">
        <w:t>XYZ</w:t>
      </w:r>
      <w:commentRangeEnd w:id="12"/>
      <w:r w:rsidR="005C4236">
        <w:rPr>
          <w:rStyle w:val="Kommentarzeichen"/>
        </w:rPr>
        <w:commentReference w:id="12"/>
      </w:r>
      <w:r w:rsidR="005C4236">
        <w:t>).</w:t>
      </w:r>
    </w:p>
    <w:p w14:paraId="7C183881" w14:textId="66857F33" w:rsidR="00F211CA" w:rsidRPr="00CA60A1" w:rsidRDefault="006B6ABB" w:rsidP="00CA60A1">
      <w:r>
        <w:t>Danach</w:t>
      </w:r>
      <w:r w:rsidR="00391EFB">
        <w:t xml:space="preserve"> ist die Anwendung abermals bereit und das Spielchen beginnt von vorne. </w:t>
      </w:r>
      <w:r w:rsidR="0066471A">
        <w:t xml:space="preserve">So folgt auf jede Event-Phase ein Property-Binding. </w:t>
      </w:r>
      <w:r w:rsidR="00BC221A">
        <w:t>Somit findet genau ein Digest anstatt einer Vielzahl an Digests bei AngularJS 1.x statt.</w:t>
      </w:r>
      <w:r w:rsidR="00631247">
        <w:t xml:space="preserve"> </w:t>
      </w:r>
      <w:r w:rsidR="00DD70AB">
        <w:t>Wichtig ist hier auch, dass ein Property-Binding keine Events auslösen darf. Das würde ja einer Änderung des Parent gleichkommen und sowas ist – wie diskutiert – per Definition verboten. Somit verhindert Angular aufgrund seiner Architektur, dass mehr als ein Digest zu einem Zeitpunkt stattfindet.</w:t>
      </w:r>
    </w:p>
    <w:p w14:paraId="1CCC0D55" w14:textId="25F087E5" w:rsidR="00537E4A" w:rsidRPr="00CC66F9" w:rsidRDefault="00537E4A" w:rsidP="00A45C19">
      <w:pPr>
        <w:pStyle w:val="berschrift2"/>
      </w:pPr>
      <w:r w:rsidRPr="00CC66F9">
        <w:t>Bindings im Template</w:t>
      </w:r>
    </w:p>
    <w:p w14:paraId="6E98868A" w14:textId="7E4FACAC" w:rsidR="00537E4A" w:rsidRPr="004100AD" w:rsidRDefault="00FF441C" w:rsidP="004100AD">
      <w:r w:rsidRPr="004100AD">
        <w:t>Wie schon in der Einführung zu Angular erwähnt, werden die beiden Arten von Bindings durch eine jeweils eigene Schreibweise im Template ausgedrückt. Während für Property-Bindings eckige Klammern zum Einsatz kommen, greift man bei Event-Bindings zu runden</w:t>
      </w:r>
      <w:r w:rsidR="00222FE7" w:rsidRPr="004100AD">
        <w:t xml:space="preserve"> (</w:t>
      </w:r>
      <w:r w:rsidR="004100AD">
        <w:fldChar w:fldCharType="begin"/>
      </w:r>
      <w:r w:rsidR="004100AD">
        <w:instrText xml:space="preserve"> REF _Ref480138556 \h </w:instrText>
      </w:r>
      <w:r w:rsidR="004100AD">
        <w:fldChar w:fldCharType="separate"/>
      </w:r>
      <w:r w:rsidR="004100AD" w:rsidRPr="004100AD">
        <w:t>Listing 1</w:t>
      </w:r>
      <w:r w:rsidR="004100AD">
        <w:fldChar w:fldCharType="end"/>
      </w:r>
      <w:r w:rsidR="00222FE7" w:rsidRPr="004100AD">
        <w:t>).</w:t>
      </w:r>
      <w:r w:rsidR="002E224B" w:rsidRPr="004100AD">
        <w:t xml:space="preserve"> Somit ist auf dem ersten Blick ersichtlich, welche Binding vorliegt.</w:t>
      </w:r>
    </w:p>
    <w:p w14:paraId="2051E1FD" w14:textId="00575C43" w:rsidR="00FF441C" w:rsidRDefault="00FF441C" w:rsidP="009F03A4"/>
    <w:p w14:paraId="1680DA86" w14:textId="433D30F3" w:rsidR="00C01739" w:rsidRPr="00C01739" w:rsidRDefault="00C01739" w:rsidP="00462434">
      <w:pPr>
        <w:pStyle w:val="Quellcode"/>
      </w:pPr>
      <w:bookmarkStart w:id="13" w:name="_Ref479000150"/>
      <w:r w:rsidRPr="00C01739">
        <w:t>&lt;button [disabled]="!</w:t>
      </w:r>
      <w:r w:rsidR="00462434">
        <w:t>from</w:t>
      </w:r>
      <w:r w:rsidRPr="00C01739">
        <w:t xml:space="preserve"> || !</w:t>
      </w:r>
      <w:r w:rsidR="00462434">
        <w:t>to</w:t>
      </w:r>
      <w:r w:rsidRPr="00C01739">
        <w:t>" (click)="search()"&gt;</w:t>
      </w:r>
      <w:r w:rsidRPr="00C01739">
        <w:br/>
        <w:t xml:space="preserve">    Search</w:t>
      </w:r>
      <w:r w:rsidRPr="00C01739">
        <w:br/>
        <w:t>&lt;/button&gt;</w:t>
      </w:r>
    </w:p>
    <w:p w14:paraId="684BF74E" w14:textId="77777777" w:rsidR="00C01739" w:rsidRPr="00C01739" w:rsidRDefault="00C01739" w:rsidP="00462434">
      <w:pPr>
        <w:pStyle w:val="Quellcode"/>
      </w:pPr>
    </w:p>
    <w:p w14:paraId="455B671E" w14:textId="77777777" w:rsidR="00C01739" w:rsidRPr="00C01739" w:rsidRDefault="00C01739" w:rsidP="00462434">
      <w:pPr>
        <w:pStyle w:val="Quellcode"/>
      </w:pPr>
      <w:r w:rsidRPr="00C01739">
        <w:t>&lt;table&gt;</w:t>
      </w:r>
    </w:p>
    <w:p w14:paraId="5E8FC66F" w14:textId="77777777" w:rsidR="00C01739" w:rsidRPr="00C01739" w:rsidRDefault="00C01739" w:rsidP="00462434">
      <w:pPr>
        <w:pStyle w:val="Quellcode"/>
      </w:pPr>
      <w:r w:rsidRPr="00C01739">
        <w:lastRenderedPageBreak/>
        <w:t xml:space="preserve">    &lt;tr *ngFor="let flight of flights"&gt;</w:t>
      </w:r>
    </w:p>
    <w:p w14:paraId="4CBC76AD" w14:textId="77777777" w:rsidR="00C01739" w:rsidRPr="00C01739" w:rsidRDefault="00C01739" w:rsidP="00462434">
      <w:pPr>
        <w:pStyle w:val="Quellcode"/>
      </w:pPr>
      <w:r w:rsidRPr="00C01739">
        <w:t xml:space="preserve">        &lt;td&gt;{{flight.id}}&lt;/td&gt;</w:t>
      </w:r>
    </w:p>
    <w:p w14:paraId="7521A954" w14:textId="77777777" w:rsidR="00C01739" w:rsidRPr="00C01739" w:rsidRDefault="00C01739" w:rsidP="00462434">
      <w:pPr>
        <w:pStyle w:val="Quellcode"/>
      </w:pPr>
      <w:r w:rsidRPr="00C01739">
        <w:t xml:space="preserve">        &lt;td&gt;{{flight.date}}&lt;/td&gt;</w:t>
      </w:r>
    </w:p>
    <w:p w14:paraId="2769FD98" w14:textId="77777777" w:rsidR="00C01739" w:rsidRPr="00C01739" w:rsidRDefault="00C01739" w:rsidP="00462434">
      <w:pPr>
        <w:pStyle w:val="Quellcode"/>
      </w:pPr>
      <w:r w:rsidRPr="00C01739">
        <w:t xml:space="preserve">        &lt;td&gt;{{flight.from}}&lt;/td&gt;</w:t>
      </w:r>
    </w:p>
    <w:p w14:paraId="28327049" w14:textId="77777777" w:rsidR="00C01739" w:rsidRPr="00C01739" w:rsidRDefault="00C01739" w:rsidP="00462434">
      <w:pPr>
        <w:pStyle w:val="Quellcode"/>
      </w:pPr>
      <w:r w:rsidRPr="00C01739">
        <w:t xml:space="preserve">        &lt;td&gt;{{flight.to}}&lt;/td&gt;</w:t>
      </w:r>
    </w:p>
    <w:p w14:paraId="320A5F9C" w14:textId="77777777" w:rsidR="00C01739" w:rsidRPr="00C01739" w:rsidRDefault="00C01739" w:rsidP="00462434">
      <w:pPr>
        <w:pStyle w:val="Quellcode"/>
      </w:pPr>
      <w:r w:rsidRPr="00C01739">
        <w:t xml:space="preserve">        &lt;td&gt;&lt;a href="#" (click)="selectFlight(flight)"&gt;Select&lt;/a&gt;&lt;/td&gt;</w:t>
      </w:r>
    </w:p>
    <w:p w14:paraId="5302BB43" w14:textId="77777777" w:rsidR="00C01739" w:rsidRPr="00C01739" w:rsidRDefault="00C01739" w:rsidP="00462434">
      <w:pPr>
        <w:pStyle w:val="Quellcode"/>
      </w:pPr>
      <w:r w:rsidRPr="00C01739">
        <w:t xml:space="preserve">    &lt;/tr&gt;</w:t>
      </w:r>
    </w:p>
    <w:p w14:paraId="204546B5" w14:textId="58BBC83C" w:rsidR="00C01739" w:rsidRDefault="00C01739" w:rsidP="00462434">
      <w:pPr>
        <w:pStyle w:val="Quellcode"/>
      </w:pPr>
      <w:r w:rsidRPr="00C01739">
        <w:t>&lt;/table&gt;</w:t>
      </w:r>
    </w:p>
    <w:p w14:paraId="36FD99C9" w14:textId="77777777" w:rsidR="004100AD" w:rsidRDefault="004100AD" w:rsidP="00462434">
      <w:pPr>
        <w:pStyle w:val="Quellcode"/>
        <w:rPr>
          <w:i/>
        </w:rPr>
      </w:pPr>
    </w:p>
    <w:p w14:paraId="7ABFDDEA" w14:textId="6F7869F7" w:rsidR="00FF441C" w:rsidRPr="000B1B10" w:rsidRDefault="00FF441C" w:rsidP="004100AD">
      <w:pPr>
        <w:rPr>
          <w:lang w:val="en-US"/>
        </w:rPr>
      </w:pPr>
      <w:bookmarkStart w:id="14" w:name="_Ref480138556"/>
      <w:r w:rsidRPr="000B1B10">
        <w:rPr>
          <w:lang w:val="en-US"/>
        </w:rPr>
        <w:t xml:space="preserve">Listing </w:t>
      </w:r>
      <w:r w:rsidRPr="004100AD">
        <w:fldChar w:fldCharType="begin"/>
      </w:r>
      <w:r w:rsidRPr="000B1B10">
        <w:rPr>
          <w:lang w:val="en-US"/>
        </w:rPr>
        <w:instrText xml:space="preserve"> SEQ Listing \* ARABIC </w:instrText>
      </w:r>
      <w:r w:rsidRPr="004100AD">
        <w:fldChar w:fldCharType="separate"/>
      </w:r>
      <w:r w:rsidR="004100AD" w:rsidRPr="000B1B10">
        <w:rPr>
          <w:lang w:val="en-US"/>
        </w:rPr>
        <w:t>1</w:t>
      </w:r>
      <w:r w:rsidRPr="004100AD">
        <w:fldChar w:fldCharType="end"/>
      </w:r>
      <w:bookmarkEnd w:id="13"/>
      <w:bookmarkEnd w:id="14"/>
      <w:r w:rsidRPr="000B1B10">
        <w:rPr>
          <w:lang w:val="en-US"/>
        </w:rPr>
        <w:t>: Template mit Bindings</w:t>
      </w:r>
    </w:p>
    <w:p w14:paraId="0C8C3AFE" w14:textId="2E36AB7C" w:rsidR="00FF441C" w:rsidRPr="00C01739" w:rsidRDefault="00FF441C" w:rsidP="009F03A4">
      <w:pPr>
        <w:rPr>
          <w:lang w:val="en-US"/>
        </w:rPr>
      </w:pPr>
    </w:p>
    <w:p w14:paraId="65C296FF" w14:textId="77777777" w:rsidR="00202906" w:rsidRDefault="002E224B" w:rsidP="009F03A4">
      <w:r>
        <w:t xml:space="preserve">Sogar die Syntax mit den doppelt geschweiften Klammern ist </w:t>
      </w:r>
      <w:r w:rsidR="003D3834">
        <w:t>genau genommen nichts anderes als eine Kurzschreibweise für ein Property-Binding. Im betrachteten Fall ein Property-Binding an die DOM-Property text-content, welche den textuellen Inhalt</w:t>
      </w:r>
      <w:r w:rsidR="0072325D">
        <w:t xml:space="preserve"> </w:t>
      </w:r>
      <w:r w:rsidR="00202906">
        <w:t xml:space="preserve">eines Knoten wiederspiegelt. Die Schreibweise </w:t>
      </w:r>
    </w:p>
    <w:p w14:paraId="15867DAF" w14:textId="77777777" w:rsidR="00462434" w:rsidRDefault="00462434" w:rsidP="009F03A4"/>
    <w:p w14:paraId="0E4EB96C" w14:textId="25BEDA97" w:rsidR="00202906" w:rsidRDefault="00202906" w:rsidP="00462434">
      <w:pPr>
        <w:pStyle w:val="ListingEinzug"/>
      </w:pPr>
      <w:r>
        <w:t>&lt;td&gt;{{ f</w:t>
      </w:r>
      <w:r w:rsidR="00462434">
        <w:t>light</w:t>
      </w:r>
      <w:r>
        <w:t>.id }}&lt;/td&gt;</w:t>
      </w:r>
    </w:p>
    <w:p w14:paraId="1D9C898E" w14:textId="77777777" w:rsidR="00202906" w:rsidRDefault="00202906" w:rsidP="009F03A4"/>
    <w:p w14:paraId="025D7251" w14:textId="3B15668F" w:rsidR="002E224B" w:rsidRDefault="00202906" w:rsidP="009F03A4">
      <w:r>
        <w:t>ist somit gleichbedeutend mit</w:t>
      </w:r>
    </w:p>
    <w:p w14:paraId="3F0C6287" w14:textId="77777777" w:rsidR="00202906" w:rsidRDefault="00202906" w:rsidP="009F03A4"/>
    <w:p w14:paraId="06CBEAE8" w14:textId="163BF1C1" w:rsidR="00202906" w:rsidRPr="000D3321" w:rsidRDefault="00202906" w:rsidP="00462434">
      <w:pPr>
        <w:pStyle w:val="ListingEinzug"/>
        <w:rPr>
          <w:rPrChange w:id="15" w:author="Manfred Steyer" w:date="2017-04-16T20:24:00Z">
            <w:rPr>
              <w:lang w:val="en-US"/>
            </w:rPr>
          </w:rPrChange>
        </w:rPr>
      </w:pPr>
      <w:r w:rsidRPr="000D3321">
        <w:rPr>
          <w:rPrChange w:id="16" w:author="Manfred Steyer" w:date="2017-04-16T20:24:00Z">
            <w:rPr>
              <w:lang w:val="en-US"/>
            </w:rPr>
          </w:rPrChange>
        </w:rPr>
        <w:t>&lt;td [text-content]="f</w:t>
      </w:r>
      <w:r w:rsidR="00462434" w:rsidRPr="000D3321">
        <w:rPr>
          <w:rPrChange w:id="17" w:author="Manfred Steyer" w:date="2017-04-16T20:24:00Z">
            <w:rPr>
              <w:lang w:val="en-US"/>
            </w:rPr>
          </w:rPrChange>
        </w:rPr>
        <w:t>light</w:t>
      </w:r>
      <w:r w:rsidRPr="000D3321">
        <w:rPr>
          <w:rPrChange w:id="18" w:author="Manfred Steyer" w:date="2017-04-16T20:24:00Z">
            <w:rPr>
              <w:lang w:val="en-US"/>
            </w:rPr>
          </w:rPrChange>
        </w:rPr>
        <w:t>.id"&gt;&lt;/td&gt;</w:t>
      </w:r>
    </w:p>
    <w:p w14:paraId="26AD5789" w14:textId="42469CEB" w:rsidR="00202906" w:rsidRPr="000D3321" w:rsidRDefault="00202906" w:rsidP="009F03A4">
      <w:pPr>
        <w:rPr>
          <w:rPrChange w:id="19" w:author="Manfred Steyer" w:date="2017-04-16T20:24:00Z">
            <w:rPr>
              <w:lang w:val="en-US"/>
            </w:rPr>
          </w:rPrChange>
        </w:rPr>
      </w:pPr>
    </w:p>
    <w:p w14:paraId="29FECA79" w14:textId="1D21986A" w:rsidR="00EC211E" w:rsidRPr="00EC211E" w:rsidRDefault="00EC211E" w:rsidP="009F03A4">
      <w:r w:rsidRPr="00EC211E">
        <w:t xml:space="preserve">Two-Way-Bindings wurden in diesem Beispiel ausgespart. </w:t>
      </w:r>
      <w:r>
        <w:t>Warum, erklärt der nächste Abschnitt.</w:t>
      </w:r>
    </w:p>
    <w:p w14:paraId="56AF9E44" w14:textId="2B49C8AB" w:rsidR="00382C20" w:rsidRPr="00391EFB" w:rsidRDefault="00D2300B" w:rsidP="00A45C19">
      <w:pPr>
        <w:pStyle w:val="berschrift2"/>
      </w:pPr>
      <w:bookmarkStart w:id="20" w:name="_Ref479879317"/>
      <w:r w:rsidRPr="004710A4">
        <w:t>Tw</w:t>
      </w:r>
      <w:r w:rsidRPr="00391EFB">
        <w:t>o-Way-Bindings</w:t>
      </w:r>
      <w:bookmarkEnd w:id="20"/>
    </w:p>
    <w:p w14:paraId="48A41E10" w14:textId="4740C90E" w:rsidR="00D2300B" w:rsidRDefault="00227BFC" w:rsidP="009F03A4">
      <w:r>
        <w:t>Wie schon öfters erwähnt, kennt Angular Event-Bindings und Property-Bindings</w:t>
      </w:r>
      <w:r w:rsidR="00751FBF">
        <w:t xml:space="preserve">. Und beide Bindingarten spielen zusammen. Da stellt sich nun die Frage, wo die Two-Way-Bindings geblieben sind. Gerade in formular-basierten Anwendungen muss man ja häufig den Formularzustand mit einem Objektmodell abgleichen. </w:t>
      </w:r>
    </w:p>
    <w:p w14:paraId="1B6DE93E" w14:textId="0E8CBE69" w:rsidR="009675D5" w:rsidRDefault="009675D5" w:rsidP="009F03A4">
      <w:r>
        <w:t>Die Antwort hierauf lautet, dass ein Two-Way-Bindings in Angular nichts anders, als eine Kombination aus einem Property-Binding und einem Event-Binding</w:t>
      </w:r>
      <w:r w:rsidR="00AE49DC">
        <w:t xml:space="preserve"> ist: Das Property-Binding transportiert den jeweiligen Wert von der Komponente ins Eingabefeld und bei einer Änderung durch den Benutzer transportiert das Event-Binding die Daten wieder retour in die Komponente. </w:t>
      </w:r>
      <w:r w:rsidR="00BA08F3">
        <w:t>In erster Näherung könnte als ein Two-Way-Binding wie folgt formuliert werden:</w:t>
      </w:r>
    </w:p>
    <w:p w14:paraId="48718A74" w14:textId="46D94DFB" w:rsidR="00BA08F3" w:rsidRDefault="00BA08F3" w:rsidP="009F03A4"/>
    <w:p w14:paraId="5AB3AC3A" w14:textId="77777777" w:rsidR="00383DFC" w:rsidRPr="00383DFC" w:rsidRDefault="00383DFC" w:rsidP="00383DFC">
      <w:pPr>
        <w:pStyle w:val="ListingEinzug"/>
        <w:rPr>
          <w:lang w:val="en-US"/>
        </w:rPr>
      </w:pPr>
      <w:r w:rsidRPr="00383DFC">
        <w:rPr>
          <w:lang w:val="en-US"/>
        </w:rPr>
        <w:t>&lt;input [ngModel]="from" (ngModelChange)="update($event)"&gt;</w:t>
      </w:r>
    </w:p>
    <w:p w14:paraId="2EB8064F" w14:textId="64D6D9D1" w:rsidR="00BA08F3" w:rsidRPr="00383DFC" w:rsidRDefault="00BA08F3" w:rsidP="009F03A4">
      <w:pPr>
        <w:rPr>
          <w:lang w:val="en-US"/>
        </w:rPr>
      </w:pPr>
    </w:p>
    <w:p w14:paraId="216F0DF4" w14:textId="7280BF97" w:rsidR="00BA08F3" w:rsidRDefault="007B74D3" w:rsidP="009F03A4">
      <w:r>
        <w:t xml:space="preserve">Dieses Beispiel nutzt </w:t>
      </w:r>
      <w:r w:rsidRPr="00220239">
        <w:rPr>
          <w:i/>
        </w:rPr>
        <w:t>ngModel</w:t>
      </w:r>
      <w:r>
        <w:t xml:space="preserve"> als Property-Binding und das dazugehörige </w:t>
      </w:r>
      <w:r w:rsidRPr="00220239">
        <w:rPr>
          <w:i/>
        </w:rPr>
        <w:t>ngModelChange</w:t>
      </w:r>
      <w:r>
        <w:t xml:space="preserve"> als Event-Binding. Letzteres wird bei jeder Änderung am Datenfeld aktiv und erhält über </w:t>
      </w:r>
      <w:r w:rsidRPr="00220239">
        <w:rPr>
          <w:i/>
        </w:rPr>
        <w:t>$event</w:t>
      </w:r>
      <w:r>
        <w:t xml:space="preserve"> den geänderten Wert. Ändert der Benutzer beispielsweise Hamburg auf Frankfurt um, befindet sich in </w:t>
      </w:r>
      <w:r w:rsidRPr="00220239">
        <w:rPr>
          <w:i/>
        </w:rPr>
        <w:t>$event</w:t>
      </w:r>
      <w:r>
        <w:t xml:space="preserve"> der neue Wert Frankfurt.</w:t>
      </w:r>
      <w:r w:rsidR="00934080">
        <w:t xml:space="preserve"> Diesen Wert übergibt es an die Methode update, welche nun die Ausgangsvariable </w:t>
      </w:r>
      <w:r w:rsidR="00934080" w:rsidRPr="00220239">
        <w:rPr>
          <w:i/>
        </w:rPr>
        <w:t>from</w:t>
      </w:r>
      <w:r w:rsidR="00934080">
        <w:t xml:space="preserve"> aktualisiert:</w:t>
      </w:r>
    </w:p>
    <w:p w14:paraId="5042FE83" w14:textId="352ACEC4" w:rsidR="00934080" w:rsidRDefault="00934080" w:rsidP="009F03A4"/>
    <w:p w14:paraId="464B139D" w14:textId="33A74915" w:rsidR="00934080" w:rsidRPr="000D3321" w:rsidRDefault="0080050A" w:rsidP="0080050A">
      <w:pPr>
        <w:pStyle w:val="ListingEinzug"/>
        <w:rPr>
          <w:lang w:val="en-US"/>
          <w:rPrChange w:id="21" w:author="Manfred Steyer" w:date="2017-04-16T20:24:00Z">
            <w:rPr/>
          </w:rPrChange>
        </w:rPr>
      </w:pPr>
      <w:r w:rsidRPr="000D3321">
        <w:rPr>
          <w:lang w:val="en-US"/>
          <w:rPrChange w:id="22" w:author="Manfred Steyer" w:date="2017-04-16T20:24:00Z">
            <w:rPr/>
          </w:rPrChange>
        </w:rPr>
        <w:t xml:space="preserve">update(f: Flight) { </w:t>
      </w:r>
      <w:r w:rsidRPr="000D3321">
        <w:rPr>
          <w:lang w:val="en-US"/>
          <w:rPrChange w:id="23" w:author="Manfred Steyer" w:date="2017-04-16T20:24:00Z">
            <w:rPr/>
          </w:rPrChange>
        </w:rPr>
        <w:br/>
        <w:t xml:space="preserve">    this.selectedFlight = f; </w:t>
      </w:r>
      <w:r w:rsidRPr="000D3321">
        <w:rPr>
          <w:lang w:val="en-US"/>
          <w:rPrChange w:id="24" w:author="Manfred Steyer" w:date="2017-04-16T20:24:00Z">
            <w:rPr/>
          </w:rPrChange>
        </w:rPr>
        <w:br/>
        <w:t>}</w:t>
      </w:r>
    </w:p>
    <w:p w14:paraId="3A69C654" w14:textId="7C349973" w:rsidR="00C43D8D" w:rsidRPr="000D3321" w:rsidRDefault="00C43D8D" w:rsidP="009F03A4">
      <w:pPr>
        <w:rPr>
          <w:lang w:val="en-US"/>
          <w:rPrChange w:id="25" w:author="Manfred Steyer" w:date="2017-04-16T20:24:00Z">
            <w:rPr/>
          </w:rPrChange>
        </w:rPr>
      </w:pPr>
    </w:p>
    <w:p w14:paraId="08EFB9FB" w14:textId="00533B52" w:rsidR="00C43D8D" w:rsidRDefault="00C43D8D" w:rsidP="009F03A4">
      <w:r>
        <w:t>Das ganze lässt sich ein wenig abkürzen, indem der Code des Event-Handlers direkt im Event-Binding hinterlegt wird:</w:t>
      </w:r>
    </w:p>
    <w:p w14:paraId="14175DBB" w14:textId="5F739777" w:rsidR="00C43D8D" w:rsidRDefault="00C43D8D" w:rsidP="009F03A4"/>
    <w:p w14:paraId="18CE35B7" w14:textId="77777777" w:rsidR="00FB115D" w:rsidRPr="00FB115D" w:rsidRDefault="00FB115D" w:rsidP="00FB115D">
      <w:pPr>
        <w:pStyle w:val="ListingEinzug"/>
        <w:rPr>
          <w:lang w:val="en-US"/>
        </w:rPr>
      </w:pPr>
      <w:r w:rsidRPr="00FB115D">
        <w:rPr>
          <w:lang w:val="en-US"/>
        </w:rPr>
        <w:t>&lt;input [ngModel]="from" (ngModelChange)="from = $event"&gt;</w:t>
      </w:r>
    </w:p>
    <w:p w14:paraId="36D88F29" w14:textId="65E884C2" w:rsidR="00C43D8D" w:rsidRPr="00FB115D" w:rsidRDefault="00C43D8D" w:rsidP="00C43D8D">
      <w:pPr>
        <w:rPr>
          <w:lang w:val="en-US"/>
        </w:rPr>
      </w:pPr>
    </w:p>
    <w:p w14:paraId="243A003D" w14:textId="4D79196E" w:rsidR="00C43D8D" w:rsidRDefault="00753730" w:rsidP="00C43D8D">
      <w:r>
        <w:t>Noch kürzer wird es mit der bereits vorgestellten Banana-in-a-Box-Syntax:</w:t>
      </w:r>
    </w:p>
    <w:p w14:paraId="39D15FB6" w14:textId="4D8D1B98" w:rsidR="00753730" w:rsidRDefault="00753730" w:rsidP="00C43D8D"/>
    <w:p w14:paraId="205667E2" w14:textId="77777777" w:rsidR="005F387F" w:rsidRPr="005F387F" w:rsidRDefault="005F387F" w:rsidP="005F387F">
      <w:pPr>
        <w:pStyle w:val="ListingEinzug"/>
      </w:pPr>
      <w:r w:rsidRPr="005F387F">
        <w:t>&lt;input [(ngModel)]="from"&gt;</w:t>
      </w:r>
    </w:p>
    <w:p w14:paraId="12340A9E" w14:textId="7188178D" w:rsidR="00753730" w:rsidRDefault="00753730" w:rsidP="00C43D8D"/>
    <w:p w14:paraId="6A23E42C" w14:textId="26C59532" w:rsidR="00B1493F" w:rsidRDefault="00753730" w:rsidP="00C43D8D">
      <w:r>
        <w:t xml:space="preserve">Hierbei gilt jedoch zu beachten, dass diese Grammatik nichts anders als die Kurzschreibweise </w:t>
      </w:r>
      <w:r w:rsidR="00AB2FE9">
        <w:t>für die zuvor betrachtete explizite Form ist</w:t>
      </w:r>
      <w:r w:rsidR="007C0057">
        <w:t>. Um daraus ein Property-Binding genieren, streift Angular</w:t>
      </w:r>
      <w:r w:rsidR="005F387F">
        <w:t xml:space="preserve"> einfach die runden Klammern ab. </w:t>
      </w:r>
      <w:r w:rsidR="007C0057">
        <w:t xml:space="preserve">Das Event-Binding wird durch Anhängen der Endung Change hergestellt. Aus </w:t>
      </w:r>
      <w:r w:rsidR="007C0057" w:rsidRPr="005F387F">
        <w:rPr>
          <w:i/>
        </w:rPr>
        <w:t>[(ngModel)]</w:t>
      </w:r>
      <w:r w:rsidR="007C0057">
        <w:t xml:space="preserve"> wird somit </w:t>
      </w:r>
      <w:r w:rsidR="007C0057" w:rsidRPr="005F387F">
        <w:rPr>
          <w:i/>
        </w:rPr>
        <w:t>(ngModelChange)</w:t>
      </w:r>
      <w:r w:rsidR="007C0057">
        <w:t xml:space="preserve">. Daneben geht Angular davon aus, dass solche Events den geänderten Wert als </w:t>
      </w:r>
      <w:r w:rsidR="007C0057" w:rsidRPr="005F387F">
        <w:rPr>
          <w:i/>
        </w:rPr>
        <w:t>$event</w:t>
      </w:r>
      <w:r w:rsidR="007C0057">
        <w:t xml:space="preserve"> erhalten. Diesen schreibt es in die Ausgangsvariable zurück.</w:t>
      </w:r>
    </w:p>
    <w:p w14:paraId="48925E26" w14:textId="64D6C5E5" w:rsidR="00B1493F" w:rsidRDefault="00B1493F" w:rsidP="00C43D8D">
      <w:r>
        <w:t>Durch diese Architektur benötigt Angular selbst für das aktualisieren von Two-Way-Bindings pro Änderung maximal einen Digest.</w:t>
      </w:r>
      <w:r w:rsidR="000E572B">
        <w:t xml:space="preserve"> </w:t>
      </w:r>
      <w:r>
        <w:t>Außerdem sollte man diese Konvention im Hinterkopf haben, wenn man eigene Komponenten schreibt. Sollten die ein Two-Way-Binding anbieten, muss man sich genau an diese Konventionen halten. Der nächste Abschnitt geht darauf anhand eines Beispiels ein.</w:t>
      </w:r>
    </w:p>
    <w:p w14:paraId="2825134D" w14:textId="4BED9D73" w:rsidR="00652EF1" w:rsidRPr="00D040B2" w:rsidRDefault="00652EF1" w:rsidP="00A45C19">
      <w:pPr>
        <w:pStyle w:val="berschrift1"/>
      </w:pPr>
      <w:bookmarkStart w:id="26" w:name="_Toc480138501"/>
      <w:r w:rsidRPr="00D040B2">
        <w:t>Eigene Komponenten mit Datenbindung</w:t>
      </w:r>
      <w:bookmarkEnd w:id="26"/>
    </w:p>
    <w:p w14:paraId="75BE1B3E" w14:textId="17F92AE4" w:rsidR="00351DB1" w:rsidRDefault="004709CE" w:rsidP="00751578">
      <w:r>
        <w:t xml:space="preserve">Nachdem nun besprochen wurde, wie Datenbindung unter Angular funktioniert, geht dieser Abschnitt auf die Schaffung eigener Komponenten, die über Bindings mit der Außenwelt kommunizieren, ein. </w:t>
      </w:r>
      <w:r w:rsidR="00DC3E7E">
        <w:t>Dazu wird eine Komponente geschaffen, die so einfach wie möglich aber so komplex wie nötig ist, um die vorhin diskutierten Konzepte zu zeigen.</w:t>
      </w:r>
      <w:r w:rsidR="00F6086C">
        <w:t xml:space="preserve"> Es handelt sich dabei um eine Komponente, welche Flüge in Form von Karten präsentiert</w:t>
      </w:r>
      <w:r w:rsidR="00751578">
        <w:t>.</w:t>
      </w:r>
    </w:p>
    <w:p w14:paraId="0247C87E" w14:textId="77777777" w:rsidR="00217CE4" w:rsidRDefault="00217CE4" w:rsidP="00217CE4"/>
    <w:p w14:paraId="24517EF3" w14:textId="108EB4EA" w:rsidR="00593934" w:rsidRPr="00584228" w:rsidRDefault="00DF68EA" w:rsidP="00584228">
      <w:pPr>
        <w:pStyle w:val="Bild"/>
      </w:pPr>
      <w:bookmarkStart w:id="27" w:name="_Ref479001913"/>
      <w:r w:rsidRPr="00584228">
        <w:rPr>
          <w:noProof/>
          <w:lang w:bidi="ar-SA"/>
        </w:rPr>
        <w:drawing>
          <wp:inline distT="0" distB="0" distL="0" distR="0" wp14:anchorId="4DBF1ED1" wp14:editId="4C543B71">
            <wp:extent cx="5327650" cy="1374775"/>
            <wp:effectExtent l="0" t="0" r="0" b="0"/>
            <wp:docPr id="6" name="angular-komponenten-flight-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komponenten-flight-card.png"/>
                    <pic:cNvPicPr/>
                  </pic:nvPicPr>
                  <pic:blipFill>
                    <a:blip r:link="rId15" cstate="print">
                      <a:extLst>
                        <a:ext uri="{28A0092B-C50C-407E-A947-70E740481C1C}">
                          <a14:useLocalDpi xmlns:a14="http://schemas.microsoft.com/office/drawing/2010/main" val="0"/>
                        </a:ext>
                      </a:extLst>
                    </a:blip>
                    <a:stretch>
                      <a:fillRect/>
                    </a:stretch>
                  </pic:blipFill>
                  <pic:spPr>
                    <a:xfrm>
                      <a:off x="0" y="0"/>
                      <a:ext cx="5327650" cy="1374775"/>
                    </a:xfrm>
                    <a:prstGeom prst="rect">
                      <a:avLst/>
                    </a:prstGeom>
                  </pic:spPr>
                </pic:pic>
              </a:graphicData>
            </a:graphic>
          </wp:inline>
        </w:drawing>
      </w:r>
    </w:p>
    <w:bookmarkEnd w:id="27"/>
    <w:p w14:paraId="3030DA78" w14:textId="52AA68B8" w:rsidR="00C64870" w:rsidRDefault="00C64870" w:rsidP="009F03A4"/>
    <w:p w14:paraId="2085F854" w14:textId="7412C04A" w:rsidR="00751578" w:rsidRPr="00BC40EF" w:rsidRDefault="00751578" w:rsidP="00751578">
      <w:pPr>
        <w:pStyle w:val="Bildunterschrift"/>
      </w:pPr>
      <w:r w:rsidRPr="00BC40EF">
        <w:t xml:space="preserve">Abbildung </w:t>
      </w:r>
      <w:r>
        <w:fldChar w:fldCharType="begin"/>
      </w:r>
      <w:r w:rsidRPr="00BC40EF">
        <w:instrText xml:space="preserve"> SEQ Abbildung \* ARABIC </w:instrText>
      </w:r>
      <w:r>
        <w:fldChar w:fldCharType="separate"/>
      </w:r>
      <w:r w:rsidR="004100AD">
        <w:rPr>
          <w:noProof/>
        </w:rPr>
        <w:t>6</w:t>
      </w:r>
      <w:r>
        <w:rPr>
          <w:noProof/>
        </w:rPr>
        <w:fldChar w:fldCharType="end"/>
      </w:r>
      <w:r w:rsidRPr="00BC40EF">
        <w:t xml:space="preserve">: </w:t>
      </w:r>
      <w:r>
        <w:t>FlightCardComponent</w:t>
      </w:r>
    </w:p>
    <w:p w14:paraId="6E8033C8" w14:textId="474F70CC" w:rsidR="00751578" w:rsidRDefault="00751578" w:rsidP="009F03A4"/>
    <w:p w14:paraId="384C92B6" w14:textId="4FA4AFCE" w:rsidR="00D83B95" w:rsidRDefault="00D83B95" w:rsidP="009F03A4">
      <w:r>
        <w:t>Solche Karten sind derzeit sehr üblich, zumal sie ein flexibles („responsive“) Design erlauben: Steht am Endgerät viel Platz zur Verfügung, kann eine Anwendung mehrere Karten nebeneinander anzeigen. Steht wenig Platz zur Verfügung, zeigt die Anwendung die Karten untereinander an.</w:t>
      </w:r>
    </w:p>
    <w:p w14:paraId="12C6EC2B" w14:textId="08B75E87" w:rsidR="00312DEB" w:rsidRDefault="00312DEB" w:rsidP="009F03A4">
      <w:r>
        <w:t xml:space="preserve">Jede Karte kann ausgewählt werden. Wurde sie ausgewählt, erhält sie einen orangen Hintergrund; </w:t>
      </w:r>
      <w:r>
        <w:lastRenderedPageBreak/>
        <w:t xml:space="preserve">ansonsten einen blauen. </w:t>
      </w:r>
      <w:r w:rsidR="00E2395E">
        <w:t xml:space="preserve">Außerdem sollen alle ausgewählten Flüge im Warenkorb präsentiert werden. Dazu wird der Warenkorb auf eine </w:t>
      </w:r>
      <w:r w:rsidR="00E2395E" w:rsidRPr="00DF68EA">
        <w:rPr>
          <w:i/>
        </w:rPr>
        <w:t>Map</w:t>
      </w:r>
      <w:r w:rsidR="00E2395E">
        <w:t xml:space="preserve">, welche die Ids der Flüge auf einen </w:t>
      </w:r>
      <w:r w:rsidR="00E2395E" w:rsidRPr="00DF68EA">
        <w:rPr>
          <w:i/>
        </w:rPr>
        <w:t>boolean</w:t>
      </w:r>
      <w:r w:rsidR="00E2395E">
        <w:t xml:space="preserve"> abbildet, abgeändert</w:t>
      </w:r>
      <w:r w:rsidR="00CD6D04">
        <w:t>:</w:t>
      </w:r>
    </w:p>
    <w:p w14:paraId="7DB21EA1" w14:textId="354E1288" w:rsidR="00CD6D04" w:rsidRDefault="00CD6D04" w:rsidP="009F03A4"/>
    <w:p w14:paraId="5FA9B99C" w14:textId="77777777" w:rsidR="00FF05B9" w:rsidRPr="00FF05B9" w:rsidRDefault="00FF05B9" w:rsidP="00FF05B9">
      <w:pPr>
        <w:pStyle w:val="ListingEinzug"/>
        <w:rPr>
          <w:color w:val="000000"/>
          <w:lang w:val="en-US"/>
        </w:rPr>
      </w:pPr>
      <w:r w:rsidRPr="00FF05B9">
        <w:rPr>
          <w:lang w:val="en-US"/>
        </w:rPr>
        <w:t xml:space="preserve">public </w:t>
      </w:r>
      <w:r w:rsidRPr="00FF05B9">
        <w:rPr>
          <w:color w:val="660E7A"/>
          <w:lang w:val="en-US"/>
        </w:rPr>
        <w:t xml:space="preserve">basket </w:t>
      </w:r>
      <w:r w:rsidRPr="00FF05B9">
        <w:rPr>
          <w:color w:val="000000"/>
          <w:lang w:val="en-US"/>
        </w:rPr>
        <w:t xml:space="preserve">= </w:t>
      </w:r>
      <w:r w:rsidRPr="00FF05B9">
        <w:rPr>
          <w:lang w:val="en-US"/>
        </w:rPr>
        <w:t xml:space="preserve">new </w:t>
      </w:r>
      <w:r w:rsidRPr="00FF05B9">
        <w:rPr>
          <w:i/>
          <w:iCs/>
          <w:color w:val="660E7A"/>
          <w:lang w:val="en-US"/>
        </w:rPr>
        <w:t>Map</w:t>
      </w:r>
      <w:r w:rsidRPr="00FF05B9">
        <w:rPr>
          <w:color w:val="000000"/>
          <w:lang w:val="en-US"/>
        </w:rPr>
        <w:t>&lt;</w:t>
      </w:r>
      <w:r w:rsidRPr="00FF05B9">
        <w:rPr>
          <w:lang w:val="en-US"/>
        </w:rPr>
        <w:t>number</w:t>
      </w:r>
      <w:r w:rsidRPr="00FF05B9">
        <w:rPr>
          <w:color w:val="000000"/>
          <w:lang w:val="en-US"/>
        </w:rPr>
        <w:t xml:space="preserve">, </w:t>
      </w:r>
      <w:r w:rsidRPr="00FF05B9">
        <w:rPr>
          <w:lang w:val="en-US"/>
        </w:rPr>
        <w:t>boolean</w:t>
      </w:r>
      <w:r w:rsidRPr="00FF05B9">
        <w:rPr>
          <w:color w:val="000000"/>
          <w:lang w:val="en-US"/>
        </w:rPr>
        <w:t>&gt;();</w:t>
      </w:r>
    </w:p>
    <w:p w14:paraId="48283CE1" w14:textId="4AB45B08" w:rsidR="00CD6D04" w:rsidRPr="00FF05B9" w:rsidRDefault="00CD6D04" w:rsidP="009F03A4">
      <w:pPr>
        <w:rPr>
          <w:lang w:val="en-US"/>
        </w:rPr>
      </w:pPr>
    </w:p>
    <w:p w14:paraId="04150CD7" w14:textId="5DDECA0D" w:rsidR="00CD6D04" w:rsidRDefault="00CD6D04" w:rsidP="009F03A4">
      <w:r>
        <w:t>Um zu prüfen, ob sich ein Flug im Warenkorb befindet</w:t>
      </w:r>
      <w:r w:rsidR="00907047">
        <w:t>, muss die Anwendung also nur prüfen, ob de</w:t>
      </w:r>
      <w:r w:rsidR="00FF05B9">
        <w:t>r Basket an der Stelle der FlugId</w:t>
      </w:r>
      <w:r w:rsidR="00907047">
        <w:t xml:space="preserve"> truthy ist:</w:t>
      </w:r>
    </w:p>
    <w:p w14:paraId="6C68FC08" w14:textId="1299ADF4" w:rsidR="00907047" w:rsidRDefault="00907047" w:rsidP="009F03A4"/>
    <w:p w14:paraId="2CB3249C" w14:textId="09E31198" w:rsidR="00907047" w:rsidRPr="000D3321" w:rsidRDefault="00907047" w:rsidP="00FF05B9">
      <w:pPr>
        <w:pStyle w:val="ListingEinzug"/>
        <w:rPr>
          <w:rPrChange w:id="28" w:author="Manfred Steyer" w:date="2017-04-16T20:24:00Z">
            <w:rPr>
              <w:lang w:val="en-US"/>
            </w:rPr>
          </w:rPrChange>
        </w:rPr>
      </w:pPr>
      <w:r w:rsidRPr="000D3321">
        <w:rPr>
          <w:rPrChange w:id="29" w:author="Manfred Steyer" w:date="2017-04-16T20:24:00Z">
            <w:rPr>
              <w:lang w:val="en-US"/>
            </w:rPr>
          </w:rPrChange>
        </w:rPr>
        <w:t xml:space="preserve">let inBasket = </w:t>
      </w:r>
      <w:r w:rsidR="00FF05B9" w:rsidRPr="000D3321">
        <w:rPr>
          <w:rPrChange w:id="30" w:author="Manfred Steyer" w:date="2017-04-16T20:24:00Z">
            <w:rPr>
              <w:lang w:val="en-US"/>
            </w:rPr>
          </w:rPrChange>
        </w:rPr>
        <w:t>this.</w:t>
      </w:r>
      <w:r w:rsidRPr="000D3321">
        <w:rPr>
          <w:rPrChange w:id="31" w:author="Manfred Steyer" w:date="2017-04-16T20:24:00Z">
            <w:rPr>
              <w:lang w:val="en-US"/>
            </w:rPr>
          </w:rPrChange>
        </w:rPr>
        <w:t>basket[</w:t>
      </w:r>
      <w:r w:rsidR="00FF05B9" w:rsidRPr="000D3321">
        <w:rPr>
          <w:rPrChange w:id="32" w:author="Manfred Steyer" w:date="2017-04-16T20:24:00Z">
            <w:rPr>
              <w:lang w:val="en-US"/>
            </w:rPr>
          </w:rPrChange>
        </w:rPr>
        <w:t>7</w:t>
      </w:r>
      <w:r w:rsidRPr="000D3321">
        <w:rPr>
          <w:rPrChange w:id="33" w:author="Manfred Steyer" w:date="2017-04-16T20:24:00Z">
            <w:rPr>
              <w:lang w:val="en-US"/>
            </w:rPr>
          </w:rPrChange>
        </w:rPr>
        <w:t>];</w:t>
      </w:r>
      <w:r w:rsidR="00FF05B9" w:rsidRPr="000D3321">
        <w:rPr>
          <w:rPrChange w:id="34" w:author="Manfred Steyer" w:date="2017-04-16T20:24:00Z">
            <w:rPr>
              <w:lang w:val="en-US"/>
            </w:rPr>
          </w:rPrChange>
        </w:rPr>
        <w:t xml:space="preserve"> // 7 ist eine FlugId</w:t>
      </w:r>
    </w:p>
    <w:p w14:paraId="05B7F0EF" w14:textId="44DB1EAA" w:rsidR="00907047" w:rsidRPr="000D3321" w:rsidRDefault="00907047" w:rsidP="00907047">
      <w:pPr>
        <w:rPr>
          <w:rPrChange w:id="35" w:author="Manfred Steyer" w:date="2017-04-16T20:24:00Z">
            <w:rPr>
              <w:lang w:val="en-US"/>
            </w:rPr>
          </w:rPrChange>
        </w:rPr>
      </w:pPr>
    </w:p>
    <w:p w14:paraId="5A660213" w14:textId="2631D8B1" w:rsidR="007D208F" w:rsidRDefault="007D208F" w:rsidP="007D208F">
      <w:r>
        <w:t xml:space="preserve">Zur Visualisierung des Warenkkorbs kommt aus Gründen der Vereinfachung abermals die </w:t>
      </w:r>
      <w:r w:rsidR="00B5390E">
        <w:t>JSON-Pipe zum Einsatz:</w:t>
      </w:r>
    </w:p>
    <w:p w14:paraId="6152CED9" w14:textId="40D63EC9" w:rsidR="00B5390E" w:rsidRDefault="00B5390E" w:rsidP="007D208F"/>
    <w:p w14:paraId="76338AB2" w14:textId="0F2DC2B5" w:rsidR="00B5390E" w:rsidRDefault="00B5390E" w:rsidP="00384F29">
      <w:pPr>
        <w:pStyle w:val="ListingEinzug"/>
      </w:pPr>
      <w:r>
        <w:t>{{ basket | json }}</w:t>
      </w:r>
    </w:p>
    <w:p w14:paraId="69934DE7" w14:textId="532080F1" w:rsidR="00751578" w:rsidRDefault="00751578" w:rsidP="00751578">
      <w:pPr>
        <w:rPr>
          <w:lang w:bidi="ar-SA"/>
        </w:rPr>
      </w:pPr>
    </w:p>
    <w:p w14:paraId="20FF7837" w14:textId="0C5649D3" w:rsidR="00751578" w:rsidRPr="00751578" w:rsidRDefault="00751578" w:rsidP="00751578">
      <w:pPr>
        <w:rPr>
          <w:lang w:bidi="ar-SA"/>
        </w:rPr>
      </w:pPr>
      <w:r>
        <w:rPr>
          <w:lang w:bidi="ar-SA"/>
        </w:rPr>
        <w:t xml:space="preserve">Das </w:t>
      </w:r>
      <w:r w:rsidR="004100AD">
        <w:rPr>
          <w:lang w:bidi="ar-SA"/>
        </w:rPr>
        <w:t>Ganze</w:t>
      </w:r>
      <w:r>
        <w:rPr>
          <w:lang w:bidi="ar-SA"/>
        </w:rPr>
        <w:t xml:space="preserve"> gestaltete sich dann wie in </w:t>
      </w:r>
      <w:r>
        <w:rPr>
          <w:lang w:bidi="ar-SA"/>
        </w:rPr>
        <w:fldChar w:fldCharType="begin"/>
      </w:r>
      <w:r>
        <w:rPr>
          <w:lang w:bidi="ar-SA"/>
        </w:rPr>
        <w:instrText xml:space="preserve"> REF _Ref479878308 \h </w:instrText>
      </w:r>
      <w:r>
        <w:rPr>
          <w:lang w:bidi="ar-SA"/>
        </w:rPr>
      </w:r>
      <w:r>
        <w:rPr>
          <w:lang w:bidi="ar-SA"/>
        </w:rPr>
        <w:fldChar w:fldCharType="separate"/>
      </w:r>
      <w:r w:rsidR="004100AD" w:rsidRPr="00751578">
        <w:t xml:space="preserve">Abbildung </w:t>
      </w:r>
      <w:r w:rsidR="004100AD">
        <w:rPr>
          <w:noProof/>
        </w:rPr>
        <w:t>7</w:t>
      </w:r>
      <w:r>
        <w:rPr>
          <w:lang w:bidi="ar-SA"/>
        </w:rPr>
        <w:fldChar w:fldCharType="end"/>
      </w:r>
      <w:r>
        <w:rPr>
          <w:lang w:bidi="ar-SA"/>
        </w:rPr>
        <w:t xml:space="preserve"> gezeigt.</w:t>
      </w:r>
    </w:p>
    <w:p w14:paraId="52D7FF1E" w14:textId="77777777" w:rsidR="004B0A2F" w:rsidRPr="00751578" w:rsidRDefault="004B0A2F" w:rsidP="00751578"/>
    <w:p w14:paraId="4850B69B" w14:textId="7883FD40" w:rsidR="001051FA" w:rsidRPr="00751578" w:rsidRDefault="001051FA" w:rsidP="00751578">
      <w:bookmarkStart w:id="36" w:name="_Ref479002599"/>
      <w:r w:rsidRPr="00751578">
        <w:rPr>
          <w:noProof/>
          <w:lang w:bidi="ar-SA"/>
        </w:rPr>
        <w:drawing>
          <wp:inline distT="0" distB="0" distL="0" distR="0" wp14:anchorId="7A97840C" wp14:editId="5679314C">
            <wp:extent cx="1524011" cy="1214446"/>
            <wp:effectExtent l="0" t="0" r="0" b="0"/>
            <wp:docPr id="7" name="angular-komponenten-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gular-komponenten-warenkorb.png"/>
                    <pic:cNvPicPr/>
                  </pic:nvPicPr>
                  <pic:blipFill>
                    <a:blip r:link="rId16">
                      <a:extLst>
                        <a:ext uri="{28A0092B-C50C-407E-A947-70E740481C1C}">
                          <a14:useLocalDpi xmlns:a14="http://schemas.microsoft.com/office/drawing/2010/main" val="0"/>
                        </a:ext>
                      </a:extLst>
                    </a:blip>
                    <a:stretch>
                      <a:fillRect/>
                    </a:stretch>
                  </pic:blipFill>
                  <pic:spPr>
                    <a:xfrm>
                      <a:off x="0" y="0"/>
                      <a:ext cx="1524011" cy="1214446"/>
                    </a:xfrm>
                    <a:prstGeom prst="rect">
                      <a:avLst/>
                    </a:prstGeom>
                  </pic:spPr>
                </pic:pic>
              </a:graphicData>
            </a:graphic>
          </wp:inline>
        </w:drawing>
      </w:r>
    </w:p>
    <w:p w14:paraId="02F9BB3A" w14:textId="4460260B" w:rsidR="007D208F" w:rsidRPr="00751578" w:rsidRDefault="007D208F" w:rsidP="00751578">
      <w:pPr>
        <w:pStyle w:val="Bildunterschrift"/>
      </w:pPr>
      <w:bookmarkStart w:id="37" w:name="_Ref479878308"/>
      <w:r w:rsidRPr="00751578">
        <w:t xml:space="preserve">Abbildung </w:t>
      </w:r>
      <w:r w:rsidRPr="00751578">
        <w:fldChar w:fldCharType="begin"/>
      </w:r>
      <w:r w:rsidRPr="00751578">
        <w:instrText xml:space="preserve"> SEQ Abbildung \* ARABIC </w:instrText>
      </w:r>
      <w:r w:rsidRPr="00751578">
        <w:fldChar w:fldCharType="separate"/>
      </w:r>
      <w:r w:rsidR="004100AD">
        <w:rPr>
          <w:noProof/>
        </w:rPr>
        <w:t>7</w:t>
      </w:r>
      <w:r w:rsidRPr="00751578">
        <w:fldChar w:fldCharType="end"/>
      </w:r>
      <w:bookmarkEnd w:id="36"/>
      <w:bookmarkEnd w:id="37"/>
      <w:r w:rsidRPr="00751578">
        <w:t>: Ausgabe des Warenkorbes</w:t>
      </w:r>
    </w:p>
    <w:p w14:paraId="44ABE1B0" w14:textId="4E7CE9FE" w:rsidR="00351DB1" w:rsidRPr="00351DB1" w:rsidRDefault="00351DB1" w:rsidP="00A45C19">
      <w:pPr>
        <w:pStyle w:val="berschrift2"/>
      </w:pPr>
      <w:r w:rsidRPr="00351DB1">
        <w:t>Komponente mit Property Binding</w:t>
      </w:r>
    </w:p>
    <w:p w14:paraId="57A5F06E" w14:textId="2E28A622" w:rsidR="00B52F75" w:rsidRPr="00751578" w:rsidRDefault="00B52F75" w:rsidP="00751578">
      <w:r w:rsidRPr="00751578">
        <w:t>Die hier besprochene Karte soll über Property-Bindings zwei Informationen vom Parent übergeben bekommen: Den anzuzeigenden Flug und die Information, ob sie ausgewählt wurde.</w:t>
      </w:r>
      <w:r w:rsidR="00B46C6F" w:rsidRPr="00751578">
        <w:t xml:space="preserve"> Für erstere weist die Komponente eine Eigenschaft item und für zweitere eine Eigenschaft </w:t>
      </w:r>
      <w:r w:rsidR="00B46C6F" w:rsidRPr="00751578">
        <w:rPr>
          <w:i/>
        </w:rPr>
        <w:t>selected</w:t>
      </w:r>
      <w:r w:rsidR="00B46C6F" w:rsidRPr="00751578">
        <w:t xml:space="preserve"> auf</w:t>
      </w:r>
      <w:r w:rsidR="00751578" w:rsidRPr="00751578">
        <w:t>:</w:t>
      </w:r>
    </w:p>
    <w:p w14:paraId="687A2A29" w14:textId="77777777" w:rsidR="00751578" w:rsidRDefault="00751578" w:rsidP="00751578">
      <w:pPr>
        <w:pStyle w:val="Listing"/>
      </w:pPr>
    </w:p>
    <w:p w14:paraId="1EF66235" w14:textId="77777777" w:rsidR="00BE0E5D" w:rsidRPr="00BE0E5D" w:rsidRDefault="00BE0E5D" w:rsidP="00751578">
      <w:pPr>
        <w:pStyle w:val="ListingEinzug"/>
        <w:rPr>
          <w:lang w:val="en-US"/>
        </w:rPr>
      </w:pPr>
      <w:bookmarkStart w:id="38" w:name="_Ref479002944"/>
      <w:r w:rsidRPr="00BE0E5D">
        <w:rPr>
          <w:lang w:val="en-US"/>
        </w:rPr>
        <w:t>&lt;div *ngFor="let f of flights"&gt;</w:t>
      </w:r>
    </w:p>
    <w:p w14:paraId="6D2252E2" w14:textId="77777777" w:rsidR="00BE0E5D" w:rsidRPr="00BE0E5D" w:rsidRDefault="00BE0E5D" w:rsidP="00751578">
      <w:pPr>
        <w:pStyle w:val="ListingEinzug"/>
        <w:rPr>
          <w:lang w:val="en-US"/>
        </w:rPr>
      </w:pPr>
      <w:r w:rsidRPr="00BE0E5D">
        <w:rPr>
          <w:lang w:val="en-US"/>
        </w:rPr>
        <w:t xml:space="preserve">   &lt;flug-card [item]="f" [selected]="basket[f.id]"&gt;</w:t>
      </w:r>
    </w:p>
    <w:p w14:paraId="58D29AD1" w14:textId="77777777" w:rsidR="00BE0E5D" w:rsidRPr="00BE0E5D" w:rsidRDefault="00BE0E5D" w:rsidP="00751578">
      <w:pPr>
        <w:pStyle w:val="ListingEinzug"/>
      </w:pPr>
      <w:r w:rsidRPr="00BE0E5D">
        <w:rPr>
          <w:lang w:val="en-US"/>
        </w:rPr>
        <w:t xml:space="preserve">   </w:t>
      </w:r>
      <w:r w:rsidRPr="00BE0E5D">
        <w:t>&lt;/flug-card&gt;</w:t>
      </w:r>
    </w:p>
    <w:p w14:paraId="7E3737CC" w14:textId="77777777" w:rsidR="00BE0E5D" w:rsidRDefault="00BE0E5D" w:rsidP="00751578">
      <w:pPr>
        <w:pStyle w:val="ListingEinzug"/>
        <w:rPr>
          <w:i/>
        </w:rPr>
      </w:pPr>
      <w:r w:rsidRPr="00BE0E5D">
        <w:t>&lt;/div&gt;</w:t>
      </w:r>
    </w:p>
    <w:bookmarkEnd w:id="38"/>
    <w:p w14:paraId="374628F8" w14:textId="3351CB1E" w:rsidR="00B52F75" w:rsidRDefault="00B52F75" w:rsidP="009F03A4"/>
    <w:p w14:paraId="63EA0514" w14:textId="33E57EFE" w:rsidR="00F26F04" w:rsidRPr="00751578" w:rsidRDefault="00F26F04" w:rsidP="00751578">
      <w:r w:rsidRPr="00751578">
        <w:t>Um alle gefundenen Flüge auszugeben, iteriert das betrachtete Beispiel über die Auflistung flights und gibt pro Eintrag eine Karte aus.</w:t>
      </w:r>
    </w:p>
    <w:p w14:paraId="56450C7F" w14:textId="15625419" w:rsidR="00B52F75" w:rsidRPr="00751578" w:rsidRDefault="00857A0F" w:rsidP="00751578">
      <w:r w:rsidRPr="00751578">
        <w:t xml:space="preserve">Somit kann man sich das einbinden einer Komponente, wie den Aufruf einer Funktion, welche Parameter übergeben </w:t>
      </w:r>
      <w:r w:rsidR="004100AD">
        <w:t>bekommt u</w:t>
      </w:r>
      <w:r w:rsidRPr="00751578">
        <w:t xml:space="preserve">nd ein Stück UI rendert, vorstellen. </w:t>
      </w:r>
      <w:r w:rsidR="00F26F04" w:rsidRPr="00751578">
        <w:t>Eine andere</w:t>
      </w:r>
      <w:r w:rsidR="007F52EF" w:rsidRPr="00751578">
        <w:t xml:space="preserve"> </w:t>
      </w:r>
      <w:r w:rsidR="00AF6556" w:rsidRPr="00751578">
        <w:t>Metapher für eine Komponente ist ein elektronisches Bauteil</w:t>
      </w:r>
      <w:r w:rsidR="008B0E3F" w:rsidRPr="00751578">
        <w:t>, wie ein Chip: Er ist über Eingänge mit der Außenwelt verdrahtet und bekommt auf diese Weise die nötigen Informationen</w:t>
      </w:r>
      <w:r w:rsidR="00751578">
        <w:t xml:space="preserve"> (</w:t>
      </w:r>
      <w:r w:rsidR="00751578">
        <w:fldChar w:fldCharType="begin"/>
      </w:r>
      <w:r w:rsidR="00751578">
        <w:instrText xml:space="preserve"> REF _Ref479878425 \h </w:instrText>
      </w:r>
      <w:r w:rsidR="00751578">
        <w:fldChar w:fldCharType="separate"/>
      </w:r>
      <w:r w:rsidR="004100AD" w:rsidRPr="00751578">
        <w:t xml:space="preserve">Abbildung </w:t>
      </w:r>
      <w:r w:rsidR="004100AD">
        <w:rPr>
          <w:noProof/>
        </w:rPr>
        <w:t>8</w:t>
      </w:r>
      <w:r w:rsidR="00751578">
        <w:fldChar w:fldCharType="end"/>
      </w:r>
      <w:r w:rsidR="00751578">
        <w:t>)</w:t>
      </w:r>
      <w:r w:rsidR="00751578" w:rsidRPr="00751578">
        <w:t>.</w:t>
      </w:r>
    </w:p>
    <w:p w14:paraId="5BA6ECD6" w14:textId="2DD8AC3A" w:rsidR="00B52F75" w:rsidRPr="00751578" w:rsidRDefault="00B52F75" w:rsidP="00751578"/>
    <w:p w14:paraId="65CDB619" w14:textId="14C7FF91" w:rsidR="00605970" w:rsidRPr="00751578" w:rsidRDefault="00CC40B7" w:rsidP="00751578">
      <w:pPr>
        <w:pStyle w:val="Bild"/>
      </w:pPr>
      <w:bookmarkStart w:id="39" w:name="_Ref479003153"/>
      <w:bookmarkStart w:id="40" w:name="_Ref479003146"/>
      <w:r w:rsidRPr="00751578">
        <w:rPr>
          <w:noProof/>
          <w:lang w:bidi="ar-SA"/>
        </w:rPr>
        <w:drawing>
          <wp:inline distT="0" distB="0" distL="0" distR="0" wp14:anchorId="57A4283A" wp14:editId="026502E2">
            <wp:extent cx="4524408" cy="3905279"/>
            <wp:effectExtent l="0" t="0" r="0" b="0"/>
            <wp:docPr id="8" name="angular-komponenten-input-bindings-c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komponenten-input-bindings-chip.png"/>
                    <pic:cNvPicPr/>
                  </pic:nvPicPr>
                  <pic:blipFill>
                    <a:blip r:link="rId17">
                      <a:extLst>
                        <a:ext uri="{28A0092B-C50C-407E-A947-70E740481C1C}">
                          <a14:useLocalDpi xmlns:a14="http://schemas.microsoft.com/office/drawing/2010/main" val="0"/>
                        </a:ext>
                      </a:extLst>
                    </a:blip>
                    <a:stretch>
                      <a:fillRect/>
                    </a:stretch>
                  </pic:blipFill>
                  <pic:spPr>
                    <a:xfrm>
                      <a:off x="0" y="0"/>
                      <a:ext cx="4524408" cy="3905279"/>
                    </a:xfrm>
                    <a:prstGeom prst="rect">
                      <a:avLst/>
                    </a:prstGeom>
                  </pic:spPr>
                </pic:pic>
              </a:graphicData>
            </a:graphic>
          </wp:inline>
        </w:drawing>
      </w:r>
    </w:p>
    <w:p w14:paraId="669F5628" w14:textId="5C593B6F" w:rsidR="00B52F75" w:rsidRPr="00751578" w:rsidRDefault="00B52F75" w:rsidP="00751578">
      <w:pPr>
        <w:pStyle w:val="Bildunterschrift"/>
      </w:pPr>
      <w:bookmarkStart w:id="41" w:name="_Ref479878425"/>
      <w:r w:rsidRPr="00751578">
        <w:t xml:space="preserve">Abbildung </w:t>
      </w:r>
      <w:r w:rsidRPr="00751578">
        <w:fldChar w:fldCharType="begin"/>
      </w:r>
      <w:r w:rsidRPr="00751578">
        <w:instrText xml:space="preserve"> SEQ Abbildung \* ARABIC </w:instrText>
      </w:r>
      <w:r w:rsidRPr="00751578">
        <w:fldChar w:fldCharType="separate"/>
      </w:r>
      <w:r w:rsidR="004100AD">
        <w:rPr>
          <w:noProof/>
        </w:rPr>
        <w:t>8</w:t>
      </w:r>
      <w:r w:rsidRPr="00751578">
        <w:fldChar w:fldCharType="end"/>
      </w:r>
      <w:bookmarkEnd w:id="39"/>
      <w:bookmarkEnd w:id="41"/>
      <w:r w:rsidRPr="00751578">
        <w:t>: Die Komponente flight-card</w:t>
      </w:r>
      <w:bookmarkEnd w:id="40"/>
    </w:p>
    <w:p w14:paraId="6C5408C8" w14:textId="10393E91" w:rsidR="00B52F75" w:rsidRDefault="00B52F75" w:rsidP="009F03A4"/>
    <w:p w14:paraId="5DC1D893" w14:textId="77777777" w:rsidR="00116BF5" w:rsidRDefault="00465D46" w:rsidP="009F03A4">
      <w:r>
        <w:t xml:space="preserve">Im hier betrachteten Fall nimmt der Eingang </w:t>
      </w:r>
      <w:r w:rsidRPr="00025C44">
        <w:rPr>
          <w:i/>
        </w:rPr>
        <w:t>item</w:t>
      </w:r>
      <w:r>
        <w:t xml:space="preserve"> den jeweiligen Flug sowie der Eingang </w:t>
      </w:r>
      <w:r w:rsidRPr="00025C44">
        <w:rPr>
          <w:i/>
        </w:rPr>
        <w:t>selected</w:t>
      </w:r>
      <w:r>
        <w:t xml:space="preserve"> den entsprechenden </w:t>
      </w:r>
      <w:r w:rsidRPr="001E6F15">
        <w:rPr>
          <w:i/>
        </w:rPr>
        <w:t>boolean</w:t>
      </w:r>
      <w:r>
        <w:t xml:space="preserve"> aus dem Warenkorb entgegen. </w:t>
      </w:r>
    </w:p>
    <w:p w14:paraId="7F21EE61" w14:textId="483A22FD" w:rsidR="00465D46" w:rsidRDefault="00116BF5" w:rsidP="009F03A4">
      <w:r>
        <w:t>Jetzt stellt sich natürlich die Frage, wie man mit Angular solche Eingänge darstellt. Der nächste Abschnitt geht darauf ein.</w:t>
      </w:r>
    </w:p>
    <w:p w14:paraId="2484F214" w14:textId="5228855E" w:rsidR="00351DB1" w:rsidRPr="00351DB1" w:rsidRDefault="00351DB1" w:rsidP="0021132A">
      <w:pPr>
        <w:pStyle w:val="berschrift3"/>
      </w:pPr>
      <w:r w:rsidRPr="00351DB1">
        <w:t>Implementierung der Komponente</w:t>
      </w:r>
      <w:r w:rsidR="002B4D64">
        <w:t xml:space="preserve"> mit Property Bindings</w:t>
      </w:r>
    </w:p>
    <w:p w14:paraId="3985874F" w14:textId="1AFB4D50" w:rsidR="00DF7804" w:rsidRPr="00B01817" w:rsidRDefault="00DF7804" w:rsidP="00B01817">
      <w:r w:rsidRPr="00B01817">
        <w:t xml:space="preserve">Die Implementierung der in den letzten Abschnitten besprochenen Komponente besteht zunächst mal aus einer Klasse mit einem </w:t>
      </w:r>
      <w:r w:rsidRPr="00B01817">
        <w:rPr>
          <w:i/>
        </w:rPr>
        <w:t>Component</w:t>
      </w:r>
      <w:r w:rsidRPr="00B01817">
        <w:t>-Dekorator. Dieser erhält einen Selektor sowie einen Verweis auf ein Template. Das ist soweit nichts Neues.</w:t>
      </w:r>
      <w:r w:rsidR="007B1D0A" w:rsidRPr="00B01817">
        <w:t xml:space="preserve"> </w:t>
      </w:r>
      <w:r w:rsidRPr="00B01817">
        <w:t xml:space="preserve">Neu ist allerdings </w:t>
      </w:r>
      <w:r w:rsidR="00CD07D2" w:rsidRPr="00B01817">
        <w:t xml:space="preserve">der </w:t>
      </w:r>
      <w:r w:rsidR="00CD07D2" w:rsidRPr="00B01817">
        <w:rPr>
          <w:i/>
        </w:rPr>
        <w:t>Input</w:t>
      </w:r>
      <w:r w:rsidR="00CD07D2" w:rsidRPr="00B01817">
        <w:t xml:space="preserve">-Dekorator. Er dekoriert sämtliche Eigenschaften, die die Komponente von ihrem Parent </w:t>
      </w:r>
      <w:r w:rsidR="007B1D0A" w:rsidRPr="00B01817">
        <w:t>entgegennimmt (</w:t>
      </w:r>
      <w:r w:rsidR="00B01817">
        <w:fldChar w:fldCharType="begin"/>
      </w:r>
      <w:r w:rsidR="00B01817">
        <w:instrText xml:space="preserve"> REF _Ref479878528 \h </w:instrText>
      </w:r>
      <w:r w:rsidR="00B01817">
        <w:fldChar w:fldCharType="separate"/>
      </w:r>
      <w:r w:rsidR="004100AD" w:rsidRPr="00B01817">
        <w:t xml:space="preserve">Listing </w:t>
      </w:r>
      <w:r w:rsidR="004100AD">
        <w:rPr>
          <w:noProof/>
        </w:rPr>
        <w:t>2</w:t>
      </w:r>
      <w:r w:rsidR="00B01817">
        <w:fldChar w:fldCharType="end"/>
      </w:r>
      <w:r w:rsidR="00751578" w:rsidRPr="00B01817">
        <w:t>)</w:t>
      </w:r>
      <w:r w:rsidR="00CD07D2" w:rsidRPr="00B01817">
        <w:t xml:space="preserve"> </w:t>
      </w:r>
    </w:p>
    <w:p w14:paraId="0AF1CF09" w14:textId="79A042F7" w:rsidR="000F7401" w:rsidRPr="00B01817" w:rsidRDefault="000F7401" w:rsidP="00B01817"/>
    <w:p w14:paraId="1AADF462" w14:textId="77777777" w:rsidR="001C39AD" w:rsidRPr="006040CE" w:rsidRDefault="001C39AD" w:rsidP="00B01817">
      <w:pPr>
        <w:pStyle w:val="Listing"/>
        <w:rPr>
          <w:lang w:val="en-US"/>
        </w:rPr>
      </w:pPr>
      <w:bookmarkStart w:id="42" w:name="_Ref479005724"/>
      <w:r w:rsidRPr="006040CE">
        <w:rPr>
          <w:lang w:val="en-US"/>
        </w:rPr>
        <w:t>import { Component, EventEmitter, Input, Output } from '@angular/core';</w:t>
      </w:r>
    </w:p>
    <w:p w14:paraId="1E851ED5" w14:textId="77777777" w:rsidR="001C39AD" w:rsidRPr="006040CE" w:rsidRDefault="001C39AD" w:rsidP="00B01817">
      <w:pPr>
        <w:pStyle w:val="Listing"/>
        <w:rPr>
          <w:lang w:val="en-US"/>
        </w:rPr>
      </w:pPr>
      <w:r w:rsidRPr="006040CE">
        <w:rPr>
          <w:lang w:val="en-US"/>
        </w:rPr>
        <w:t>import { Flight } from '../../entities/flight';</w:t>
      </w:r>
    </w:p>
    <w:p w14:paraId="73FC92F0" w14:textId="77777777" w:rsidR="001C39AD" w:rsidRPr="006040CE" w:rsidRDefault="001C39AD" w:rsidP="00B01817">
      <w:pPr>
        <w:pStyle w:val="Listing"/>
        <w:rPr>
          <w:lang w:val="en-US"/>
        </w:rPr>
      </w:pPr>
    </w:p>
    <w:p w14:paraId="3B9DFEEB" w14:textId="77777777" w:rsidR="001C39AD" w:rsidRPr="006040CE" w:rsidRDefault="001C39AD" w:rsidP="00B01817">
      <w:pPr>
        <w:pStyle w:val="Listing"/>
        <w:rPr>
          <w:lang w:val="en-US"/>
        </w:rPr>
      </w:pPr>
      <w:r w:rsidRPr="006040CE">
        <w:rPr>
          <w:lang w:val="en-US"/>
        </w:rPr>
        <w:t>@Component({</w:t>
      </w:r>
    </w:p>
    <w:p w14:paraId="37494F6B" w14:textId="77777777" w:rsidR="001C39AD" w:rsidRPr="006040CE" w:rsidRDefault="001C39AD" w:rsidP="00B01817">
      <w:pPr>
        <w:pStyle w:val="Listing"/>
        <w:rPr>
          <w:lang w:val="en-US"/>
        </w:rPr>
      </w:pPr>
      <w:r w:rsidRPr="006040CE">
        <w:rPr>
          <w:lang w:val="en-US"/>
        </w:rPr>
        <w:t xml:space="preserve">    selector: 'flight-card',</w:t>
      </w:r>
    </w:p>
    <w:p w14:paraId="127891BE" w14:textId="77777777" w:rsidR="001C39AD" w:rsidRPr="006040CE" w:rsidRDefault="001C39AD" w:rsidP="00B01817">
      <w:pPr>
        <w:pStyle w:val="Listing"/>
        <w:rPr>
          <w:lang w:val="en-US"/>
        </w:rPr>
      </w:pPr>
      <w:r w:rsidRPr="006040CE">
        <w:rPr>
          <w:lang w:val="en-US"/>
        </w:rPr>
        <w:t xml:space="preserve">    templateUrl: './flight-card.component.html'</w:t>
      </w:r>
    </w:p>
    <w:p w14:paraId="367BDFA5" w14:textId="77777777" w:rsidR="001C39AD" w:rsidRPr="006040CE" w:rsidRDefault="001C39AD" w:rsidP="00B01817">
      <w:pPr>
        <w:pStyle w:val="Listing"/>
        <w:rPr>
          <w:lang w:val="en-US"/>
        </w:rPr>
      </w:pPr>
      <w:r w:rsidRPr="006040CE">
        <w:rPr>
          <w:lang w:val="en-US"/>
        </w:rPr>
        <w:t>})</w:t>
      </w:r>
    </w:p>
    <w:p w14:paraId="493F8A91" w14:textId="77777777" w:rsidR="001C39AD" w:rsidRPr="006040CE" w:rsidRDefault="001C39AD" w:rsidP="00B01817">
      <w:pPr>
        <w:pStyle w:val="Listing"/>
        <w:rPr>
          <w:lang w:val="en-US"/>
        </w:rPr>
      </w:pPr>
      <w:r w:rsidRPr="006040CE">
        <w:rPr>
          <w:lang w:val="en-US"/>
        </w:rPr>
        <w:lastRenderedPageBreak/>
        <w:t>export class FlightCardComponent {</w:t>
      </w:r>
    </w:p>
    <w:p w14:paraId="25B3BD69" w14:textId="77777777" w:rsidR="001C39AD" w:rsidRPr="006040CE" w:rsidRDefault="001C39AD" w:rsidP="00B01817">
      <w:pPr>
        <w:pStyle w:val="Listing"/>
        <w:rPr>
          <w:lang w:val="en-US"/>
        </w:rPr>
      </w:pPr>
    </w:p>
    <w:p w14:paraId="7B762BB9" w14:textId="77777777" w:rsidR="001C39AD" w:rsidRPr="006040CE" w:rsidRDefault="001C39AD" w:rsidP="00B01817">
      <w:pPr>
        <w:pStyle w:val="Listing"/>
        <w:rPr>
          <w:lang w:val="en-US"/>
        </w:rPr>
      </w:pPr>
      <w:r w:rsidRPr="006040CE">
        <w:rPr>
          <w:lang w:val="en-US"/>
        </w:rPr>
        <w:t xml:space="preserve">    @Input() item: Flight;</w:t>
      </w:r>
    </w:p>
    <w:p w14:paraId="7F785C74" w14:textId="77777777" w:rsidR="001C39AD" w:rsidRPr="006040CE" w:rsidRDefault="001C39AD" w:rsidP="00B01817">
      <w:pPr>
        <w:pStyle w:val="Listing"/>
        <w:rPr>
          <w:lang w:val="en-US"/>
        </w:rPr>
      </w:pPr>
      <w:r w:rsidRPr="006040CE">
        <w:rPr>
          <w:lang w:val="en-US"/>
        </w:rPr>
        <w:t xml:space="preserve">    @Input() selected: boolean;</w:t>
      </w:r>
    </w:p>
    <w:p w14:paraId="0ACBB25C" w14:textId="77777777" w:rsidR="001C39AD" w:rsidRPr="006040CE" w:rsidRDefault="001C39AD" w:rsidP="00B01817">
      <w:pPr>
        <w:pStyle w:val="Listing"/>
        <w:rPr>
          <w:lang w:val="en-US"/>
        </w:rPr>
      </w:pPr>
    </w:p>
    <w:p w14:paraId="4386325D" w14:textId="77777777" w:rsidR="001C39AD" w:rsidRPr="006040CE" w:rsidRDefault="001C39AD" w:rsidP="00B01817">
      <w:pPr>
        <w:pStyle w:val="Listing"/>
        <w:rPr>
          <w:lang w:val="en-US"/>
        </w:rPr>
      </w:pPr>
      <w:r w:rsidRPr="006040CE">
        <w:rPr>
          <w:lang w:val="en-US"/>
        </w:rPr>
        <w:t xml:space="preserve">    select() {</w:t>
      </w:r>
    </w:p>
    <w:p w14:paraId="0E46E371" w14:textId="77777777" w:rsidR="001C39AD" w:rsidRPr="006040CE" w:rsidRDefault="001C39AD" w:rsidP="00B01817">
      <w:pPr>
        <w:pStyle w:val="Listing"/>
        <w:rPr>
          <w:lang w:val="en-US"/>
        </w:rPr>
      </w:pPr>
      <w:r w:rsidRPr="006040CE">
        <w:rPr>
          <w:lang w:val="en-US"/>
        </w:rPr>
        <w:t xml:space="preserve">        this.selected = true;</w:t>
      </w:r>
    </w:p>
    <w:p w14:paraId="50902EBB" w14:textId="77777777" w:rsidR="001C39AD" w:rsidRPr="00FC5AA6" w:rsidRDefault="001C39AD" w:rsidP="00B01817">
      <w:pPr>
        <w:pStyle w:val="Listing"/>
      </w:pPr>
      <w:r w:rsidRPr="006040CE">
        <w:rPr>
          <w:lang w:val="en-US"/>
        </w:rPr>
        <w:t xml:space="preserve">    </w:t>
      </w:r>
      <w:r w:rsidRPr="00FC5AA6">
        <w:t>}</w:t>
      </w:r>
    </w:p>
    <w:p w14:paraId="465D9D1E" w14:textId="77777777" w:rsidR="001C39AD" w:rsidRPr="00FC5AA6" w:rsidRDefault="001C39AD" w:rsidP="00B01817">
      <w:pPr>
        <w:pStyle w:val="Listing"/>
      </w:pPr>
    </w:p>
    <w:p w14:paraId="106151EE" w14:textId="77777777" w:rsidR="001C39AD" w:rsidRPr="00FC5AA6" w:rsidRDefault="001C39AD" w:rsidP="00B01817">
      <w:pPr>
        <w:pStyle w:val="Listing"/>
      </w:pPr>
      <w:r w:rsidRPr="00FC5AA6">
        <w:t xml:space="preserve">    unselect() {</w:t>
      </w:r>
    </w:p>
    <w:p w14:paraId="0090DCA0" w14:textId="77777777" w:rsidR="001C39AD" w:rsidRPr="00B01817" w:rsidRDefault="001C39AD" w:rsidP="00B01817">
      <w:pPr>
        <w:pStyle w:val="Listing"/>
      </w:pPr>
      <w:r w:rsidRPr="00FC5AA6">
        <w:t xml:space="preserve">        </w:t>
      </w:r>
      <w:r w:rsidRPr="00B01817">
        <w:t>this.selected = false;</w:t>
      </w:r>
    </w:p>
    <w:p w14:paraId="506C8C56" w14:textId="77777777" w:rsidR="001C39AD" w:rsidRPr="00B01817" w:rsidRDefault="001C39AD" w:rsidP="00B01817">
      <w:pPr>
        <w:pStyle w:val="Listing"/>
      </w:pPr>
      <w:r w:rsidRPr="00B01817">
        <w:t xml:space="preserve">    }</w:t>
      </w:r>
    </w:p>
    <w:p w14:paraId="532791DA" w14:textId="77777777" w:rsidR="001C39AD" w:rsidRPr="00B01817" w:rsidRDefault="001C39AD" w:rsidP="00B01817">
      <w:pPr>
        <w:pStyle w:val="Listing"/>
      </w:pPr>
      <w:r w:rsidRPr="00B01817">
        <w:t>}</w:t>
      </w:r>
    </w:p>
    <w:p w14:paraId="48F0A77F" w14:textId="02F96AF1" w:rsidR="000F7401" w:rsidRPr="00B01817" w:rsidRDefault="000F7401" w:rsidP="00B01817">
      <w:pPr>
        <w:pStyle w:val="Listingunterschrift"/>
      </w:pPr>
      <w:bookmarkStart w:id="43" w:name="_Ref479878528"/>
      <w:r w:rsidRPr="00B01817">
        <w:t xml:space="preserve">Listing </w:t>
      </w:r>
      <w:r w:rsidRPr="00B01817">
        <w:fldChar w:fldCharType="begin"/>
      </w:r>
      <w:r w:rsidRPr="00B01817">
        <w:instrText xml:space="preserve"> SEQ Listing \* ARABIC </w:instrText>
      </w:r>
      <w:r w:rsidRPr="00B01817">
        <w:fldChar w:fldCharType="separate"/>
      </w:r>
      <w:r w:rsidR="004100AD">
        <w:rPr>
          <w:noProof/>
        </w:rPr>
        <w:t>2</w:t>
      </w:r>
      <w:r w:rsidRPr="00B01817">
        <w:fldChar w:fldCharType="end"/>
      </w:r>
      <w:bookmarkEnd w:id="42"/>
      <w:bookmarkEnd w:id="43"/>
      <w:r w:rsidRPr="00B01817">
        <w:t>: Implementierung</w:t>
      </w:r>
      <w:r w:rsidR="007E5CEE" w:rsidRPr="00B01817">
        <w:t xml:space="preserve"> einer Komponente mit Property-Bindings</w:t>
      </w:r>
    </w:p>
    <w:p w14:paraId="513ACAC7" w14:textId="578222A9" w:rsidR="00514DAD" w:rsidRDefault="00514DAD" w:rsidP="00514DAD"/>
    <w:p w14:paraId="4657E101" w14:textId="5876F51F" w:rsidR="00EB56B5" w:rsidRDefault="00514DAD" w:rsidP="009F03A4">
      <w:r>
        <w:t>Außerdem weist sie zwei Methoden auf, welche ihr Templat</w:t>
      </w:r>
      <w:r w:rsidR="007D12EC">
        <w:t xml:space="preserve">e aufruft: </w:t>
      </w:r>
      <w:r w:rsidR="007D12EC" w:rsidRPr="007D12EC">
        <w:rPr>
          <w:i/>
        </w:rPr>
        <w:t>select</w:t>
      </w:r>
      <w:r w:rsidR="007D12EC">
        <w:t xml:space="preserve"> wählt die Karte aus und </w:t>
      </w:r>
      <w:r w:rsidR="007D12EC" w:rsidRPr="007D12EC">
        <w:rPr>
          <w:i/>
        </w:rPr>
        <w:t>deselect</w:t>
      </w:r>
      <w:r w:rsidR="007D12EC">
        <w:t xml:space="preserve"> hebt diese Auswahl wieder auf.</w:t>
      </w:r>
      <w:r w:rsidR="006245DD">
        <w:t xml:space="preserve"> </w:t>
      </w:r>
      <w:r w:rsidR="00A517F8">
        <w:t xml:space="preserve">Das Template </w:t>
      </w:r>
      <w:r w:rsidR="00EF6E8E">
        <w:t xml:space="preserve">dieser Komponente prüft zunächst, ob die Karte selektiert wurde. Ist dem so, erhält sie per </w:t>
      </w:r>
      <w:r w:rsidR="00EF6E8E" w:rsidRPr="00EF6E8E">
        <w:rPr>
          <w:i/>
        </w:rPr>
        <w:t>ngStyle</w:t>
      </w:r>
      <w:r w:rsidR="00EF6E8E">
        <w:t xml:space="preserve"> die Hintergrundfarbe </w:t>
      </w:r>
      <w:r w:rsidR="00EF6E8E" w:rsidRPr="00EF6E8E">
        <w:rPr>
          <w:i/>
        </w:rPr>
        <w:t>orange</w:t>
      </w:r>
      <w:r w:rsidR="00EF6E8E">
        <w:t xml:space="preserve">; ansonsten </w:t>
      </w:r>
      <w:r w:rsidR="00EF6E8E" w:rsidRPr="00EF6E8E">
        <w:rPr>
          <w:i/>
        </w:rPr>
        <w:t>lightsteelblue</w:t>
      </w:r>
      <w:r w:rsidR="00B01817">
        <w:t xml:space="preserve"> (</w:t>
      </w:r>
      <w:r w:rsidR="006E389B">
        <w:fldChar w:fldCharType="begin"/>
      </w:r>
      <w:r w:rsidR="006E389B">
        <w:instrText xml:space="preserve"> REF _Ref479878569 \h </w:instrText>
      </w:r>
      <w:r w:rsidR="006E389B">
        <w:fldChar w:fldCharType="separate"/>
      </w:r>
      <w:r w:rsidR="004100AD" w:rsidRPr="004100AD">
        <w:t xml:space="preserve">Listing </w:t>
      </w:r>
      <w:r w:rsidR="004100AD" w:rsidRPr="004100AD">
        <w:rPr>
          <w:noProof/>
        </w:rPr>
        <w:t>3</w:t>
      </w:r>
      <w:r w:rsidR="006E389B">
        <w:fldChar w:fldCharType="end"/>
      </w:r>
      <w:r w:rsidR="00B01817">
        <w:t>).</w:t>
      </w:r>
    </w:p>
    <w:p w14:paraId="5671B681" w14:textId="77777777" w:rsidR="00EB56B5" w:rsidRDefault="00EB56B5" w:rsidP="009F03A4"/>
    <w:p w14:paraId="56A99C63" w14:textId="77777777" w:rsidR="0086228A" w:rsidRPr="006040CE" w:rsidRDefault="0086228A" w:rsidP="0086228A">
      <w:pPr>
        <w:pStyle w:val="Listing"/>
        <w:rPr>
          <w:lang w:val="en-US"/>
        </w:rPr>
      </w:pPr>
      <w:r w:rsidRPr="006040CE">
        <w:rPr>
          <w:lang w:val="en-US"/>
        </w:rPr>
        <w:t>&lt;div style="padding:20px;"</w:t>
      </w:r>
    </w:p>
    <w:p w14:paraId="43E15762" w14:textId="77777777" w:rsidR="0086228A" w:rsidRPr="0086228A" w:rsidRDefault="0086228A" w:rsidP="0086228A">
      <w:pPr>
        <w:pStyle w:val="Listing"/>
        <w:rPr>
          <w:lang w:val="en-US"/>
        </w:rPr>
      </w:pPr>
      <w:r w:rsidRPr="0086228A">
        <w:rPr>
          <w:lang w:val="en-US"/>
        </w:rPr>
        <w:t xml:space="preserve">     [ngStyle]="{'background-color': (selected) ?  'orange' : 'lightsteelblue' }"&gt;</w:t>
      </w:r>
    </w:p>
    <w:p w14:paraId="36E22724" w14:textId="77777777" w:rsidR="0086228A" w:rsidRPr="0086228A" w:rsidRDefault="0086228A" w:rsidP="0086228A">
      <w:pPr>
        <w:pStyle w:val="Listing"/>
        <w:rPr>
          <w:lang w:val="en-US"/>
        </w:rPr>
      </w:pPr>
    </w:p>
    <w:p w14:paraId="1D045012" w14:textId="77777777" w:rsidR="0086228A" w:rsidRPr="006040CE" w:rsidRDefault="0086228A" w:rsidP="0086228A">
      <w:pPr>
        <w:pStyle w:val="Listing"/>
        <w:rPr>
          <w:lang w:val="en-US"/>
        </w:rPr>
      </w:pPr>
      <w:r w:rsidRPr="0086228A">
        <w:rPr>
          <w:lang w:val="en-US"/>
        </w:rPr>
        <w:t xml:space="preserve">    </w:t>
      </w:r>
      <w:r w:rsidRPr="006040CE">
        <w:rPr>
          <w:lang w:val="en-US"/>
        </w:rPr>
        <w:t>&lt;h2&gt;{{item.from}} - {{item.to}}&lt;/h2&gt;</w:t>
      </w:r>
    </w:p>
    <w:p w14:paraId="49807AA9" w14:textId="77777777" w:rsidR="0086228A" w:rsidRPr="006040CE" w:rsidRDefault="0086228A" w:rsidP="0086228A">
      <w:pPr>
        <w:pStyle w:val="Listing"/>
        <w:rPr>
          <w:lang w:val="en-US"/>
        </w:rPr>
      </w:pPr>
      <w:r w:rsidRPr="006040CE">
        <w:rPr>
          <w:lang w:val="en-US"/>
        </w:rPr>
        <w:t xml:space="preserve">    &lt;p&gt;Flugnr. #{{item.id}}&lt;/p&gt;</w:t>
      </w:r>
    </w:p>
    <w:p w14:paraId="60EE811B" w14:textId="77777777" w:rsidR="0086228A" w:rsidRPr="006040CE" w:rsidRDefault="0086228A" w:rsidP="0086228A">
      <w:pPr>
        <w:pStyle w:val="Listing"/>
        <w:rPr>
          <w:lang w:val="en-US"/>
        </w:rPr>
      </w:pPr>
      <w:r w:rsidRPr="006040CE">
        <w:rPr>
          <w:lang w:val="en-US"/>
        </w:rPr>
        <w:t xml:space="preserve">    &lt;p&gt;Datum: {{item.date | date:'dd.MM.yyyy HH:mm'}}&lt;/p&gt;</w:t>
      </w:r>
    </w:p>
    <w:p w14:paraId="38DBCF3D" w14:textId="77777777" w:rsidR="0086228A" w:rsidRPr="006040CE" w:rsidRDefault="0086228A" w:rsidP="0086228A">
      <w:pPr>
        <w:pStyle w:val="Listing"/>
        <w:rPr>
          <w:lang w:val="en-US"/>
        </w:rPr>
      </w:pPr>
    </w:p>
    <w:p w14:paraId="63AA163F" w14:textId="77777777" w:rsidR="0086228A" w:rsidRPr="0086228A" w:rsidRDefault="0086228A" w:rsidP="0086228A">
      <w:pPr>
        <w:pStyle w:val="Listing"/>
        <w:rPr>
          <w:lang w:val="en-US"/>
        </w:rPr>
      </w:pPr>
      <w:r w:rsidRPr="006040CE">
        <w:rPr>
          <w:lang w:val="en-US"/>
        </w:rPr>
        <w:t xml:space="preserve">    </w:t>
      </w:r>
      <w:r w:rsidRPr="0086228A">
        <w:rPr>
          <w:lang w:val="en-US"/>
        </w:rPr>
        <w:t>&lt;p&gt;</w:t>
      </w:r>
    </w:p>
    <w:p w14:paraId="0F246CD8" w14:textId="675F0937" w:rsidR="0086228A" w:rsidRPr="0086228A" w:rsidRDefault="0086228A" w:rsidP="0086228A">
      <w:pPr>
        <w:pStyle w:val="Listing"/>
        <w:rPr>
          <w:lang w:val="en-US"/>
        </w:rPr>
      </w:pPr>
      <w:r w:rsidRPr="0086228A">
        <w:rPr>
          <w:lang w:val="en-US"/>
        </w:rPr>
        <w:t xml:space="preserve">       &lt;button *ngIf="!selected" class="btn btn-default" (click)="select()"&gt;</w:t>
      </w:r>
      <w:r w:rsidR="001E6F15">
        <w:rPr>
          <w:lang w:val="en-US"/>
        </w:rPr>
        <w:t>Select</w:t>
      </w:r>
      <w:r w:rsidRPr="0086228A">
        <w:rPr>
          <w:lang w:val="en-US"/>
        </w:rPr>
        <w:t>&lt;/button&gt;</w:t>
      </w:r>
    </w:p>
    <w:p w14:paraId="03705AE9" w14:textId="06F15D9C" w:rsidR="0086228A" w:rsidRPr="0086228A" w:rsidRDefault="0086228A" w:rsidP="0086228A">
      <w:pPr>
        <w:pStyle w:val="Listing"/>
        <w:rPr>
          <w:lang w:val="en-US"/>
        </w:rPr>
      </w:pPr>
      <w:r w:rsidRPr="0086228A">
        <w:rPr>
          <w:lang w:val="en-US"/>
        </w:rPr>
        <w:t xml:space="preserve">       &lt;button *ngIf="selected" class="btn btn-default" (click)="deselect()"&gt;</w:t>
      </w:r>
      <w:r w:rsidR="001E6F15">
        <w:rPr>
          <w:lang w:val="en-US"/>
        </w:rPr>
        <w:t>Unselect</w:t>
      </w:r>
      <w:r w:rsidRPr="0086228A">
        <w:rPr>
          <w:lang w:val="en-US"/>
        </w:rPr>
        <w:t xml:space="preserve">&lt;/button&gt;   </w:t>
      </w:r>
    </w:p>
    <w:p w14:paraId="5F290CDB" w14:textId="77777777" w:rsidR="0086228A" w:rsidRPr="006040CE" w:rsidRDefault="0086228A" w:rsidP="0086228A">
      <w:pPr>
        <w:pStyle w:val="Listing"/>
        <w:rPr>
          <w:lang w:val="en-US"/>
        </w:rPr>
      </w:pPr>
      <w:r w:rsidRPr="0086228A">
        <w:rPr>
          <w:lang w:val="en-US"/>
        </w:rPr>
        <w:t xml:space="preserve">    </w:t>
      </w:r>
      <w:r w:rsidRPr="006040CE">
        <w:rPr>
          <w:lang w:val="en-US"/>
        </w:rPr>
        <w:t>&lt;/p&gt;</w:t>
      </w:r>
    </w:p>
    <w:p w14:paraId="39812BD0" w14:textId="77777777" w:rsidR="0086228A" w:rsidRDefault="0086228A" w:rsidP="0086228A">
      <w:pPr>
        <w:pStyle w:val="Listing"/>
        <w:rPr>
          <w:i/>
          <w:lang w:val="en-US"/>
        </w:rPr>
      </w:pPr>
      <w:r w:rsidRPr="0086228A">
        <w:rPr>
          <w:lang w:val="en-US"/>
        </w:rPr>
        <w:t>&lt;/div&gt;</w:t>
      </w:r>
    </w:p>
    <w:p w14:paraId="3120B628" w14:textId="4F6D0A43" w:rsidR="00EB56B5" w:rsidRPr="0086228A" w:rsidRDefault="00EB56B5" w:rsidP="0086228A">
      <w:pPr>
        <w:pStyle w:val="Listingunterschrift"/>
        <w:rPr>
          <w:lang w:val="en-US"/>
        </w:rPr>
      </w:pPr>
      <w:bookmarkStart w:id="44" w:name="_Ref479878569"/>
      <w:r w:rsidRPr="0086228A">
        <w:rPr>
          <w:lang w:val="en-US"/>
        </w:rPr>
        <w:t xml:space="preserve">Listing </w:t>
      </w:r>
      <w:r w:rsidRPr="00E96FD5">
        <w:fldChar w:fldCharType="begin"/>
      </w:r>
      <w:r w:rsidRPr="0086228A">
        <w:rPr>
          <w:lang w:val="en-US"/>
        </w:rPr>
        <w:instrText xml:space="preserve"> SEQ Listing \* ARABIC </w:instrText>
      </w:r>
      <w:r w:rsidRPr="00E96FD5">
        <w:fldChar w:fldCharType="separate"/>
      </w:r>
      <w:r w:rsidR="004100AD">
        <w:rPr>
          <w:noProof/>
          <w:lang w:val="en-US"/>
        </w:rPr>
        <w:t>3</w:t>
      </w:r>
      <w:r w:rsidRPr="00E96FD5">
        <w:rPr>
          <w:lang w:val="en-US"/>
        </w:rPr>
        <w:fldChar w:fldCharType="end"/>
      </w:r>
      <w:bookmarkEnd w:id="44"/>
      <w:r w:rsidRPr="0086228A">
        <w:rPr>
          <w:lang w:val="en-US"/>
        </w:rPr>
        <w:t>: Template der flight-card</w:t>
      </w:r>
    </w:p>
    <w:p w14:paraId="60DB9A94" w14:textId="77777777" w:rsidR="00EB56B5" w:rsidRPr="0086228A" w:rsidRDefault="00EB56B5" w:rsidP="009F03A4">
      <w:pPr>
        <w:rPr>
          <w:lang w:val="en-US"/>
        </w:rPr>
      </w:pPr>
    </w:p>
    <w:p w14:paraId="4E0DDC83" w14:textId="2AAE9413" w:rsidR="004439A5" w:rsidRPr="00463B14" w:rsidRDefault="00463B14" w:rsidP="00463B14">
      <w:r>
        <w:t>Das Template</w:t>
      </w:r>
      <w:r w:rsidR="004439A5" w:rsidRPr="00463B14">
        <w:t xml:space="preserve"> gibt ein paar Daten des aktuellen Fluges aus und hat am unteren Ende zwei Schaltflächen, die </w:t>
      </w:r>
      <w:r w:rsidR="004439A5" w:rsidRPr="00463B14">
        <w:rPr>
          <w:i/>
        </w:rPr>
        <w:t>select</w:t>
      </w:r>
      <w:r w:rsidR="004439A5" w:rsidRPr="00463B14">
        <w:t xml:space="preserve"> bzw. </w:t>
      </w:r>
      <w:r w:rsidR="004439A5" w:rsidRPr="00463B14">
        <w:rPr>
          <w:i/>
        </w:rPr>
        <w:t>deselect</w:t>
      </w:r>
      <w:r w:rsidR="004439A5" w:rsidRPr="00463B14">
        <w:t xml:space="preserve"> anstoßen. Zu einem Zeitpunkt zeigt die Karte jedoch nur eine der beiden Schaltflächen an. Das hängt davon ab, ob die Karte gerade ausgewählt ist.</w:t>
      </w:r>
    </w:p>
    <w:p w14:paraId="6F1DE847" w14:textId="7974E3DD" w:rsidR="004439A5" w:rsidRPr="00463B14" w:rsidRDefault="00B80F12" w:rsidP="00811136">
      <w:pPr>
        <w:pStyle w:val="berschrift3"/>
      </w:pPr>
      <w:r>
        <w:t>Komponente registrieren</w:t>
      </w:r>
      <w:r w:rsidR="00B25CF3">
        <w:t xml:space="preserve"> und aufrufen</w:t>
      </w:r>
    </w:p>
    <w:p w14:paraId="5FAA4836" w14:textId="427A3A77" w:rsidR="004439A5" w:rsidRPr="00463B14" w:rsidRDefault="004439A5" w:rsidP="00463B14">
      <w:r w:rsidRPr="00463B14">
        <w:t xml:space="preserve">Um die Komponente verwenden zu können, ist sie bei einem Angular-Modul zu registrieren. Zur Vereinfachung kommt hier das </w:t>
      </w:r>
      <w:r w:rsidRPr="00811136">
        <w:rPr>
          <w:i/>
        </w:rPr>
        <w:t>AppModule</w:t>
      </w:r>
      <w:r w:rsidRPr="00463B14">
        <w:t xml:space="preserve"> zum Einsatz (</w:t>
      </w:r>
      <w:r w:rsidR="006E389B">
        <w:fldChar w:fldCharType="begin"/>
      </w:r>
      <w:r w:rsidR="006E389B">
        <w:instrText xml:space="preserve"> REF _Ref479878604 \h </w:instrText>
      </w:r>
      <w:r w:rsidR="006E389B">
        <w:fldChar w:fldCharType="separate"/>
      </w:r>
      <w:r w:rsidR="004100AD" w:rsidRPr="000D3321">
        <w:t xml:space="preserve">Listing </w:t>
      </w:r>
      <w:r w:rsidR="004100AD">
        <w:rPr>
          <w:noProof/>
        </w:rPr>
        <w:t>4</w:t>
      </w:r>
      <w:r w:rsidR="006E389B">
        <w:fldChar w:fldCharType="end"/>
      </w:r>
      <w:r w:rsidRPr="00463B14">
        <w:t xml:space="preserve">) Das Zusammenspiel mehrerer Module wird später Kapitel </w:t>
      </w:r>
      <w:r w:rsidR="008549C7">
        <w:t>7</w:t>
      </w:r>
      <w:commentRangeStart w:id="45"/>
      <w:r w:rsidRPr="00463B14">
        <w:t xml:space="preserve"> </w:t>
      </w:r>
      <w:commentRangeEnd w:id="45"/>
      <w:r w:rsidR="006E389B">
        <w:rPr>
          <w:rStyle w:val="Kommentarzeichen"/>
        </w:rPr>
        <w:commentReference w:id="45"/>
      </w:r>
      <w:r w:rsidRPr="00463B14">
        <w:t>betrachten.</w:t>
      </w:r>
    </w:p>
    <w:p w14:paraId="5B1B1B0F" w14:textId="77777777" w:rsidR="00EE59C8" w:rsidRPr="006040CE" w:rsidRDefault="00EE59C8" w:rsidP="00EE59C8">
      <w:pPr>
        <w:pStyle w:val="Listing"/>
        <w:rPr>
          <w:lang w:val="en-US"/>
        </w:rPr>
      </w:pPr>
      <w:r w:rsidRPr="006040CE">
        <w:rPr>
          <w:lang w:val="en-US"/>
        </w:rPr>
        <w:t>@NgModule({</w:t>
      </w:r>
    </w:p>
    <w:p w14:paraId="39E9F8B3" w14:textId="77777777" w:rsidR="00EE59C8" w:rsidRPr="006040CE" w:rsidRDefault="00EE59C8" w:rsidP="00EE59C8">
      <w:pPr>
        <w:pStyle w:val="Listing"/>
        <w:rPr>
          <w:lang w:val="en-US"/>
        </w:rPr>
      </w:pPr>
      <w:r w:rsidRPr="006040CE">
        <w:rPr>
          <w:lang w:val="en-US"/>
        </w:rPr>
        <w:t xml:space="preserve">    [...],</w:t>
      </w:r>
    </w:p>
    <w:p w14:paraId="5FF6B43B" w14:textId="77777777" w:rsidR="00EE59C8" w:rsidRPr="006040CE" w:rsidRDefault="00EE59C8" w:rsidP="00EE59C8">
      <w:pPr>
        <w:pStyle w:val="Listing"/>
        <w:rPr>
          <w:lang w:val="en-US"/>
        </w:rPr>
      </w:pPr>
      <w:r w:rsidRPr="006040CE">
        <w:rPr>
          <w:lang w:val="en-US"/>
        </w:rPr>
        <w:lastRenderedPageBreak/>
        <w:t xml:space="preserve">    declarations: [</w:t>
      </w:r>
    </w:p>
    <w:p w14:paraId="166D2709" w14:textId="77777777" w:rsidR="00EE59C8" w:rsidRPr="006040CE" w:rsidRDefault="00EE59C8" w:rsidP="00EE59C8">
      <w:pPr>
        <w:pStyle w:val="Listing"/>
        <w:rPr>
          <w:lang w:val="en-US"/>
        </w:rPr>
      </w:pPr>
      <w:r w:rsidRPr="006040CE">
        <w:rPr>
          <w:lang w:val="en-US"/>
        </w:rPr>
        <w:t xml:space="preserve">        FlightSearchComponent,</w:t>
      </w:r>
    </w:p>
    <w:p w14:paraId="747F3173" w14:textId="77777777" w:rsidR="00EE59C8" w:rsidRPr="006040CE" w:rsidRDefault="00EE59C8" w:rsidP="00EE59C8">
      <w:pPr>
        <w:pStyle w:val="Listing"/>
        <w:rPr>
          <w:lang w:val="en-US"/>
        </w:rPr>
      </w:pPr>
      <w:r w:rsidRPr="006040CE">
        <w:rPr>
          <w:lang w:val="en-US"/>
        </w:rPr>
        <w:t xml:space="preserve">        FlightCardComponent,</w:t>
      </w:r>
    </w:p>
    <w:p w14:paraId="4E98F6EC" w14:textId="77777777" w:rsidR="00EE59C8" w:rsidRPr="006040CE" w:rsidRDefault="00EE59C8" w:rsidP="00EE59C8">
      <w:pPr>
        <w:pStyle w:val="Listing"/>
        <w:rPr>
          <w:lang w:val="en-US"/>
        </w:rPr>
      </w:pPr>
      <w:r w:rsidRPr="006040CE">
        <w:rPr>
          <w:lang w:val="en-US"/>
        </w:rPr>
        <w:t xml:space="preserve">        [...]</w:t>
      </w:r>
    </w:p>
    <w:p w14:paraId="5D45962C" w14:textId="77777777" w:rsidR="00EE59C8" w:rsidRPr="006040CE" w:rsidRDefault="00EE59C8" w:rsidP="00EE59C8">
      <w:pPr>
        <w:pStyle w:val="Listing"/>
        <w:rPr>
          <w:lang w:val="en-US"/>
        </w:rPr>
      </w:pPr>
      <w:r w:rsidRPr="006040CE">
        <w:rPr>
          <w:lang w:val="en-US"/>
        </w:rPr>
        <w:t xml:space="preserve">    ]</w:t>
      </w:r>
    </w:p>
    <w:p w14:paraId="519EF90A" w14:textId="77777777" w:rsidR="00EE59C8" w:rsidRPr="006040CE" w:rsidRDefault="00EE59C8" w:rsidP="00EE59C8">
      <w:pPr>
        <w:pStyle w:val="Listing"/>
        <w:rPr>
          <w:lang w:val="en-US"/>
        </w:rPr>
      </w:pPr>
      <w:r w:rsidRPr="006040CE">
        <w:rPr>
          <w:lang w:val="en-US"/>
        </w:rPr>
        <w:t>})</w:t>
      </w:r>
    </w:p>
    <w:p w14:paraId="5AC4D36A" w14:textId="77777777" w:rsidR="00EE59C8" w:rsidRPr="006040CE" w:rsidRDefault="00EE59C8" w:rsidP="00EE59C8">
      <w:pPr>
        <w:pStyle w:val="Listing"/>
        <w:rPr>
          <w:lang w:val="en-US"/>
        </w:rPr>
      </w:pPr>
      <w:r w:rsidRPr="006040CE">
        <w:rPr>
          <w:lang w:val="en-US"/>
        </w:rPr>
        <w:t>export class AppModule {</w:t>
      </w:r>
    </w:p>
    <w:p w14:paraId="42CC18D2" w14:textId="3E384BA9" w:rsidR="00D56F24" w:rsidRPr="00EE59C8" w:rsidRDefault="00EE59C8" w:rsidP="00EE59C8">
      <w:pPr>
        <w:pStyle w:val="Listing"/>
      </w:pPr>
      <w:r w:rsidRPr="00EE59C8">
        <w:t>}</w:t>
      </w:r>
    </w:p>
    <w:p w14:paraId="1D9BDE2A" w14:textId="5994BCCF" w:rsidR="004439A5" w:rsidRPr="000D3321" w:rsidRDefault="00811136" w:rsidP="00811136">
      <w:pPr>
        <w:pStyle w:val="Listingunterschrift"/>
      </w:pPr>
      <w:bookmarkStart w:id="46" w:name="_Ref479878604"/>
      <w:r w:rsidRPr="000D3321">
        <w:t xml:space="preserve">Listing </w:t>
      </w:r>
      <w:r w:rsidRPr="00E96FD5">
        <w:fldChar w:fldCharType="begin"/>
      </w:r>
      <w:r w:rsidRPr="000D3321">
        <w:instrText xml:space="preserve"> SEQ Listing \* ARABIC </w:instrText>
      </w:r>
      <w:r w:rsidRPr="00E96FD5">
        <w:fldChar w:fldCharType="separate"/>
      </w:r>
      <w:r w:rsidR="004100AD">
        <w:rPr>
          <w:noProof/>
        </w:rPr>
        <w:t>4</w:t>
      </w:r>
      <w:r w:rsidRPr="00E96FD5">
        <w:rPr>
          <w:lang w:val="en-US"/>
        </w:rPr>
        <w:fldChar w:fldCharType="end"/>
      </w:r>
      <w:bookmarkEnd w:id="46"/>
      <w:r w:rsidRPr="000D3321">
        <w:t xml:space="preserve">: Komponente </w:t>
      </w:r>
      <w:r>
        <w:t>r</w:t>
      </w:r>
      <w:r w:rsidR="004439A5" w:rsidRPr="00463B14">
        <w:t>egistrieren </w:t>
      </w:r>
    </w:p>
    <w:p w14:paraId="7FA6AF4B" w14:textId="77777777" w:rsidR="004439A5" w:rsidRPr="00463B14" w:rsidRDefault="004439A5" w:rsidP="00463B14"/>
    <w:p w14:paraId="389FDFBC" w14:textId="3C24F69F" w:rsidR="004439A5" w:rsidRPr="00463B14" w:rsidRDefault="004439A5" w:rsidP="00463B14">
      <w:r w:rsidRPr="00463B14">
        <w:t xml:space="preserve">Danach erhält das gesamte Modul Zugriff auf die Komponente und lässt sich z. B. zur Präsentation gefundener Flüge verwenden. Hierzu greift dieses Beispiel auf die </w:t>
      </w:r>
      <w:r w:rsidRPr="00EE59C8">
        <w:rPr>
          <w:i/>
        </w:rPr>
        <w:t>FlightSearchComponent</w:t>
      </w:r>
      <w:r w:rsidRPr="00463B14">
        <w:t xml:space="preserve"> aus Kapitel </w:t>
      </w:r>
      <w:r w:rsidR="007D0A8F">
        <w:t>3</w:t>
      </w:r>
      <w:commentRangeStart w:id="47"/>
      <w:r w:rsidRPr="00463B14">
        <w:t xml:space="preserve"> </w:t>
      </w:r>
      <w:commentRangeEnd w:id="47"/>
      <w:r w:rsidR="006E389B">
        <w:rPr>
          <w:rStyle w:val="Kommentarzeichen"/>
        </w:rPr>
        <w:commentReference w:id="47"/>
      </w:r>
      <w:r w:rsidRPr="00463B14">
        <w:t>zurück. Zunächst erhält sie den beschrieben Warenkorb. Dann ist noch die Schleife, welche die Suchergebnisse listet, abzuändern, sodass sie die Karten rendert (</w:t>
      </w:r>
      <w:r w:rsidR="00B11CF9">
        <w:fldChar w:fldCharType="begin"/>
      </w:r>
      <w:r w:rsidR="00B11CF9">
        <w:instrText xml:space="preserve"> REF _Ref479878644 \h </w:instrText>
      </w:r>
      <w:r w:rsidR="00B11CF9">
        <w:fldChar w:fldCharType="separate"/>
      </w:r>
      <w:r w:rsidR="004100AD" w:rsidRPr="00584228">
        <w:t xml:space="preserve">Listing </w:t>
      </w:r>
      <w:r w:rsidR="004100AD">
        <w:rPr>
          <w:noProof/>
        </w:rPr>
        <w:t>5</w:t>
      </w:r>
      <w:r w:rsidR="00B11CF9">
        <w:fldChar w:fldCharType="end"/>
      </w:r>
      <w:r w:rsidRPr="00463B14">
        <w:t>).</w:t>
      </w:r>
    </w:p>
    <w:p w14:paraId="68570324" w14:textId="64511037" w:rsidR="004439A5" w:rsidRDefault="004439A5" w:rsidP="00463B14"/>
    <w:p w14:paraId="528CD392" w14:textId="0527D526" w:rsidR="00885E37" w:rsidRPr="00885E37" w:rsidRDefault="00885E37" w:rsidP="00885E37">
      <w:pPr>
        <w:pStyle w:val="Listing"/>
        <w:rPr>
          <w:lang w:val="en-US"/>
        </w:rPr>
      </w:pPr>
      <w:r>
        <w:rPr>
          <w:lang w:val="en-US"/>
        </w:rPr>
        <w:t>&lt;div *ngFor="let f of flights"</w:t>
      </w:r>
      <w:r w:rsidRPr="00885E37">
        <w:rPr>
          <w:lang w:val="en-US"/>
        </w:rPr>
        <w:t>&gt;</w:t>
      </w:r>
    </w:p>
    <w:p w14:paraId="589027A8" w14:textId="5E92BD91" w:rsidR="00885E37" w:rsidRPr="00885E37" w:rsidRDefault="00885E37" w:rsidP="00885E37">
      <w:pPr>
        <w:pStyle w:val="Listing"/>
        <w:rPr>
          <w:lang w:val="en-US"/>
        </w:rPr>
      </w:pPr>
      <w:r>
        <w:rPr>
          <w:lang w:val="en-US"/>
        </w:rPr>
        <w:t xml:space="preserve">    &lt;fl</w:t>
      </w:r>
      <w:r w:rsidR="00231492">
        <w:rPr>
          <w:lang w:val="en-US"/>
        </w:rPr>
        <w:t>ight-card [item]="f" [selected</w:t>
      </w:r>
      <w:r>
        <w:rPr>
          <w:lang w:val="en-US"/>
        </w:rPr>
        <w:t>]="basket[f.id]"</w:t>
      </w:r>
      <w:r w:rsidRPr="00885E37">
        <w:rPr>
          <w:lang w:val="en-US"/>
        </w:rPr>
        <w:t>&gt;</w:t>
      </w:r>
    </w:p>
    <w:p w14:paraId="53865ED9" w14:textId="77777777" w:rsidR="00885E37" w:rsidRPr="000D3321" w:rsidRDefault="00885E37" w:rsidP="00885E37">
      <w:pPr>
        <w:pStyle w:val="Listing"/>
      </w:pPr>
      <w:r w:rsidRPr="00885E37">
        <w:rPr>
          <w:lang w:val="en-US"/>
        </w:rPr>
        <w:t xml:space="preserve">    </w:t>
      </w:r>
      <w:r w:rsidRPr="000D3321">
        <w:t>&lt;/flight-card&gt;</w:t>
      </w:r>
    </w:p>
    <w:p w14:paraId="14E80232" w14:textId="1EFA5D7D" w:rsidR="00885E37" w:rsidRPr="00584228" w:rsidRDefault="00885E37" w:rsidP="00885E37">
      <w:pPr>
        <w:pStyle w:val="Listing"/>
      </w:pPr>
      <w:r w:rsidRPr="00584228">
        <w:t>&lt;/div&gt;</w:t>
      </w:r>
    </w:p>
    <w:p w14:paraId="7F572042" w14:textId="23493855" w:rsidR="00EE59C8" w:rsidRPr="00584228" w:rsidRDefault="00EE59C8" w:rsidP="00EE59C8">
      <w:pPr>
        <w:pStyle w:val="Listingunterschrift"/>
      </w:pPr>
      <w:bookmarkStart w:id="48" w:name="_Ref479878644"/>
      <w:r w:rsidRPr="00584228">
        <w:t xml:space="preserve">Listing </w:t>
      </w:r>
      <w:r w:rsidRPr="00E96FD5">
        <w:fldChar w:fldCharType="begin"/>
      </w:r>
      <w:r w:rsidRPr="00584228">
        <w:instrText xml:space="preserve"> SEQ Listing \* ARABIC </w:instrText>
      </w:r>
      <w:r w:rsidRPr="00E96FD5">
        <w:fldChar w:fldCharType="separate"/>
      </w:r>
      <w:r w:rsidR="004100AD">
        <w:rPr>
          <w:noProof/>
        </w:rPr>
        <w:t>5</w:t>
      </w:r>
      <w:r w:rsidRPr="00E96FD5">
        <w:rPr>
          <w:lang w:val="en-US"/>
        </w:rPr>
        <w:fldChar w:fldCharType="end"/>
      </w:r>
      <w:bookmarkEnd w:id="48"/>
      <w:r w:rsidRPr="00584228">
        <w:t xml:space="preserve">: </w:t>
      </w:r>
      <w:r w:rsidR="0021301D" w:rsidRPr="00584228">
        <w:t xml:space="preserve">Einbinden der FlightCardComponent </w:t>
      </w:r>
    </w:p>
    <w:p w14:paraId="0E05791B" w14:textId="77777777" w:rsidR="004439A5" w:rsidRPr="00584228" w:rsidRDefault="004439A5" w:rsidP="00463B14"/>
    <w:p w14:paraId="06930019" w14:textId="356C0ABC" w:rsidR="004439A5" w:rsidRPr="00463B14" w:rsidRDefault="004439A5" w:rsidP="00885E37">
      <w:r w:rsidRPr="00463B14">
        <w:t>Wie besprochen, erhält diese Komponente den aktuellen Flug und den Boolean aus dem Warenkorb.</w:t>
      </w:r>
      <w:r w:rsidR="00807120">
        <w:t xml:space="preserve"> </w:t>
      </w:r>
      <w:r w:rsidRPr="00463B14">
        <w:t>Die Anwendung sollte nun</w:t>
      </w:r>
      <w:r w:rsidR="00885E37">
        <w:t xml:space="preserve"> wie eingangs gezeigt</w:t>
      </w:r>
      <w:r w:rsidRPr="00463B14">
        <w:t xml:space="preserve"> die gefundenen Flüge als Karten präsentieren</w:t>
      </w:r>
      <w:r w:rsidR="00885E37">
        <w:t>.</w:t>
      </w:r>
    </w:p>
    <w:p w14:paraId="12B49B24" w14:textId="4AE67AAB" w:rsidR="004439A5" w:rsidRDefault="004439A5" w:rsidP="00463B14">
      <w:r w:rsidRPr="00463B14">
        <w:t xml:space="preserve">Die Karten lassen sich auch über die präsentierten Schaltflächen aus- und abwählen. Ein kleines Problem fällt dabei allerdings auf: Angular aktualisiert den Warenkorb nicht. Hierzu müsste die </w:t>
      </w:r>
      <w:r w:rsidRPr="007547BE">
        <w:rPr>
          <w:i/>
        </w:rPr>
        <w:t>FlightCardComponent</w:t>
      </w:r>
      <w:r w:rsidRPr="00463B14">
        <w:t xml:space="preserve"> ihren Parent, der den Warenkorb verwaltet, mit einem Ereignis benachrichtigen. Wie das geht, erläutert der nächste Abschnitt.</w:t>
      </w:r>
    </w:p>
    <w:p w14:paraId="06FCE13E" w14:textId="2E59C950" w:rsidR="004155C3" w:rsidRDefault="004155C3" w:rsidP="00463B14"/>
    <w:p w14:paraId="44E060FE" w14:textId="77777777" w:rsidR="004155C3" w:rsidRDefault="004155C3" w:rsidP="004155C3">
      <w:pPr>
        <w:pStyle w:val="HinweisBeginn"/>
      </w:pPr>
      <w:r>
        <w:t>Hinweis Beginn</w:t>
      </w:r>
    </w:p>
    <w:p w14:paraId="6EF5B953" w14:textId="5F96B4B8" w:rsidR="004155C3" w:rsidRDefault="004155C3" w:rsidP="004155C3">
      <w:pPr>
        <w:pStyle w:val="HinweisText"/>
      </w:pPr>
      <w:r>
        <w:t xml:space="preserve">Um mehrere Karten </w:t>
      </w:r>
      <w:r w:rsidR="001B3C45">
        <w:t>nebeneinander</w:t>
      </w:r>
      <w:r>
        <w:t xml:space="preserve"> zu präsentieren, kann man zum Spaltenlayout von Bootstrap greifen. Es ist für responsive Designs – also für Designs, die sich an unterschiedliche Auflösungen anpassen – gedacht.</w:t>
      </w:r>
      <w:r w:rsidR="0084711D">
        <w:t xml:space="preserve"> Dazu unterteilt es eine Seite in zwölf g</w:t>
      </w:r>
      <w:r w:rsidR="005E3167">
        <w:t xml:space="preserve">edachte Spalten und die Anwendung weist jedem Element eine bestimmte Anzahl an Spalten zu. </w:t>
      </w:r>
      <w:r w:rsidR="00AB1B28">
        <w:t>Dabei kann sie zwischen sehr kleinen (</w:t>
      </w:r>
      <w:r w:rsidR="002D15BD">
        <w:t xml:space="preserve">extra small, </w:t>
      </w:r>
      <w:r w:rsidR="00AB1B28">
        <w:t>xs), kleinen (</w:t>
      </w:r>
      <w:r w:rsidR="002D15BD">
        <w:t xml:space="preserve">small, </w:t>
      </w:r>
      <w:r w:rsidR="00AB1B28">
        <w:t>sm), mittleren (</w:t>
      </w:r>
      <w:r w:rsidR="002D15BD">
        <w:t xml:space="preserve">medium, </w:t>
      </w:r>
      <w:r w:rsidR="00AB1B28">
        <w:t>md) und großen (</w:t>
      </w:r>
      <w:r w:rsidR="002D15BD">
        <w:t xml:space="preserve">large, </w:t>
      </w:r>
      <w:r w:rsidR="00AB1B28">
        <w:t xml:space="preserve">lg) Bildschirmen unterscheiden. </w:t>
      </w:r>
      <w:r w:rsidR="00D711D8">
        <w:t xml:space="preserve">Beispiele für diese vier Größeneinheiten sind Handys, Tabletts, kleine Laptops und Desktop-Geräte. </w:t>
      </w:r>
      <w:r w:rsidR="00A572F6">
        <w:t xml:space="preserve">Hierbei handelt es sich jedoch nur um </w:t>
      </w:r>
      <w:r w:rsidR="00D711D8">
        <w:t>Näherungen, denn schlussendlich kommt es auf die zur Verfügung stehende Auflösung an.</w:t>
      </w:r>
    </w:p>
    <w:p w14:paraId="3DA7E860" w14:textId="069CE6A3" w:rsidR="004155C3" w:rsidRDefault="00A874E4" w:rsidP="004155C3">
      <w:pPr>
        <w:pStyle w:val="HinweisText"/>
      </w:pPr>
      <w:r>
        <w:t xml:space="preserve">Beispielsweise könnte man nun angeben, dass eine Karte bei </w:t>
      </w:r>
      <w:r w:rsidR="00FA0549">
        <w:t xml:space="preserve">sehr </w:t>
      </w:r>
      <w:r>
        <w:t>kleinen Geräten (xs) alle zwölf Spalten erhä</w:t>
      </w:r>
      <w:r w:rsidR="00FA0549">
        <w:t>l</w:t>
      </w:r>
      <w:r>
        <w:t>t</w:t>
      </w:r>
      <w:r w:rsidR="00FA0549">
        <w:t>, bei kleinen (sm) sechs, bei mittleren (md) vier und bei großen (lg) drei der insgesamt zwölf Spalten. Somit werden je nach Auflösung eine bis vier Ka</w:t>
      </w:r>
      <w:r w:rsidR="00B86F20">
        <w:t>rten nebeneinander präsentiert. Hierzu sieht Bootstrap die nachfolgend verwendeten Klassen vor:</w:t>
      </w:r>
    </w:p>
    <w:p w14:paraId="180A8A34" w14:textId="6764B019" w:rsidR="0045394B" w:rsidRDefault="0045394B" w:rsidP="004155C3">
      <w:pPr>
        <w:pStyle w:val="HinweisText"/>
      </w:pPr>
    </w:p>
    <w:p w14:paraId="4020B9B8" w14:textId="455E79C0" w:rsidR="0045394B" w:rsidRPr="000D3321" w:rsidRDefault="0045394B" w:rsidP="0045394B">
      <w:pPr>
        <w:pStyle w:val="Listing"/>
      </w:pPr>
      <w:r w:rsidRPr="000D3321">
        <w:t>&lt;div *ngFor="let f of flights"</w:t>
      </w:r>
      <w:r w:rsidR="00B86F20" w:rsidRPr="000D3321">
        <w:t xml:space="preserve"> class="col-xs-12 col-sm-6 col-md-4 col-lg-3"</w:t>
      </w:r>
      <w:r w:rsidRPr="000D3321">
        <w:t>&gt;</w:t>
      </w:r>
    </w:p>
    <w:p w14:paraId="42819804" w14:textId="4C5D6D83" w:rsidR="0045394B" w:rsidRPr="00885E37" w:rsidRDefault="0045394B" w:rsidP="0045394B">
      <w:pPr>
        <w:pStyle w:val="Listing"/>
        <w:rPr>
          <w:lang w:val="en-US"/>
        </w:rPr>
      </w:pPr>
      <w:r w:rsidRPr="000B1B10">
        <w:t xml:space="preserve">    </w:t>
      </w:r>
      <w:r>
        <w:rPr>
          <w:lang w:val="en-US"/>
        </w:rPr>
        <w:t>&lt;flight-card [item]="f" [</w:t>
      </w:r>
      <w:r w:rsidR="00904A03">
        <w:rPr>
          <w:lang w:val="en-US"/>
        </w:rPr>
        <w:t>selected</w:t>
      </w:r>
      <w:r>
        <w:rPr>
          <w:lang w:val="en-US"/>
        </w:rPr>
        <w:t>]="basket[f.id]"</w:t>
      </w:r>
      <w:r w:rsidRPr="00885E37">
        <w:rPr>
          <w:lang w:val="en-US"/>
        </w:rPr>
        <w:t>&gt;</w:t>
      </w:r>
    </w:p>
    <w:p w14:paraId="00B1B8EF" w14:textId="77777777" w:rsidR="0045394B" w:rsidRPr="000D3321" w:rsidRDefault="0045394B" w:rsidP="0045394B">
      <w:pPr>
        <w:pStyle w:val="Listing"/>
      </w:pPr>
      <w:r w:rsidRPr="00885E37">
        <w:rPr>
          <w:lang w:val="en-US"/>
        </w:rPr>
        <w:t xml:space="preserve">    </w:t>
      </w:r>
      <w:r w:rsidRPr="000D3321">
        <w:t>&lt;/flight-card&gt;</w:t>
      </w:r>
    </w:p>
    <w:p w14:paraId="3D105662" w14:textId="4C48B655" w:rsidR="0045394B" w:rsidRPr="000D3321" w:rsidRDefault="0045394B" w:rsidP="0045394B">
      <w:pPr>
        <w:pStyle w:val="Listing"/>
      </w:pPr>
      <w:r w:rsidRPr="000D3321">
        <w:lastRenderedPageBreak/>
        <w:t>&lt;/div&gt;</w:t>
      </w:r>
    </w:p>
    <w:p w14:paraId="345DE1BE" w14:textId="39192323" w:rsidR="00B86F20" w:rsidRDefault="00B86F20" w:rsidP="0045394B">
      <w:pPr>
        <w:pStyle w:val="Listing"/>
      </w:pPr>
    </w:p>
    <w:p w14:paraId="1CC4ACAA" w14:textId="792913FB" w:rsidR="0045394B" w:rsidRDefault="00B86F20" w:rsidP="004155C3">
      <w:pPr>
        <w:pStyle w:val="HinweisText"/>
      </w:pPr>
      <w:r>
        <w:t>Jede dieser Klassen, die mit dem Präfix col- eingeleitet werden, gibt für eine Auflösung die gewünschte Spaltenanzahl ein. Beispielsweise bedeutet col-md-4, dass eine Karte bei einem mittleren Gerät vier der zwölf Spalten erhält.</w:t>
      </w:r>
    </w:p>
    <w:p w14:paraId="63D3A92D" w14:textId="77777777" w:rsidR="004155C3" w:rsidRDefault="004155C3" w:rsidP="004155C3">
      <w:pPr>
        <w:pStyle w:val="HinweisEnde"/>
      </w:pPr>
      <w:r>
        <w:t>Hinweis Ende</w:t>
      </w:r>
    </w:p>
    <w:p w14:paraId="4B42471A" w14:textId="02620324" w:rsidR="004439A5" w:rsidRPr="00463B14" w:rsidRDefault="007547BE" w:rsidP="007547BE">
      <w:pPr>
        <w:pStyle w:val="berschrift2"/>
      </w:pPr>
      <w:r>
        <w:t xml:space="preserve">Komponenten mit </w:t>
      </w:r>
      <w:r w:rsidR="004439A5" w:rsidRPr="00463B14">
        <w:t>Event Bindings</w:t>
      </w:r>
    </w:p>
    <w:p w14:paraId="6D014CE9" w14:textId="455B824E" w:rsidR="004439A5" w:rsidRPr="00463B14" w:rsidRDefault="004439A5" w:rsidP="00463B14">
      <w:r w:rsidRPr="00463B14">
        <w:t xml:space="preserve">Dieser Abschnitt erweitert die hier gezeigte </w:t>
      </w:r>
      <w:r w:rsidRPr="007547BE">
        <w:rPr>
          <w:i/>
        </w:rPr>
        <w:t>FlightCardComponent</w:t>
      </w:r>
      <w:r w:rsidRPr="00463B14">
        <w:t xml:space="preserve"> um ein Ereignis </w:t>
      </w:r>
      <w:r w:rsidRPr="00BF470C">
        <w:rPr>
          <w:i/>
        </w:rPr>
        <w:t>selectedChange</w:t>
      </w:r>
      <w:r w:rsidRPr="00463B14">
        <w:t xml:space="preserve">. Dieses Ereignis soll den Parent informieren, wenn die Karte aus- bzw. abgewählt wird. </w:t>
      </w:r>
      <w:r w:rsidR="00B11CF9" w:rsidRPr="00B11CF9">
        <w:fldChar w:fldCharType="begin"/>
      </w:r>
      <w:r w:rsidR="00B11CF9">
        <w:instrText xml:space="preserve"> REF _Ref479878668 \h </w:instrText>
      </w:r>
      <w:r w:rsidR="00B11CF9" w:rsidRPr="00B11CF9">
        <w:fldChar w:fldCharType="separate"/>
      </w:r>
      <w:r w:rsidR="004100AD" w:rsidRPr="00712BD1">
        <w:t xml:space="preserve">Listing </w:t>
      </w:r>
      <w:r w:rsidR="004100AD">
        <w:rPr>
          <w:noProof/>
        </w:rPr>
        <w:t>6</w:t>
      </w:r>
      <w:r w:rsidR="00B11CF9" w:rsidRPr="00B11CF9">
        <w:rPr>
          <w:rStyle w:val="pln"/>
        </w:rPr>
        <w:fldChar w:fldCharType="end"/>
      </w:r>
      <w:r w:rsidR="00B11CF9">
        <w:rPr>
          <w:rStyle w:val="pln"/>
        </w:rPr>
        <w:t xml:space="preserve"> </w:t>
      </w:r>
      <w:r w:rsidRPr="00B11CF9">
        <w:rPr>
          <w:rStyle w:val="pln"/>
        </w:rPr>
        <w:t>zeigt</w:t>
      </w:r>
      <w:r w:rsidRPr="00463B14">
        <w:t>, wie es verwendet werden soll.</w:t>
      </w:r>
    </w:p>
    <w:p w14:paraId="65F07982" w14:textId="5488E3EC" w:rsidR="004439A5" w:rsidRDefault="004439A5" w:rsidP="00463B14"/>
    <w:p w14:paraId="3279BB0B" w14:textId="17F8C2D9" w:rsidR="00712BD1" w:rsidRPr="000D3321" w:rsidRDefault="00712BD1" w:rsidP="00712BD1">
      <w:pPr>
        <w:pStyle w:val="Listing"/>
      </w:pPr>
      <w:r w:rsidRPr="000D3321">
        <w:rPr>
          <w:rFonts w:eastAsiaTheme="minorEastAsia"/>
        </w:rPr>
        <w:t>&lt;div *ngFor="let f of flights"&gt;</w:t>
      </w:r>
    </w:p>
    <w:p w14:paraId="03096B05" w14:textId="77777777" w:rsidR="00712BD1" w:rsidRPr="000D3321" w:rsidRDefault="00712BD1" w:rsidP="00712BD1">
      <w:pPr>
        <w:pStyle w:val="Listing"/>
        <w:rPr>
          <w:lang w:val="en-US"/>
        </w:rPr>
      </w:pPr>
      <w:r w:rsidRPr="000D3321">
        <w:rPr>
          <w:rFonts w:eastAsiaTheme="minorEastAsia"/>
        </w:rPr>
        <w:t xml:space="preserve">   </w:t>
      </w:r>
      <w:r w:rsidRPr="000D3321">
        <w:rPr>
          <w:rFonts w:eastAsiaTheme="minorEastAsia"/>
          <w:lang w:val="en-US"/>
        </w:rPr>
        <w:t xml:space="preserve">&lt;flug-card [item]="f" </w:t>
      </w:r>
    </w:p>
    <w:p w14:paraId="1B5B4003" w14:textId="77777777" w:rsidR="00712BD1" w:rsidRPr="000D3321" w:rsidRDefault="00712BD1" w:rsidP="00712BD1">
      <w:pPr>
        <w:pStyle w:val="Listing"/>
        <w:rPr>
          <w:lang w:val="en-US"/>
        </w:rPr>
      </w:pPr>
      <w:r w:rsidRPr="000D3321">
        <w:rPr>
          <w:rFonts w:eastAsiaTheme="minorEastAsia"/>
          <w:lang w:val="en-US"/>
        </w:rPr>
        <w:t xml:space="preserve">              [selected]="basket[f.id]" </w:t>
      </w:r>
    </w:p>
    <w:p w14:paraId="16B3787B" w14:textId="77777777" w:rsidR="00712BD1" w:rsidRPr="000D3321" w:rsidRDefault="00712BD1" w:rsidP="00712BD1">
      <w:pPr>
        <w:pStyle w:val="Listing"/>
        <w:rPr>
          <w:lang w:val="en-US"/>
        </w:rPr>
      </w:pPr>
      <w:r w:rsidRPr="000D3321">
        <w:rPr>
          <w:rFonts w:eastAsiaTheme="minorEastAsia"/>
          <w:lang w:val="en-US"/>
        </w:rPr>
        <w:t xml:space="preserve">              (selectedChange)="basket[f.id] = $event"&gt;</w:t>
      </w:r>
    </w:p>
    <w:p w14:paraId="7E21B270" w14:textId="77777777" w:rsidR="00712BD1" w:rsidRPr="00712BD1" w:rsidRDefault="00712BD1" w:rsidP="00712BD1">
      <w:pPr>
        <w:pStyle w:val="Listing"/>
      </w:pPr>
      <w:r w:rsidRPr="000D3321">
        <w:rPr>
          <w:rFonts w:eastAsiaTheme="minorEastAsia"/>
          <w:lang w:val="en-US"/>
        </w:rPr>
        <w:t xml:space="preserve">   </w:t>
      </w:r>
      <w:r w:rsidRPr="00712BD1">
        <w:rPr>
          <w:rFonts w:eastAsiaTheme="minorEastAsia"/>
        </w:rPr>
        <w:t>&lt;/flug-card&gt;</w:t>
      </w:r>
    </w:p>
    <w:p w14:paraId="6DC775E2" w14:textId="77777777" w:rsidR="00712BD1" w:rsidRPr="00712BD1" w:rsidRDefault="00712BD1" w:rsidP="00712BD1">
      <w:pPr>
        <w:pStyle w:val="Listing"/>
      </w:pPr>
      <w:r w:rsidRPr="00712BD1">
        <w:rPr>
          <w:rFonts w:eastAsiaTheme="minorEastAsia"/>
        </w:rPr>
        <w:t>&lt;/div&gt;</w:t>
      </w:r>
    </w:p>
    <w:p w14:paraId="68E76C4A" w14:textId="043509C2" w:rsidR="00712BD1" w:rsidRPr="00712BD1" w:rsidRDefault="00712BD1" w:rsidP="00712BD1">
      <w:pPr>
        <w:pStyle w:val="Listingunterschrift"/>
      </w:pPr>
      <w:bookmarkStart w:id="49" w:name="_Ref479878668"/>
      <w:r w:rsidRPr="00712BD1">
        <w:t xml:space="preserve">Listing </w:t>
      </w:r>
      <w:r w:rsidRPr="00E96FD5">
        <w:fldChar w:fldCharType="begin"/>
      </w:r>
      <w:r w:rsidRPr="00712BD1">
        <w:instrText xml:space="preserve"> SEQ Listing \* ARABIC </w:instrText>
      </w:r>
      <w:r w:rsidRPr="00E96FD5">
        <w:fldChar w:fldCharType="separate"/>
      </w:r>
      <w:r w:rsidR="004100AD">
        <w:rPr>
          <w:noProof/>
        </w:rPr>
        <w:t>6</w:t>
      </w:r>
      <w:r w:rsidRPr="00E96FD5">
        <w:rPr>
          <w:lang w:val="en-US"/>
        </w:rPr>
        <w:fldChar w:fldCharType="end"/>
      </w:r>
      <w:bookmarkEnd w:id="49"/>
      <w:r w:rsidRPr="00712BD1">
        <w:t xml:space="preserve">: </w:t>
      </w:r>
      <w:r>
        <w:t>Nutzung einer Komponente mit Events</w:t>
      </w:r>
    </w:p>
    <w:p w14:paraId="1F30E196" w14:textId="77777777" w:rsidR="004439A5" w:rsidRPr="00463B14" w:rsidRDefault="004439A5" w:rsidP="00463B14"/>
    <w:p w14:paraId="314B0BA3" w14:textId="77777777" w:rsidR="004439A5" w:rsidRPr="00463B14" w:rsidRDefault="004439A5" w:rsidP="00463B14">
      <w:r w:rsidRPr="00463B14">
        <w:t>Man könnte sich solch eine Komponente als Funktion vorstellen, die Parameter übernimmt und über einen Callback Informationen veröffentlicht. </w:t>
      </w:r>
    </w:p>
    <w:p w14:paraId="501479EC" w14:textId="3C64DB1C" w:rsidR="004439A5" w:rsidRPr="00463B14" w:rsidRDefault="004439A5" w:rsidP="00463B14">
      <w:r w:rsidRPr="00463B14">
        <w:t>Die Metapher mit dem Chip passt hier noch besser. Dieser hat Ein- und Ausgänge, über den er mit seiner Umgebung verdrahtet wird. Die Ausgänge entsprechen den Events</w:t>
      </w:r>
      <w:r w:rsidR="00B11CF9">
        <w:t xml:space="preserve"> (</w:t>
      </w:r>
      <w:r w:rsidR="00B11CF9">
        <w:fldChar w:fldCharType="begin"/>
      </w:r>
      <w:r w:rsidR="00B11CF9">
        <w:instrText xml:space="preserve"> REF _Ref479878713 \h </w:instrText>
      </w:r>
      <w:r w:rsidR="00B11CF9">
        <w:fldChar w:fldCharType="separate"/>
      </w:r>
      <w:r w:rsidR="004100AD" w:rsidRPr="00BC40EF">
        <w:t xml:space="preserve">Abbildung </w:t>
      </w:r>
      <w:r w:rsidR="004100AD">
        <w:rPr>
          <w:noProof/>
        </w:rPr>
        <w:t>9</w:t>
      </w:r>
      <w:r w:rsidR="00B11CF9">
        <w:fldChar w:fldCharType="end"/>
      </w:r>
      <w:r w:rsidR="00B11CF9">
        <w:t>)</w:t>
      </w:r>
      <w:r w:rsidRPr="00463B14">
        <w:t xml:space="preserve">. Im hier betrachteten Fall fließt der Wert </w:t>
      </w:r>
      <w:r w:rsidRPr="00DF5DE7">
        <w:rPr>
          <w:i/>
        </w:rPr>
        <w:t>selected</w:t>
      </w:r>
      <w:r w:rsidRPr="00463B14">
        <w:t xml:space="preserve"> über einen Ausgang zurück in den Warenkorb.</w:t>
      </w:r>
    </w:p>
    <w:p w14:paraId="3C962ADA" w14:textId="66902EA0" w:rsidR="004439A5" w:rsidRDefault="004439A5" w:rsidP="00463B14"/>
    <w:p w14:paraId="44598D1C" w14:textId="4557D1B7" w:rsidR="00DF5DE7" w:rsidRDefault="002B4D64" w:rsidP="00463B14">
      <w:r>
        <w:rPr>
          <w:noProof/>
          <w:lang w:bidi="ar-SA"/>
        </w:rPr>
        <w:lastRenderedPageBreak/>
        <w:drawing>
          <wp:inline distT="0" distB="0" distL="0" distR="0" wp14:anchorId="55153CE9" wp14:editId="782C5C82">
            <wp:extent cx="5327650" cy="3181985"/>
            <wp:effectExtent l="0" t="0" r="0" b="0"/>
            <wp:docPr id="9" name="angular-komponenten-output-bindings-c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komponenten-output-bindings-chip.png"/>
                    <pic:cNvPicPr/>
                  </pic:nvPicPr>
                  <pic:blipFill>
                    <a:blip r:link="rId18" cstate="print">
                      <a:extLst>
                        <a:ext uri="{28A0092B-C50C-407E-A947-70E740481C1C}">
                          <a14:useLocalDpi xmlns:a14="http://schemas.microsoft.com/office/drawing/2010/main" val="0"/>
                        </a:ext>
                      </a:extLst>
                    </a:blip>
                    <a:stretch>
                      <a:fillRect/>
                    </a:stretch>
                  </pic:blipFill>
                  <pic:spPr>
                    <a:xfrm>
                      <a:off x="0" y="0"/>
                      <a:ext cx="5327650" cy="3181985"/>
                    </a:xfrm>
                    <a:prstGeom prst="rect">
                      <a:avLst/>
                    </a:prstGeom>
                  </pic:spPr>
                </pic:pic>
              </a:graphicData>
            </a:graphic>
          </wp:inline>
        </w:drawing>
      </w:r>
    </w:p>
    <w:p w14:paraId="38193BF3" w14:textId="14A255AE" w:rsidR="00DF5DE7" w:rsidRPr="00BC40EF" w:rsidRDefault="00DF5DE7" w:rsidP="00DF5DE7">
      <w:pPr>
        <w:pStyle w:val="Bildunterschrift"/>
      </w:pPr>
      <w:bookmarkStart w:id="50" w:name="_Ref479878713"/>
      <w:r w:rsidRPr="00BC40EF">
        <w:t xml:space="preserve">Abbildung </w:t>
      </w:r>
      <w:r>
        <w:fldChar w:fldCharType="begin"/>
      </w:r>
      <w:r w:rsidRPr="00BC40EF">
        <w:instrText xml:space="preserve"> SEQ Abbildung \* ARABIC </w:instrText>
      </w:r>
      <w:r>
        <w:fldChar w:fldCharType="separate"/>
      </w:r>
      <w:r w:rsidR="004100AD">
        <w:rPr>
          <w:noProof/>
        </w:rPr>
        <w:t>9</w:t>
      </w:r>
      <w:r>
        <w:rPr>
          <w:noProof/>
        </w:rPr>
        <w:fldChar w:fldCharType="end"/>
      </w:r>
      <w:bookmarkEnd w:id="50"/>
      <w:r w:rsidRPr="00BC40EF">
        <w:t xml:space="preserve">: </w:t>
      </w:r>
      <w:r>
        <w:t>Komponente mit Event-Bindings als Chip</w:t>
      </w:r>
    </w:p>
    <w:p w14:paraId="67F6B80C" w14:textId="001781F0" w:rsidR="004439A5" w:rsidRPr="00463B14" w:rsidRDefault="002B4D64" w:rsidP="002B4D64">
      <w:pPr>
        <w:pStyle w:val="berschrift3"/>
      </w:pPr>
      <w:r>
        <w:t>Implementierung der Komponente mit Event-Binding</w:t>
      </w:r>
    </w:p>
    <w:p w14:paraId="2D3CBDCF" w14:textId="6F7E6B3B" w:rsidR="004439A5" w:rsidRPr="000D3321" w:rsidRDefault="004439A5" w:rsidP="00463B14">
      <w:pPr>
        <w:rPr>
          <w:lang w:val="en-US"/>
        </w:rPr>
      </w:pPr>
      <w:r w:rsidRPr="00463B14">
        <w:t xml:space="preserve">Für das Event erhält die </w:t>
      </w:r>
      <w:r w:rsidRPr="005D14EC">
        <w:rPr>
          <w:i/>
        </w:rPr>
        <w:t>FlightCardComponent</w:t>
      </w:r>
      <w:r w:rsidRPr="00463B14">
        <w:t xml:space="preserve"> eine Eigenschaft </w:t>
      </w:r>
      <w:r w:rsidRPr="005D14EC">
        <w:rPr>
          <w:i/>
        </w:rPr>
        <w:t>selectedChange</w:t>
      </w:r>
      <w:r w:rsidRPr="00463B14">
        <w:t xml:space="preserve">, welche mit </w:t>
      </w:r>
      <w:r w:rsidRPr="005D14EC">
        <w:rPr>
          <w:i/>
        </w:rPr>
        <w:t>Output</w:t>
      </w:r>
      <w:r w:rsidRPr="00463B14">
        <w:t xml:space="preserve"> zu dekorieren ist (</w:t>
      </w:r>
      <w:r w:rsidR="001851F0">
        <w:fldChar w:fldCharType="begin"/>
      </w:r>
      <w:r w:rsidR="001851F0">
        <w:instrText xml:space="preserve"> REF _Ref479878744 \h </w:instrText>
      </w:r>
      <w:r w:rsidR="001851F0">
        <w:fldChar w:fldCharType="separate"/>
      </w:r>
      <w:r w:rsidR="004100AD" w:rsidRPr="00712BD1">
        <w:t xml:space="preserve">Listing </w:t>
      </w:r>
      <w:r w:rsidR="004100AD">
        <w:rPr>
          <w:noProof/>
        </w:rPr>
        <w:t>7</w:t>
      </w:r>
      <w:r w:rsidR="001851F0">
        <w:fldChar w:fldCharType="end"/>
      </w:r>
      <w:r w:rsidRPr="00463B14">
        <w:t xml:space="preserve">). </w:t>
      </w:r>
      <w:r w:rsidRPr="000D3321">
        <w:rPr>
          <w:lang w:val="en-US"/>
        </w:rPr>
        <w:t xml:space="preserve">Ihr Typ ist per Definition ein </w:t>
      </w:r>
      <w:r w:rsidRPr="000D3321">
        <w:rPr>
          <w:i/>
          <w:lang w:val="en-US"/>
        </w:rPr>
        <w:t>EventEmitter</w:t>
      </w:r>
      <w:r w:rsidRPr="000D3321">
        <w:rPr>
          <w:lang w:val="en-US"/>
        </w:rPr>
        <w:t>.</w:t>
      </w:r>
    </w:p>
    <w:p w14:paraId="0E4A7E4D" w14:textId="19246DA4" w:rsidR="004439A5" w:rsidRPr="000D3321" w:rsidRDefault="004439A5" w:rsidP="00463B14">
      <w:pPr>
        <w:rPr>
          <w:lang w:val="en-US"/>
        </w:rPr>
      </w:pPr>
    </w:p>
    <w:p w14:paraId="4C572194" w14:textId="77777777" w:rsidR="00252BC0" w:rsidRPr="000D3321" w:rsidRDefault="00252BC0" w:rsidP="00252BC0">
      <w:pPr>
        <w:pStyle w:val="Listing"/>
        <w:rPr>
          <w:rStyle w:val="kwd1"/>
          <w:color w:val="auto"/>
          <w:lang w:val="en-US"/>
        </w:rPr>
      </w:pPr>
      <w:r w:rsidRPr="000D3321">
        <w:rPr>
          <w:rStyle w:val="kwd1"/>
          <w:color w:val="auto"/>
          <w:lang w:val="en-US"/>
        </w:rPr>
        <w:t>import { Component, EventEmitter, Input, Output } from '@angular/core';</w:t>
      </w:r>
    </w:p>
    <w:p w14:paraId="45AFF791" w14:textId="77777777" w:rsidR="00252BC0" w:rsidRPr="000D3321" w:rsidRDefault="00252BC0" w:rsidP="00252BC0">
      <w:pPr>
        <w:pStyle w:val="Listing"/>
        <w:rPr>
          <w:rStyle w:val="kwd1"/>
          <w:color w:val="auto"/>
          <w:lang w:val="en-US"/>
        </w:rPr>
      </w:pPr>
      <w:r w:rsidRPr="000D3321">
        <w:rPr>
          <w:rStyle w:val="kwd1"/>
          <w:color w:val="auto"/>
          <w:lang w:val="en-US"/>
        </w:rPr>
        <w:t>import { Flight } from '../../entities/flight';</w:t>
      </w:r>
    </w:p>
    <w:p w14:paraId="0AB9567D" w14:textId="77777777" w:rsidR="00252BC0" w:rsidRPr="000D3321" w:rsidRDefault="00252BC0" w:rsidP="00252BC0">
      <w:pPr>
        <w:pStyle w:val="Listing"/>
        <w:rPr>
          <w:rStyle w:val="kwd1"/>
          <w:color w:val="auto"/>
          <w:lang w:val="en-US"/>
        </w:rPr>
      </w:pPr>
    </w:p>
    <w:p w14:paraId="0337A09A" w14:textId="77777777" w:rsidR="00252BC0" w:rsidRPr="000D3321" w:rsidRDefault="00252BC0" w:rsidP="00252BC0">
      <w:pPr>
        <w:pStyle w:val="Listing"/>
        <w:rPr>
          <w:rStyle w:val="kwd1"/>
          <w:color w:val="auto"/>
          <w:lang w:val="en-US"/>
        </w:rPr>
      </w:pPr>
      <w:r w:rsidRPr="000D3321">
        <w:rPr>
          <w:rStyle w:val="kwd1"/>
          <w:color w:val="auto"/>
          <w:lang w:val="en-US"/>
        </w:rPr>
        <w:t>@Component({</w:t>
      </w:r>
    </w:p>
    <w:p w14:paraId="0818E75A" w14:textId="77777777" w:rsidR="00252BC0" w:rsidRPr="000D3321" w:rsidRDefault="00252BC0" w:rsidP="00252BC0">
      <w:pPr>
        <w:pStyle w:val="Listing"/>
        <w:rPr>
          <w:rStyle w:val="kwd1"/>
          <w:color w:val="auto"/>
          <w:lang w:val="en-US"/>
        </w:rPr>
      </w:pPr>
      <w:r w:rsidRPr="000D3321">
        <w:rPr>
          <w:rStyle w:val="kwd1"/>
          <w:color w:val="auto"/>
          <w:lang w:val="en-US"/>
        </w:rPr>
        <w:t xml:space="preserve">    selector: 'flight-card',</w:t>
      </w:r>
    </w:p>
    <w:p w14:paraId="3E700C0A" w14:textId="77777777" w:rsidR="00252BC0" w:rsidRPr="000D3321" w:rsidRDefault="00252BC0" w:rsidP="00252BC0">
      <w:pPr>
        <w:pStyle w:val="Listing"/>
        <w:rPr>
          <w:rStyle w:val="kwd1"/>
          <w:color w:val="auto"/>
          <w:lang w:val="en-US"/>
        </w:rPr>
      </w:pPr>
      <w:r w:rsidRPr="000D3321">
        <w:rPr>
          <w:rStyle w:val="kwd1"/>
          <w:color w:val="auto"/>
          <w:lang w:val="en-US"/>
        </w:rPr>
        <w:t xml:space="preserve">    templateUrl: './flight-card.component.html'</w:t>
      </w:r>
    </w:p>
    <w:p w14:paraId="6B8AA9C5" w14:textId="77777777" w:rsidR="00252BC0" w:rsidRPr="000D3321" w:rsidRDefault="00252BC0" w:rsidP="00252BC0">
      <w:pPr>
        <w:pStyle w:val="Listing"/>
        <w:rPr>
          <w:rStyle w:val="kwd1"/>
          <w:color w:val="auto"/>
          <w:lang w:val="en-US"/>
        </w:rPr>
      </w:pPr>
      <w:r w:rsidRPr="000D3321">
        <w:rPr>
          <w:rStyle w:val="kwd1"/>
          <w:color w:val="auto"/>
          <w:lang w:val="en-US"/>
        </w:rPr>
        <w:t>})</w:t>
      </w:r>
    </w:p>
    <w:p w14:paraId="419FECCB" w14:textId="77777777" w:rsidR="00252BC0" w:rsidRPr="000D3321" w:rsidRDefault="00252BC0" w:rsidP="00252BC0">
      <w:pPr>
        <w:pStyle w:val="Listing"/>
        <w:rPr>
          <w:rStyle w:val="kwd1"/>
          <w:color w:val="auto"/>
          <w:lang w:val="en-US"/>
        </w:rPr>
      </w:pPr>
      <w:r w:rsidRPr="000D3321">
        <w:rPr>
          <w:rStyle w:val="kwd1"/>
          <w:color w:val="auto"/>
          <w:lang w:val="en-US"/>
        </w:rPr>
        <w:t>export class FlightCardComponent {</w:t>
      </w:r>
    </w:p>
    <w:p w14:paraId="2F4BF5E6" w14:textId="77777777" w:rsidR="00252BC0" w:rsidRPr="000D3321" w:rsidRDefault="00252BC0" w:rsidP="00252BC0">
      <w:pPr>
        <w:pStyle w:val="Listing"/>
        <w:rPr>
          <w:rStyle w:val="kwd1"/>
          <w:color w:val="auto"/>
          <w:lang w:val="en-US"/>
        </w:rPr>
      </w:pPr>
    </w:p>
    <w:p w14:paraId="10253D58" w14:textId="77777777" w:rsidR="00252BC0" w:rsidRPr="000D3321" w:rsidRDefault="00252BC0" w:rsidP="00252BC0">
      <w:pPr>
        <w:pStyle w:val="Listing"/>
        <w:rPr>
          <w:rStyle w:val="kwd1"/>
          <w:color w:val="auto"/>
          <w:lang w:val="en-US"/>
        </w:rPr>
      </w:pPr>
      <w:r w:rsidRPr="000D3321">
        <w:rPr>
          <w:rStyle w:val="kwd1"/>
          <w:color w:val="auto"/>
          <w:lang w:val="en-US"/>
        </w:rPr>
        <w:t xml:space="preserve">    @Input() item: Flight;</w:t>
      </w:r>
    </w:p>
    <w:p w14:paraId="7FAF02B3" w14:textId="77777777" w:rsidR="00252BC0" w:rsidRPr="000D3321" w:rsidRDefault="00252BC0" w:rsidP="00252BC0">
      <w:pPr>
        <w:pStyle w:val="Listing"/>
        <w:rPr>
          <w:rStyle w:val="kwd1"/>
          <w:color w:val="auto"/>
          <w:lang w:val="en-US"/>
        </w:rPr>
      </w:pPr>
      <w:r w:rsidRPr="000D3321">
        <w:rPr>
          <w:rStyle w:val="kwd1"/>
          <w:color w:val="auto"/>
          <w:lang w:val="en-US"/>
        </w:rPr>
        <w:t xml:space="preserve">    @Input() selected: boolean;</w:t>
      </w:r>
    </w:p>
    <w:p w14:paraId="780793E5" w14:textId="77777777" w:rsidR="00252BC0" w:rsidRPr="000D3321" w:rsidRDefault="00252BC0" w:rsidP="00252BC0">
      <w:pPr>
        <w:pStyle w:val="Listing"/>
        <w:rPr>
          <w:rStyle w:val="kwd1"/>
          <w:color w:val="auto"/>
          <w:lang w:val="en-US"/>
        </w:rPr>
      </w:pPr>
      <w:r w:rsidRPr="000D3321">
        <w:rPr>
          <w:rStyle w:val="kwd1"/>
          <w:color w:val="auto"/>
          <w:lang w:val="en-US"/>
        </w:rPr>
        <w:t xml:space="preserve">    @Output() selectedChange = new EventEmitter&lt;boolean&gt;();</w:t>
      </w:r>
    </w:p>
    <w:p w14:paraId="55C1B698" w14:textId="77777777" w:rsidR="00252BC0" w:rsidRPr="000D3321" w:rsidRDefault="00252BC0" w:rsidP="00252BC0">
      <w:pPr>
        <w:pStyle w:val="Listing"/>
        <w:rPr>
          <w:rStyle w:val="kwd1"/>
          <w:color w:val="auto"/>
          <w:lang w:val="en-US"/>
        </w:rPr>
      </w:pPr>
    </w:p>
    <w:p w14:paraId="0386CF8C" w14:textId="77777777" w:rsidR="00252BC0" w:rsidRPr="000D3321" w:rsidRDefault="00252BC0" w:rsidP="00252BC0">
      <w:pPr>
        <w:pStyle w:val="Listing"/>
        <w:rPr>
          <w:rStyle w:val="kwd1"/>
          <w:color w:val="auto"/>
          <w:lang w:val="en-US"/>
        </w:rPr>
      </w:pPr>
      <w:r w:rsidRPr="000D3321">
        <w:rPr>
          <w:rStyle w:val="kwd1"/>
          <w:color w:val="auto"/>
          <w:lang w:val="en-US"/>
        </w:rPr>
        <w:t xml:space="preserve">    select() {</w:t>
      </w:r>
    </w:p>
    <w:p w14:paraId="65D4D7AB" w14:textId="77777777" w:rsidR="00252BC0" w:rsidRPr="000D3321" w:rsidRDefault="00252BC0" w:rsidP="00252BC0">
      <w:pPr>
        <w:pStyle w:val="Listing"/>
        <w:rPr>
          <w:rStyle w:val="kwd1"/>
          <w:color w:val="auto"/>
          <w:lang w:val="en-US"/>
        </w:rPr>
      </w:pPr>
      <w:r w:rsidRPr="000D3321">
        <w:rPr>
          <w:rStyle w:val="kwd1"/>
          <w:color w:val="auto"/>
          <w:lang w:val="en-US"/>
        </w:rPr>
        <w:t xml:space="preserve">        this.selected = true;</w:t>
      </w:r>
    </w:p>
    <w:p w14:paraId="3162A299" w14:textId="77777777" w:rsidR="00252BC0" w:rsidRPr="000D3321" w:rsidRDefault="00252BC0" w:rsidP="00252BC0">
      <w:pPr>
        <w:pStyle w:val="Listing"/>
        <w:rPr>
          <w:rStyle w:val="kwd1"/>
          <w:color w:val="auto"/>
          <w:lang w:val="en-US"/>
        </w:rPr>
      </w:pPr>
      <w:r w:rsidRPr="000D3321">
        <w:rPr>
          <w:rStyle w:val="kwd1"/>
          <w:color w:val="auto"/>
          <w:lang w:val="en-US"/>
        </w:rPr>
        <w:t xml:space="preserve">        this.selectedChange.emit(this.selected);</w:t>
      </w:r>
    </w:p>
    <w:p w14:paraId="30049B81" w14:textId="77777777" w:rsidR="00252BC0" w:rsidRPr="000D3321" w:rsidRDefault="00252BC0" w:rsidP="00252BC0">
      <w:pPr>
        <w:pStyle w:val="Listing"/>
        <w:rPr>
          <w:rStyle w:val="kwd1"/>
          <w:color w:val="auto"/>
          <w:lang w:val="en-US"/>
        </w:rPr>
      </w:pPr>
      <w:r w:rsidRPr="000D3321">
        <w:rPr>
          <w:rStyle w:val="kwd1"/>
          <w:color w:val="auto"/>
          <w:lang w:val="en-US"/>
        </w:rPr>
        <w:t xml:space="preserve">    }</w:t>
      </w:r>
    </w:p>
    <w:p w14:paraId="3BCE6820" w14:textId="77777777" w:rsidR="00252BC0" w:rsidRPr="000D3321" w:rsidRDefault="00252BC0" w:rsidP="00252BC0">
      <w:pPr>
        <w:pStyle w:val="Listing"/>
        <w:rPr>
          <w:rStyle w:val="kwd1"/>
          <w:color w:val="auto"/>
          <w:lang w:val="en-US"/>
        </w:rPr>
      </w:pPr>
    </w:p>
    <w:p w14:paraId="787D594E" w14:textId="77777777" w:rsidR="00252BC0" w:rsidRPr="000D3321" w:rsidRDefault="00252BC0" w:rsidP="00252BC0">
      <w:pPr>
        <w:pStyle w:val="Listing"/>
        <w:rPr>
          <w:rStyle w:val="kwd1"/>
          <w:color w:val="auto"/>
          <w:lang w:val="en-US"/>
        </w:rPr>
      </w:pPr>
      <w:r w:rsidRPr="000D3321">
        <w:rPr>
          <w:rStyle w:val="kwd1"/>
          <w:color w:val="auto"/>
          <w:lang w:val="en-US"/>
        </w:rPr>
        <w:t xml:space="preserve">    unselect() {</w:t>
      </w:r>
    </w:p>
    <w:p w14:paraId="7BD802B0" w14:textId="77777777" w:rsidR="00252BC0" w:rsidRPr="000D3321" w:rsidRDefault="00252BC0" w:rsidP="00252BC0">
      <w:pPr>
        <w:pStyle w:val="Listing"/>
        <w:rPr>
          <w:rStyle w:val="kwd1"/>
          <w:color w:val="auto"/>
          <w:lang w:val="en-US"/>
        </w:rPr>
      </w:pPr>
      <w:r w:rsidRPr="000D3321">
        <w:rPr>
          <w:rStyle w:val="kwd1"/>
          <w:color w:val="auto"/>
          <w:lang w:val="en-US"/>
        </w:rPr>
        <w:lastRenderedPageBreak/>
        <w:t xml:space="preserve">        this.selected = false;</w:t>
      </w:r>
    </w:p>
    <w:p w14:paraId="28EC15CC" w14:textId="77777777" w:rsidR="00252BC0" w:rsidRPr="000D3321" w:rsidRDefault="00252BC0" w:rsidP="00252BC0">
      <w:pPr>
        <w:pStyle w:val="Listing"/>
        <w:rPr>
          <w:rStyle w:val="kwd1"/>
          <w:color w:val="auto"/>
          <w:lang w:val="en-US"/>
        </w:rPr>
      </w:pPr>
      <w:r w:rsidRPr="000D3321">
        <w:rPr>
          <w:rStyle w:val="kwd1"/>
          <w:color w:val="auto"/>
          <w:lang w:val="en-US"/>
        </w:rPr>
        <w:t xml:space="preserve">        this.selectedChange.emit(this.selected);</w:t>
      </w:r>
    </w:p>
    <w:p w14:paraId="040CF054" w14:textId="77777777" w:rsidR="00252BC0" w:rsidRPr="00252BC0" w:rsidRDefault="00252BC0" w:rsidP="00252BC0">
      <w:pPr>
        <w:pStyle w:val="Listing"/>
        <w:rPr>
          <w:rStyle w:val="kwd1"/>
          <w:color w:val="auto"/>
        </w:rPr>
      </w:pPr>
      <w:r w:rsidRPr="000D3321">
        <w:rPr>
          <w:rStyle w:val="kwd1"/>
          <w:color w:val="auto"/>
          <w:lang w:val="en-US"/>
        </w:rPr>
        <w:t xml:space="preserve">    </w:t>
      </w:r>
      <w:r w:rsidRPr="00252BC0">
        <w:rPr>
          <w:rStyle w:val="kwd1"/>
          <w:color w:val="auto"/>
        </w:rPr>
        <w:t>}</w:t>
      </w:r>
    </w:p>
    <w:p w14:paraId="7F6C8959" w14:textId="77777777" w:rsidR="00252BC0" w:rsidRPr="00252BC0" w:rsidRDefault="00252BC0" w:rsidP="00252BC0">
      <w:pPr>
        <w:pStyle w:val="Listing"/>
        <w:rPr>
          <w:rStyle w:val="kwd1"/>
          <w:color w:val="auto"/>
        </w:rPr>
      </w:pPr>
    </w:p>
    <w:p w14:paraId="258EF795" w14:textId="01DE1C70" w:rsidR="00252BC0" w:rsidRPr="00252BC0" w:rsidRDefault="00252BC0" w:rsidP="00252BC0">
      <w:pPr>
        <w:pStyle w:val="Listing"/>
      </w:pPr>
      <w:r w:rsidRPr="00252BC0">
        <w:rPr>
          <w:rStyle w:val="kwd1"/>
          <w:color w:val="auto"/>
        </w:rPr>
        <w:t>}</w:t>
      </w:r>
    </w:p>
    <w:p w14:paraId="18CC109B" w14:textId="6ADF0A66" w:rsidR="00252BC0" w:rsidRPr="00712BD1" w:rsidRDefault="00252BC0" w:rsidP="00252BC0">
      <w:pPr>
        <w:pStyle w:val="Listingunterschrift"/>
      </w:pPr>
      <w:bookmarkStart w:id="51" w:name="_Ref479878744"/>
      <w:r w:rsidRPr="00712BD1">
        <w:t xml:space="preserve">Listing </w:t>
      </w:r>
      <w:r w:rsidRPr="00E96FD5">
        <w:fldChar w:fldCharType="begin"/>
      </w:r>
      <w:r w:rsidRPr="00712BD1">
        <w:instrText xml:space="preserve"> SEQ Listing \* ARABIC </w:instrText>
      </w:r>
      <w:r w:rsidRPr="00E96FD5">
        <w:fldChar w:fldCharType="separate"/>
      </w:r>
      <w:r w:rsidR="004100AD">
        <w:rPr>
          <w:noProof/>
        </w:rPr>
        <w:t>7</w:t>
      </w:r>
      <w:r w:rsidRPr="00E96FD5">
        <w:rPr>
          <w:lang w:val="en-US"/>
        </w:rPr>
        <w:fldChar w:fldCharType="end"/>
      </w:r>
      <w:bookmarkEnd w:id="51"/>
      <w:r w:rsidRPr="00712BD1">
        <w:t xml:space="preserve">: </w:t>
      </w:r>
      <w:r>
        <w:t>Komponente mit Event</w:t>
      </w:r>
    </w:p>
    <w:p w14:paraId="467CF8F0" w14:textId="77777777" w:rsidR="004439A5" w:rsidRPr="00463B14" w:rsidRDefault="004439A5" w:rsidP="00463B14"/>
    <w:p w14:paraId="4366F970" w14:textId="77777777" w:rsidR="004439A5" w:rsidRPr="00463B14" w:rsidRDefault="004439A5" w:rsidP="00463B14">
      <w:r w:rsidRPr="00463B14">
        <w:t xml:space="preserve">Damit der </w:t>
      </w:r>
      <w:r w:rsidRPr="00252BC0">
        <w:rPr>
          <w:i/>
        </w:rPr>
        <w:t>EventEmitter</w:t>
      </w:r>
      <w:r w:rsidRPr="00463B14">
        <w:t xml:space="preserve"> den neuen Wert von </w:t>
      </w:r>
      <w:r w:rsidRPr="00252BC0">
        <w:rPr>
          <w:i/>
        </w:rPr>
        <w:t>selected</w:t>
      </w:r>
      <w:r w:rsidRPr="00463B14">
        <w:t xml:space="preserve"> über </w:t>
      </w:r>
      <w:r w:rsidRPr="00252BC0">
        <w:rPr>
          <w:i/>
        </w:rPr>
        <w:t>$event</w:t>
      </w:r>
      <w:r w:rsidRPr="00463B14">
        <w:t xml:space="preserve"> veröffentlichen kann, wird er mit Boolean typisiert.</w:t>
      </w:r>
    </w:p>
    <w:p w14:paraId="1121446E" w14:textId="2C7F2600" w:rsidR="004439A5" w:rsidRPr="00463B14" w:rsidRDefault="00B25CF3" w:rsidP="00B25CF3">
      <w:pPr>
        <w:pStyle w:val="berschrift3"/>
      </w:pPr>
      <w:r>
        <w:t>Komponente aufrufen</w:t>
      </w:r>
    </w:p>
    <w:p w14:paraId="07129C3A" w14:textId="4FACCAEC" w:rsidR="004439A5" w:rsidRPr="00463B14" w:rsidRDefault="004439A5" w:rsidP="00463B14">
      <w:r w:rsidRPr="00463B14">
        <w:t xml:space="preserve">Nach dieser Erweiterung, kann der Aufruf der </w:t>
      </w:r>
      <w:r w:rsidRPr="001B1663">
        <w:rPr>
          <w:i/>
        </w:rPr>
        <w:t>FlightCardComponent</w:t>
      </w:r>
      <w:r w:rsidRPr="00463B14">
        <w:t xml:space="preserve"> einen Event-Handler für </w:t>
      </w:r>
      <w:r w:rsidRPr="00DC10D1">
        <w:rPr>
          <w:i/>
        </w:rPr>
        <w:t>selectedChange</w:t>
      </w:r>
      <w:r w:rsidRPr="00463B14">
        <w:t xml:space="preserve"> festlegen (</w:t>
      </w:r>
      <w:r w:rsidR="008D1159">
        <w:fldChar w:fldCharType="begin"/>
      </w:r>
      <w:r w:rsidR="008D1159">
        <w:instrText xml:space="preserve"> REF _Ref479878774 \h </w:instrText>
      </w:r>
      <w:r w:rsidR="008D1159">
        <w:fldChar w:fldCharType="separate"/>
      </w:r>
      <w:r w:rsidR="004100AD" w:rsidRPr="00712BD1">
        <w:t xml:space="preserve">Listing </w:t>
      </w:r>
      <w:r w:rsidR="004100AD">
        <w:rPr>
          <w:noProof/>
        </w:rPr>
        <w:t>8</w:t>
      </w:r>
      <w:r w:rsidR="008D1159">
        <w:fldChar w:fldCharType="end"/>
      </w:r>
      <w:r w:rsidRPr="00463B14">
        <w:t>).</w:t>
      </w:r>
    </w:p>
    <w:p w14:paraId="700010FE" w14:textId="77777777" w:rsidR="004439A5" w:rsidRPr="00463B14" w:rsidRDefault="004439A5" w:rsidP="00463B14"/>
    <w:p w14:paraId="22B3683A" w14:textId="77777777" w:rsidR="00DF5E71" w:rsidRPr="00DF5E71" w:rsidRDefault="00DF5E71" w:rsidP="00DF5E71">
      <w:pPr>
        <w:pStyle w:val="Listing"/>
        <w:rPr>
          <w:lang w:val="en-US"/>
        </w:rPr>
      </w:pPr>
      <w:r w:rsidRPr="00DF5E71">
        <w:rPr>
          <w:lang w:val="en-US"/>
        </w:rPr>
        <w:t>&lt;div *ngFor="let f of flights"&gt;</w:t>
      </w:r>
    </w:p>
    <w:p w14:paraId="57B240A0" w14:textId="77777777" w:rsidR="00DF5E71" w:rsidRPr="00DF5E71" w:rsidRDefault="00DF5E71" w:rsidP="00DF5E71">
      <w:pPr>
        <w:pStyle w:val="Listing"/>
        <w:rPr>
          <w:lang w:val="en-US"/>
        </w:rPr>
      </w:pPr>
      <w:r w:rsidRPr="00DF5E71">
        <w:rPr>
          <w:lang w:val="en-US"/>
        </w:rPr>
        <w:t xml:space="preserve">    &lt;flight-card [item]="f"</w:t>
      </w:r>
    </w:p>
    <w:p w14:paraId="6C6625DF" w14:textId="77777777" w:rsidR="00DF5E71" w:rsidRPr="00DF5E71" w:rsidRDefault="00DF5E71" w:rsidP="00DF5E71">
      <w:pPr>
        <w:pStyle w:val="Listing"/>
        <w:rPr>
          <w:lang w:val="en-US"/>
        </w:rPr>
      </w:pPr>
      <w:r w:rsidRPr="00DF5E71">
        <w:rPr>
          <w:lang w:val="en-US"/>
        </w:rPr>
        <w:t xml:space="preserve">                 [selected]="basket[f.id]"</w:t>
      </w:r>
    </w:p>
    <w:p w14:paraId="25C7BD7F" w14:textId="77777777" w:rsidR="00DF5E71" w:rsidRPr="00DF5E71" w:rsidRDefault="00DF5E71" w:rsidP="00DF5E71">
      <w:pPr>
        <w:pStyle w:val="Listing"/>
        <w:rPr>
          <w:lang w:val="en-US"/>
        </w:rPr>
      </w:pPr>
      <w:r w:rsidRPr="00DF5E71">
        <w:rPr>
          <w:lang w:val="en-US"/>
        </w:rPr>
        <w:t xml:space="preserve">                 (selectedChange)="basket[f.id] = $event"&gt;</w:t>
      </w:r>
    </w:p>
    <w:p w14:paraId="7ABD70BF" w14:textId="77777777" w:rsidR="00DF5E71" w:rsidRPr="00DF5E71" w:rsidRDefault="00DF5E71" w:rsidP="00DF5E71">
      <w:pPr>
        <w:pStyle w:val="Listing"/>
      </w:pPr>
      <w:r w:rsidRPr="00DF5E71">
        <w:rPr>
          <w:lang w:val="en-US"/>
        </w:rPr>
        <w:t xml:space="preserve">    </w:t>
      </w:r>
      <w:r w:rsidRPr="00DF5E71">
        <w:t>&lt;/flight-card&gt;</w:t>
      </w:r>
    </w:p>
    <w:p w14:paraId="122C9B85" w14:textId="77777777" w:rsidR="00DF5E71" w:rsidRDefault="00DF5E71" w:rsidP="00DF5E71">
      <w:pPr>
        <w:pStyle w:val="Listing"/>
        <w:rPr>
          <w:i/>
        </w:rPr>
      </w:pPr>
      <w:r w:rsidRPr="00DF5E71">
        <w:t>&lt;/div&gt;</w:t>
      </w:r>
    </w:p>
    <w:p w14:paraId="2CEB68CD" w14:textId="0863800B" w:rsidR="00AA23EB" w:rsidRPr="00712BD1" w:rsidRDefault="00AA23EB" w:rsidP="00DF5E71">
      <w:pPr>
        <w:pStyle w:val="Listingunterschrift"/>
      </w:pPr>
      <w:bookmarkStart w:id="52" w:name="_Ref479878774"/>
      <w:r w:rsidRPr="00712BD1">
        <w:t xml:space="preserve">Listing </w:t>
      </w:r>
      <w:r w:rsidRPr="00E96FD5">
        <w:fldChar w:fldCharType="begin"/>
      </w:r>
      <w:r w:rsidRPr="00712BD1">
        <w:instrText xml:space="preserve"> SEQ Listing \* ARABIC </w:instrText>
      </w:r>
      <w:r w:rsidRPr="00E96FD5">
        <w:fldChar w:fldCharType="separate"/>
      </w:r>
      <w:r w:rsidR="004100AD">
        <w:rPr>
          <w:noProof/>
        </w:rPr>
        <w:t>8</w:t>
      </w:r>
      <w:r w:rsidRPr="00E96FD5">
        <w:rPr>
          <w:lang w:val="en-US"/>
        </w:rPr>
        <w:fldChar w:fldCharType="end"/>
      </w:r>
      <w:bookmarkEnd w:id="52"/>
      <w:r w:rsidRPr="00712BD1">
        <w:t xml:space="preserve">: </w:t>
      </w:r>
      <w:r w:rsidR="008D1159">
        <w:t>Festlegen eines Event-Handlers</w:t>
      </w:r>
    </w:p>
    <w:p w14:paraId="2AC399AE" w14:textId="77777777" w:rsidR="00AA23EB" w:rsidRPr="00463B14" w:rsidRDefault="00AA23EB" w:rsidP="00463B14"/>
    <w:p w14:paraId="5A48CF8D" w14:textId="35064BDF" w:rsidR="004439A5" w:rsidRPr="00463B14" w:rsidRDefault="004439A5" w:rsidP="00463B14">
      <w:r w:rsidRPr="00463B14">
        <w:t xml:space="preserve">Die Anwendung sollte nun beim </w:t>
      </w:r>
      <w:r w:rsidR="00B55A1B">
        <w:t>A</w:t>
      </w:r>
      <w:r w:rsidRPr="00463B14">
        <w:t xml:space="preserve">us- und </w:t>
      </w:r>
      <w:r w:rsidR="00B55A1B">
        <w:t>A</w:t>
      </w:r>
      <w:r w:rsidRPr="00463B14">
        <w:t>bwählen einer Karte den Warenkorb aktualisieren (</w:t>
      </w:r>
      <w:r w:rsidR="000601F7">
        <w:fldChar w:fldCharType="begin"/>
      </w:r>
      <w:r w:rsidR="000601F7">
        <w:instrText xml:space="preserve"> REF _Ref479878809 \h </w:instrText>
      </w:r>
      <w:r w:rsidR="000601F7">
        <w:fldChar w:fldCharType="separate"/>
      </w:r>
      <w:r w:rsidR="004100AD" w:rsidRPr="00BC40EF">
        <w:t xml:space="preserve">Abbildung </w:t>
      </w:r>
      <w:r w:rsidR="004100AD">
        <w:rPr>
          <w:noProof/>
        </w:rPr>
        <w:t>10</w:t>
      </w:r>
      <w:r w:rsidR="000601F7">
        <w:fldChar w:fldCharType="end"/>
      </w:r>
      <w:r w:rsidRPr="00463B14">
        <w:t>)</w:t>
      </w:r>
      <w:r w:rsidR="000601F7">
        <w:t>.</w:t>
      </w:r>
    </w:p>
    <w:p w14:paraId="364F315C" w14:textId="4E8FF73F" w:rsidR="004439A5" w:rsidRDefault="004439A5" w:rsidP="00463B14"/>
    <w:p w14:paraId="040D1AC9" w14:textId="4E3CF0BE" w:rsidR="00D71F2A" w:rsidRPr="00463B14" w:rsidRDefault="000E3110" w:rsidP="00463B14">
      <w:r>
        <w:rPr>
          <w:noProof/>
          <w:lang w:bidi="ar-SA"/>
        </w:rPr>
        <w:drawing>
          <wp:inline distT="0" distB="0" distL="0" distR="0" wp14:anchorId="12EC7527" wp14:editId="58E5E136">
            <wp:extent cx="5327650" cy="2278380"/>
            <wp:effectExtent l="0" t="0" r="0" b="0"/>
            <wp:docPr id="10" name="angular-komponenten-flight-card-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gular-komponenten-flight-card-warenkorb.png"/>
                    <pic:cNvPicPr/>
                  </pic:nvPicPr>
                  <pic:blipFill>
                    <a:blip r:link="rId19" cstate="print">
                      <a:extLst>
                        <a:ext uri="{28A0092B-C50C-407E-A947-70E740481C1C}">
                          <a14:useLocalDpi xmlns:a14="http://schemas.microsoft.com/office/drawing/2010/main" val="0"/>
                        </a:ext>
                      </a:extLst>
                    </a:blip>
                    <a:stretch>
                      <a:fillRect/>
                    </a:stretch>
                  </pic:blipFill>
                  <pic:spPr>
                    <a:xfrm>
                      <a:off x="0" y="0"/>
                      <a:ext cx="5327650" cy="2278380"/>
                    </a:xfrm>
                    <a:prstGeom prst="rect">
                      <a:avLst/>
                    </a:prstGeom>
                  </pic:spPr>
                </pic:pic>
              </a:graphicData>
            </a:graphic>
          </wp:inline>
        </w:drawing>
      </w:r>
    </w:p>
    <w:p w14:paraId="3A816D74" w14:textId="793F3254" w:rsidR="000E3110" w:rsidRPr="00BC40EF" w:rsidRDefault="000E3110" w:rsidP="000E3110">
      <w:pPr>
        <w:pStyle w:val="Bildunterschrift"/>
      </w:pPr>
      <w:bookmarkStart w:id="53" w:name="_Ref479878809"/>
      <w:r w:rsidRPr="00BC40EF">
        <w:t xml:space="preserve">Abbildung </w:t>
      </w:r>
      <w:r>
        <w:fldChar w:fldCharType="begin"/>
      </w:r>
      <w:r w:rsidRPr="00BC40EF">
        <w:instrText xml:space="preserve"> SEQ Abbildung \* ARABIC </w:instrText>
      </w:r>
      <w:r>
        <w:fldChar w:fldCharType="separate"/>
      </w:r>
      <w:r w:rsidR="004100AD">
        <w:rPr>
          <w:noProof/>
        </w:rPr>
        <w:t>10</w:t>
      </w:r>
      <w:r>
        <w:rPr>
          <w:noProof/>
        </w:rPr>
        <w:fldChar w:fldCharType="end"/>
      </w:r>
      <w:bookmarkEnd w:id="53"/>
      <w:r w:rsidRPr="00BC40EF">
        <w:t xml:space="preserve">: </w:t>
      </w:r>
      <w:r>
        <w:t>Der Warenkorb wird nun aktualisiert</w:t>
      </w:r>
    </w:p>
    <w:p w14:paraId="110BBAA1" w14:textId="77777777" w:rsidR="004439A5" w:rsidRPr="00463B14" w:rsidRDefault="004439A5" w:rsidP="00463B14"/>
    <w:p w14:paraId="0A036AD7" w14:textId="784886BB" w:rsidR="004439A5" w:rsidRPr="000D3321" w:rsidRDefault="000E3110" w:rsidP="000E3110">
      <w:pPr>
        <w:pStyle w:val="berschrift2"/>
      </w:pPr>
      <w:r w:rsidRPr="000D3321">
        <w:lastRenderedPageBreak/>
        <w:t>Komponenten mit T</w:t>
      </w:r>
      <w:r w:rsidR="004439A5" w:rsidRPr="000D3321">
        <w:t>wo-Way-Binding</w:t>
      </w:r>
      <w:r w:rsidRPr="000D3321">
        <w:t>s</w:t>
      </w:r>
    </w:p>
    <w:p w14:paraId="1AF0D9B4" w14:textId="677F17FA" w:rsidR="004439A5" w:rsidRPr="00463B14" w:rsidRDefault="004439A5" w:rsidP="00463B14">
      <w:r w:rsidRPr="00463B14">
        <w:t xml:space="preserve">Die meisten Leser dürften es schon bemerkt haben: Die </w:t>
      </w:r>
      <w:r w:rsidRPr="000E3110">
        <w:rPr>
          <w:i/>
        </w:rPr>
        <w:t>Input</w:t>
      </w:r>
      <w:r w:rsidRPr="00463B14">
        <w:t>/</w:t>
      </w:r>
      <w:r w:rsidRPr="000E3110">
        <w:rPr>
          <w:i/>
        </w:rPr>
        <w:t>Output</w:t>
      </w:r>
      <w:r w:rsidRPr="00463B14">
        <w:t xml:space="preserve">-Kombination für </w:t>
      </w:r>
      <w:r w:rsidRPr="000E3110">
        <w:rPr>
          <w:i/>
        </w:rPr>
        <w:t>selected</w:t>
      </w:r>
      <w:r w:rsidRPr="00463B14">
        <w:t xml:space="preserve"> erfüllt sämtliche in </w:t>
      </w:r>
      <w:r w:rsidR="004F0A3B">
        <w:t xml:space="preserve">Abschnitt </w:t>
      </w:r>
      <w:r w:rsidR="004F0A3B" w:rsidRPr="004F0A3B">
        <w:rPr>
          <w:i/>
        </w:rPr>
        <w:fldChar w:fldCharType="begin"/>
      </w:r>
      <w:r w:rsidR="004F0A3B" w:rsidRPr="004F0A3B">
        <w:rPr>
          <w:i/>
        </w:rPr>
        <w:instrText xml:space="preserve"> REF _Ref479879317 \h </w:instrText>
      </w:r>
      <w:r w:rsidR="004F0A3B">
        <w:rPr>
          <w:i/>
        </w:rPr>
        <w:instrText xml:space="preserve"> \* MERGEFORMAT </w:instrText>
      </w:r>
      <w:r w:rsidR="004F0A3B" w:rsidRPr="004F0A3B">
        <w:rPr>
          <w:i/>
        </w:rPr>
      </w:r>
      <w:r w:rsidR="004F0A3B" w:rsidRPr="004F0A3B">
        <w:rPr>
          <w:i/>
        </w:rPr>
        <w:fldChar w:fldCharType="separate"/>
      </w:r>
      <w:r w:rsidR="004100AD" w:rsidRPr="004100AD">
        <w:rPr>
          <w:i/>
        </w:rPr>
        <w:t>Two-Way-Bindings</w:t>
      </w:r>
      <w:r w:rsidR="004F0A3B" w:rsidRPr="004F0A3B">
        <w:rPr>
          <w:i/>
        </w:rPr>
        <w:fldChar w:fldCharType="end"/>
      </w:r>
      <w:r w:rsidR="004F0A3B">
        <w:t xml:space="preserve"> </w:t>
      </w:r>
      <w:r w:rsidRPr="00463B14">
        <w:t xml:space="preserve">diskutierten Konventionen für die verkürzte Banana-in-a-Box-Schreibweise: Das Event setzt sich aus dem Namen der Property sowie aus dem Suffix Change zusammen und veröffentlicht den geänderten Wert via </w:t>
      </w:r>
      <w:r w:rsidRPr="008B5D75">
        <w:rPr>
          <w:i/>
        </w:rPr>
        <w:t>$event</w:t>
      </w:r>
      <w:r w:rsidRPr="00463B14">
        <w:t>. Insofern spricht hier nichts gegen den Einsatz dieser komfortablen Grammatik (</w:t>
      </w:r>
      <w:r w:rsidR="00D75677">
        <w:fldChar w:fldCharType="begin"/>
      </w:r>
      <w:r w:rsidR="00D75677">
        <w:instrText xml:space="preserve"> REF _Ref479878834 \h </w:instrText>
      </w:r>
      <w:r w:rsidR="00D75677">
        <w:fldChar w:fldCharType="separate"/>
      </w:r>
      <w:r w:rsidR="004100AD" w:rsidRPr="002034BC">
        <w:t xml:space="preserve">Listing </w:t>
      </w:r>
      <w:r w:rsidR="004100AD">
        <w:rPr>
          <w:noProof/>
        </w:rPr>
        <w:t>9</w:t>
      </w:r>
      <w:r w:rsidR="00D75677">
        <w:fldChar w:fldCharType="end"/>
      </w:r>
      <w:r w:rsidRPr="00463B14">
        <w:t>).</w:t>
      </w:r>
    </w:p>
    <w:p w14:paraId="24DC8E9B" w14:textId="031E0C38" w:rsidR="004439A5" w:rsidRDefault="004439A5" w:rsidP="00463B14"/>
    <w:p w14:paraId="2ACF78A7" w14:textId="77777777" w:rsidR="002034BC" w:rsidRPr="00DF5E71" w:rsidRDefault="002034BC" w:rsidP="002034BC">
      <w:pPr>
        <w:pStyle w:val="Listing"/>
        <w:rPr>
          <w:lang w:val="en-US"/>
        </w:rPr>
      </w:pPr>
      <w:r w:rsidRPr="00DF5E71">
        <w:rPr>
          <w:lang w:val="en-US"/>
        </w:rPr>
        <w:t>&lt;div *ngFor="let f of flights"&gt;</w:t>
      </w:r>
    </w:p>
    <w:p w14:paraId="74546134" w14:textId="77777777" w:rsidR="002034BC" w:rsidRPr="00DF5E71" w:rsidRDefault="002034BC" w:rsidP="002034BC">
      <w:pPr>
        <w:pStyle w:val="Listing"/>
        <w:rPr>
          <w:lang w:val="en-US"/>
        </w:rPr>
      </w:pPr>
      <w:r w:rsidRPr="00DF5E71">
        <w:rPr>
          <w:lang w:val="en-US"/>
        </w:rPr>
        <w:t xml:space="preserve">    &lt;flight-card [item]="f"</w:t>
      </w:r>
    </w:p>
    <w:p w14:paraId="04928107" w14:textId="0B1AF0D9" w:rsidR="002034BC" w:rsidRPr="00DF5E71" w:rsidRDefault="002034BC" w:rsidP="002034BC">
      <w:pPr>
        <w:pStyle w:val="Listing"/>
        <w:rPr>
          <w:lang w:val="en-US"/>
        </w:rPr>
      </w:pPr>
      <w:r w:rsidRPr="00DF5E71">
        <w:rPr>
          <w:lang w:val="en-US"/>
        </w:rPr>
        <w:t xml:space="preserve">                 [</w:t>
      </w:r>
      <w:r w:rsidR="00840FB8">
        <w:rPr>
          <w:lang w:val="en-US"/>
        </w:rPr>
        <w:t>(</w:t>
      </w:r>
      <w:r w:rsidRPr="00DF5E71">
        <w:rPr>
          <w:lang w:val="en-US"/>
        </w:rPr>
        <w:t>selected</w:t>
      </w:r>
      <w:r w:rsidR="00840FB8">
        <w:rPr>
          <w:lang w:val="en-US"/>
        </w:rPr>
        <w:t>)]="basket[f.id]"</w:t>
      </w:r>
      <w:r w:rsidRPr="00DF5E71">
        <w:rPr>
          <w:lang w:val="en-US"/>
        </w:rPr>
        <w:t>&gt;</w:t>
      </w:r>
    </w:p>
    <w:p w14:paraId="036C96F4" w14:textId="77777777" w:rsidR="002034BC" w:rsidRPr="000D3321" w:rsidRDefault="002034BC" w:rsidP="002034BC">
      <w:pPr>
        <w:pStyle w:val="Listing"/>
      </w:pPr>
      <w:r w:rsidRPr="00DF5E71">
        <w:rPr>
          <w:lang w:val="en-US"/>
        </w:rPr>
        <w:t xml:space="preserve">    </w:t>
      </w:r>
      <w:r w:rsidRPr="000D3321">
        <w:t>&lt;/flight-card&gt;</w:t>
      </w:r>
    </w:p>
    <w:p w14:paraId="77E7C4F6" w14:textId="77777777" w:rsidR="002034BC" w:rsidRPr="000D3321" w:rsidRDefault="002034BC" w:rsidP="002034BC">
      <w:pPr>
        <w:pStyle w:val="Listing"/>
        <w:rPr>
          <w:i/>
        </w:rPr>
      </w:pPr>
      <w:r w:rsidRPr="000D3321">
        <w:t>&lt;/div&gt;</w:t>
      </w:r>
    </w:p>
    <w:p w14:paraId="117C05A9" w14:textId="6A575270" w:rsidR="002034BC" w:rsidRPr="002034BC" w:rsidRDefault="002034BC" w:rsidP="002034BC">
      <w:pPr>
        <w:pStyle w:val="Listingunterschrift"/>
      </w:pPr>
      <w:bookmarkStart w:id="54" w:name="_Ref479878834"/>
      <w:r w:rsidRPr="002034BC">
        <w:t xml:space="preserve">Listing </w:t>
      </w:r>
      <w:r w:rsidRPr="00E96FD5">
        <w:fldChar w:fldCharType="begin"/>
      </w:r>
      <w:r w:rsidRPr="002034BC">
        <w:instrText xml:space="preserve"> SEQ Listing \* ARABIC </w:instrText>
      </w:r>
      <w:r w:rsidRPr="00E96FD5">
        <w:fldChar w:fldCharType="separate"/>
      </w:r>
      <w:r w:rsidR="004100AD">
        <w:rPr>
          <w:noProof/>
        </w:rPr>
        <w:t>9</w:t>
      </w:r>
      <w:r w:rsidRPr="00E96FD5">
        <w:rPr>
          <w:lang w:val="en-US"/>
        </w:rPr>
        <w:fldChar w:fldCharType="end"/>
      </w:r>
      <w:bookmarkEnd w:id="54"/>
      <w:r w:rsidRPr="002034BC">
        <w:t>: Verkürzte Schreibweise für Two-Way-Databinding</w:t>
      </w:r>
    </w:p>
    <w:p w14:paraId="083BBB98" w14:textId="77777777" w:rsidR="004439A5" w:rsidRPr="00463B14" w:rsidRDefault="004439A5" w:rsidP="00463B14"/>
    <w:p w14:paraId="76987767" w14:textId="77777777" w:rsidR="004439A5" w:rsidRPr="00463B14" w:rsidRDefault="004439A5" w:rsidP="00463B14">
      <w:r w:rsidRPr="00463B14">
        <w:t>Hier wird auch der Nachteil dieser Abkürzung ersichtlich: Sie schreibt nach jeder Änderung den neuen Wert direkt in die Ausgangsvariable retour. Wollte man hingen bei einer Änderung eine Methode anstoßen, müsste man das stattdessen explizit mit einem Event-Binding erledigen.</w:t>
      </w:r>
    </w:p>
    <w:p w14:paraId="2FC99570" w14:textId="071661DE" w:rsidR="004439A5" w:rsidRPr="00463B14" w:rsidRDefault="004439A5" w:rsidP="00F602FE">
      <w:pPr>
        <w:pStyle w:val="berschrift1"/>
      </w:pPr>
      <w:bookmarkStart w:id="55" w:name="_Toc480138502"/>
      <w:r w:rsidRPr="00463B14">
        <w:t>Life Cycle Hooks</w:t>
      </w:r>
      <w:bookmarkEnd w:id="55"/>
    </w:p>
    <w:p w14:paraId="5A862E43" w14:textId="77777777" w:rsidR="004439A5" w:rsidRPr="00463B14" w:rsidRDefault="004439A5" w:rsidP="00463B14">
      <w:r w:rsidRPr="00463B14">
        <w:t xml:space="preserve">Eine Komponente unterliegt einem bestimmten Lebenszyklus: Sie wird irgendwann erzeugt, erhält Daten über Property-Bindings und wird irgendwann auch wieder zerstört. Letzteres ist z. B. der Fall, wenn die Bedingung eines umgebenden </w:t>
      </w:r>
      <w:r w:rsidRPr="00F602FE">
        <w:rPr>
          <w:i/>
        </w:rPr>
        <w:t>ngIf</w:t>
      </w:r>
      <w:r w:rsidRPr="00463B14">
        <w:t xml:space="preserve"> nicht mehr erfüllt ist.</w:t>
      </w:r>
    </w:p>
    <w:p w14:paraId="4F727287" w14:textId="77777777" w:rsidR="004439A5" w:rsidRPr="00463B14" w:rsidRDefault="004439A5" w:rsidP="00463B14">
      <w:r w:rsidRPr="00463B14">
        <w:t>Angular-Anwendungen können auf diese Stationen im Leben einer Komponente reagieren, indem sie Lifecycle-Hooks implementieren.</w:t>
      </w:r>
    </w:p>
    <w:p w14:paraId="4B3C20C4" w14:textId="0354EBE8" w:rsidR="004439A5" w:rsidRPr="00463B14" w:rsidRDefault="00F602FE" w:rsidP="00F602FE">
      <w:pPr>
        <w:pStyle w:val="berschrift2"/>
      </w:pPr>
      <w:r>
        <w:t>Ausgewählte Hooks</w:t>
      </w:r>
    </w:p>
    <w:p w14:paraId="146284A7" w14:textId="28ACAE9E" w:rsidR="004439A5" w:rsidRPr="00463B14" w:rsidRDefault="004439A5" w:rsidP="00463B14">
      <w:r w:rsidRPr="00463B14">
        <w:t xml:space="preserve">Angular bietet Hooks für verschiedene Zeitpunkte im Leben einer Komponente. Hier werden drei davon vorgestellt. Weitere Kapitel </w:t>
      </w:r>
      <w:r w:rsidR="00F602FE">
        <w:t>führen Anlassbezogen weitere ein.</w:t>
      </w:r>
    </w:p>
    <w:p w14:paraId="4C137D63" w14:textId="132DA6E1" w:rsidR="004439A5" w:rsidRPr="00463B14" w:rsidRDefault="00904A03" w:rsidP="00463B14">
      <w:r>
        <w:t>Für jeden Lif</w:t>
      </w:r>
      <w:r w:rsidR="004439A5" w:rsidRPr="00463B14">
        <w:t>e-Cycle-Hook definiert Angular einen Supertyp</w:t>
      </w:r>
      <w:r w:rsidR="00E258B4">
        <w:t xml:space="preserve"> im Modul</w:t>
      </w:r>
      <w:r w:rsidR="001D0A8B">
        <w:t xml:space="preserve"> </w:t>
      </w:r>
      <w:r w:rsidR="001D0A8B" w:rsidRPr="00E258B4">
        <w:rPr>
          <w:i/>
        </w:rPr>
        <w:t>@angular/core</w:t>
      </w:r>
      <w:r w:rsidR="004439A5" w:rsidRPr="00463B14">
        <w:t>, der eine Methode vorgibt (</w:t>
      </w:r>
      <w:r w:rsidR="00D75677">
        <w:fldChar w:fldCharType="begin"/>
      </w:r>
      <w:r w:rsidR="00D75677">
        <w:instrText xml:space="preserve"> REF _Ref478987029 \h </w:instrText>
      </w:r>
      <w:r w:rsidR="00D75677">
        <w:fldChar w:fldCharType="separate"/>
      </w:r>
      <w:r w:rsidR="004100AD" w:rsidRPr="00D134C8">
        <w:t xml:space="preserve">Tabelle </w:t>
      </w:r>
      <w:r w:rsidR="004100AD">
        <w:rPr>
          <w:noProof/>
        </w:rPr>
        <w:t>0</w:t>
      </w:r>
      <w:r w:rsidR="004100AD" w:rsidRPr="00D134C8">
        <w:noBreakHyphen/>
      </w:r>
      <w:r w:rsidR="004100AD">
        <w:rPr>
          <w:noProof/>
        </w:rPr>
        <w:t>1</w:t>
      </w:r>
      <w:r w:rsidR="00D75677">
        <w:fldChar w:fldCharType="end"/>
      </w:r>
      <w:r w:rsidR="004439A5" w:rsidRPr="00463B14">
        <w:t>).</w:t>
      </w:r>
    </w:p>
    <w:p w14:paraId="22BE168F" w14:textId="77777777" w:rsidR="004439A5" w:rsidRPr="00463B14" w:rsidRDefault="004439A5" w:rsidP="00463B14"/>
    <w:tbl>
      <w:tblPr>
        <w:tblStyle w:val="Tabellenraster"/>
        <w:tblW w:w="0" w:type="auto"/>
        <w:tblLook w:val="04A0" w:firstRow="1" w:lastRow="0" w:firstColumn="1" w:lastColumn="0" w:noHBand="0" w:noVBand="1"/>
      </w:tblPr>
      <w:tblGrid>
        <w:gridCol w:w="2849"/>
        <w:gridCol w:w="3172"/>
        <w:gridCol w:w="2585"/>
      </w:tblGrid>
      <w:tr w:rsidR="001D0A8B" w:rsidRPr="00375386" w14:paraId="79FB9E45" w14:textId="5855D43F" w:rsidTr="001D0A8B">
        <w:tc>
          <w:tcPr>
            <w:tcW w:w="2849" w:type="dxa"/>
          </w:tcPr>
          <w:p w14:paraId="666B404F" w14:textId="5ACAB517" w:rsidR="001D0A8B" w:rsidRPr="002142E1" w:rsidRDefault="001D0A8B" w:rsidP="00C85994">
            <w:pPr>
              <w:pStyle w:val="Tabellenkopf"/>
              <w:rPr>
                <w:lang w:val="en-US"/>
              </w:rPr>
            </w:pPr>
            <w:r>
              <w:rPr>
                <w:lang w:val="en-US"/>
              </w:rPr>
              <w:t>Supertyp</w:t>
            </w:r>
          </w:p>
        </w:tc>
        <w:tc>
          <w:tcPr>
            <w:tcW w:w="3172" w:type="dxa"/>
          </w:tcPr>
          <w:p w14:paraId="3B8F0D3D" w14:textId="78276CE3" w:rsidR="001D0A8B" w:rsidRPr="00375386" w:rsidRDefault="001D0A8B" w:rsidP="00C85994">
            <w:pPr>
              <w:pStyle w:val="Tabellenkopf"/>
            </w:pPr>
            <w:r>
              <w:t>Methode</w:t>
            </w:r>
          </w:p>
        </w:tc>
        <w:tc>
          <w:tcPr>
            <w:tcW w:w="2585" w:type="dxa"/>
          </w:tcPr>
          <w:p w14:paraId="6FBC56D1" w14:textId="6E887AC2" w:rsidR="001D0A8B" w:rsidRDefault="001D0A8B" w:rsidP="00C85994">
            <w:pPr>
              <w:pStyle w:val="Tabellenkopf"/>
            </w:pPr>
            <w:r>
              <w:t>Beschreibung</w:t>
            </w:r>
          </w:p>
        </w:tc>
      </w:tr>
      <w:tr w:rsidR="001D0A8B" w:rsidRPr="00375386" w14:paraId="73B06BAF" w14:textId="275B7947" w:rsidTr="001D0A8B">
        <w:tc>
          <w:tcPr>
            <w:tcW w:w="2849" w:type="dxa"/>
          </w:tcPr>
          <w:p w14:paraId="44F3B759" w14:textId="0792DD45" w:rsidR="001D0A8B" w:rsidRDefault="001D0A8B" w:rsidP="00C85994">
            <w:pPr>
              <w:pStyle w:val="Quellcode"/>
              <w:rPr>
                <w:lang w:val="de-DE"/>
              </w:rPr>
            </w:pPr>
            <w:r>
              <w:rPr>
                <w:lang w:val="de-DE"/>
              </w:rPr>
              <w:t>OnInit</w:t>
            </w:r>
          </w:p>
        </w:tc>
        <w:tc>
          <w:tcPr>
            <w:tcW w:w="3172" w:type="dxa"/>
          </w:tcPr>
          <w:p w14:paraId="54CDBBF4" w14:textId="265E418B" w:rsidR="001D0A8B" w:rsidRDefault="001D0A8B" w:rsidP="00C85994">
            <w:pPr>
              <w:pStyle w:val="Tabellentext"/>
            </w:pPr>
            <w:r>
              <w:t>ngOnInit</w:t>
            </w:r>
          </w:p>
        </w:tc>
        <w:tc>
          <w:tcPr>
            <w:tcW w:w="2585" w:type="dxa"/>
          </w:tcPr>
          <w:p w14:paraId="7B485B40" w14:textId="0D237885" w:rsidR="001D0A8B" w:rsidRDefault="001D0A8B" w:rsidP="00C85994">
            <w:pPr>
              <w:pStyle w:val="Tabellentext"/>
            </w:pPr>
            <w:r>
              <w:t>Wird nach dem Initialisieren und somit nach dem ersten Ausführen der Property-Bindings aufgerufen.</w:t>
            </w:r>
          </w:p>
        </w:tc>
      </w:tr>
      <w:tr w:rsidR="001D0A8B" w:rsidRPr="00375386" w14:paraId="045B1426" w14:textId="21E1AAE0" w:rsidTr="001D0A8B">
        <w:tc>
          <w:tcPr>
            <w:tcW w:w="2849" w:type="dxa"/>
          </w:tcPr>
          <w:p w14:paraId="522015EE" w14:textId="5BBE2250" w:rsidR="001D0A8B" w:rsidRDefault="001D0A8B" w:rsidP="00C85994">
            <w:pPr>
              <w:pStyle w:val="Quellcode"/>
              <w:rPr>
                <w:lang w:val="de-DE"/>
              </w:rPr>
            </w:pPr>
            <w:r>
              <w:rPr>
                <w:lang w:val="de-DE"/>
              </w:rPr>
              <w:t>OnChanges</w:t>
            </w:r>
          </w:p>
        </w:tc>
        <w:tc>
          <w:tcPr>
            <w:tcW w:w="3172" w:type="dxa"/>
          </w:tcPr>
          <w:p w14:paraId="33F620F5" w14:textId="1FF3EAF1" w:rsidR="001D0A8B" w:rsidRDefault="001D0A8B" w:rsidP="00C85994">
            <w:pPr>
              <w:pStyle w:val="Tabellentext"/>
            </w:pPr>
            <w:r>
              <w:t>ngOnChanges</w:t>
            </w:r>
          </w:p>
        </w:tc>
        <w:tc>
          <w:tcPr>
            <w:tcW w:w="2585" w:type="dxa"/>
          </w:tcPr>
          <w:p w14:paraId="69651A54" w14:textId="78DC22D3" w:rsidR="001D0A8B" w:rsidRDefault="001D0A8B" w:rsidP="00C85994">
            <w:pPr>
              <w:pStyle w:val="Tabellentext"/>
            </w:pPr>
            <w:r>
              <w:t>Wird nach jedem Property-Binding aufgerufe</w:t>
            </w:r>
            <w:r w:rsidR="00EB47F3">
              <w:t>n. Der erste Aufruf erfolgt kurz vor dem Aufruf von OnInit.</w:t>
            </w:r>
          </w:p>
        </w:tc>
      </w:tr>
      <w:tr w:rsidR="001D0A8B" w:rsidRPr="00375386" w14:paraId="1CF9F229" w14:textId="66B0093E" w:rsidTr="001D0A8B">
        <w:tc>
          <w:tcPr>
            <w:tcW w:w="2849" w:type="dxa"/>
          </w:tcPr>
          <w:p w14:paraId="3520B1AC" w14:textId="1DF0740F" w:rsidR="001D0A8B" w:rsidRDefault="001D0A8B" w:rsidP="00C85994">
            <w:pPr>
              <w:pStyle w:val="Quellcode"/>
              <w:rPr>
                <w:lang w:val="de-DE"/>
              </w:rPr>
            </w:pPr>
            <w:r>
              <w:rPr>
                <w:lang w:val="de-DE"/>
              </w:rPr>
              <w:t>OnDestroy</w:t>
            </w:r>
          </w:p>
        </w:tc>
        <w:tc>
          <w:tcPr>
            <w:tcW w:w="3172" w:type="dxa"/>
          </w:tcPr>
          <w:p w14:paraId="424CF258" w14:textId="1C96283B" w:rsidR="001D0A8B" w:rsidRDefault="001D0A8B" w:rsidP="00C85994">
            <w:pPr>
              <w:pStyle w:val="Tabellentext"/>
            </w:pPr>
            <w:r>
              <w:t>ngOnDestroy</w:t>
            </w:r>
          </w:p>
        </w:tc>
        <w:tc>
          <w:tcPr>
            <w:tcW w:w="2585" w:type="dxa"/>
          </w:tcPr>
          <w:p w14:paraId="0A5F6B9D" w14:textId="15C7ADB6" w:rsidR="001D0A8B" w:rsidRDefault="00EB47F3" w:rsidP="00C85994">
            <w:pPr>
              <w:pStyle w:val="Tabellentext"/>
            </w:pPr>
            <w:r>
              <w:t>Wird aufgerufen, bevor Angular eine Komponente zerstört.</w:t>
            </w:r>
          </w:p>
        </w:tc>
      </w:tr>
    </w:tbl>
    <w:p w14:paraId="3BCBE0B8" w14:textId="29281762" w:rsidR="001D0A8B" w:rsidRPr="00D134C8" w:rsidRDefault="001D0A8B" w:rsidP="001D0A8B">
      <w:pPr>
        <w:pStyle w:val="Tabellenunterschrift"/>
      </w:pPr>
      <w:bookmarkStart w:id="56" w:name="_Ref478987029"/>
      <w:r w:rsidRPr="00D134C8">
        <w:lastRenderedPageBreak/>
        <w:t xml:space="preserve">Tabelle </w:t>
      </w:r>
      <w:r>
        <w:fldChar w:fldCharType="begin"/>
      </w:r>
      <w:r w:rsidRPr="00D134C8">
        <w:instrText xml:space="preserve"> STYLEREF 1 \s </w:instrText>
      </w:r>
      <w:r>
        <w:fldChar w:fldCharType="separate"/>
      </w:r>
      <w:r w:rsidR="004100AD">
        <w:rPr>
          <w:noProof/>
        </w:rPr>
        <w:t>0</w:t>
      </w:r>
      <w:r>
        <w:fldChar w:fldCharType="end"/>
      </w:r>
      <w:r w:rsidRPr="00D134C8">
        <w:noBreakHyphen/>
      </w:r>
      <w:r>
        <w:fldChar w:fldCharType="begin"/>
      </w:r>
      <w:r w:rsidRPr="00D134C8">
        <w:instrText xml:space="preserve"> SEQ Tabelle \* ARABIC \s 1 </w:instrText>
      </w:r>
      <w:r>
        <w:fldChar w:fldCharType="separate"/>
      </w:r>
      <w:r w:rsidR="004100AD">
        <w:rPr>
          <w:noProof/>
        </w:rPr>
        <w:t>1</w:t>
      </w:r>
      <w:r>
        <w:fldChar w:fldCharType="end"/>
      </w:r>
      <w:bookmarkEnd w:id="56"/>
      <w:r w:rsidRPr="00D134C8">
        <w:t xml:space="preserve">: </w:t>
      </w:r>
      <w:r>
        <w:t>Ausgewählte Live-Cycle-Hooks</w:t>
      </w:r>
    </w:p>
    <w:p w14:paraId="10D7B3E6" w14:textId="77777777" w:rsidR="004439A5" w:rsidRPr="00463B14" w:rsidRDefault="004439A5" w:rsidP="00463B14"/>
    <w:p w14:paraId="3E1D419E" w14:textId="7F7CA8E8" w:rsidR="004439A5" w:rsidRPr="00463B14" w:rsidRDefault="004439A5" w:rsidP="00463B14">
      <w:r w:rsidRPr="00463B14">
        <w:t xml:space="preserve">Um nun Hooks zu nutzen, implementiert die gewünschte Komponente </w:t>
      </w:r>
      <w:r w:rsidR="00E258B4">
        <w:t>d</w:t>
      </w:r>
      <w:r w:rsidRPr="00463B14">
        <w:t>ie jeweiligen Super-Typen und dessen Methoden (</w:t>
      </w:r>
      <w:r w:rsidR="00D75677">
        <w:fldChar w:fldCharType="begin"/>
      </w:r>
      <w:r w:rsidR="00D75677">
        <w:instrText xml:space="preserve"> REF _Ref479878926 \h </w:instrText>
      </w:r>
      <w:r w:rsidR="00D75677">
        <w:fldChar w:fldCharType="separate"/>
      </w:r>
      <w:r w:rsidR="004100AD" w:rsidRPr="004100AD">
        <w:t xml:space="preserve">Listing </w:t>
      </w:r>
      <w:r w:rsidR="004100AD" w:rsidRPr="004100AD">
        <w:rPr>
          <w:noProof/>
        </w:rPr>
        <w:t>10</w:t>
      </w:r>
      <w:r w:rsidR="00D75677">
        <w:fldChar w:fldCharType="end"/>
      </w:r>
      <w:r w:rsidRPr="00463B14">
        <w:t>).</w:t>
      </w:r>
    </w:p>
    <w:p w14:paraId="036B13AF" w14:textId="4DCF48B8" w:rsidR="004439A5" w:rsidRDefault="004439A5" w:rsidP="00463B14"/>
    <w:p w14:paraId="22BDA1E9" w14:textId="77777777" w:rsidR="00AA5446" w:rsidRPr="000D3321" w:rsidRDefault="00AA5446" w:rsidP="00AA5446">
      <w:pPr>
        <w:pStyle w:val="Listing"/>
        <w:rPr>
          <w:lang w:val="en-US"/>
        </w:rPr>
      </w:pPr>
      <w:r w:rsidRPr="000D3321">
        <w:rPr>
          <w:rFonts w:eastAsiaTheme="minorEastAsia"/>
          <w:lang w:val="en-US"/>
        </w:rPr>
        <w:t>@Component({</w:t>
      </w:r>
    </w:p>
    <w:p w14:paraId="5FF92D54" w14:textId="77777777" w:rsidR="00AA5446" w:rsidRPr="000D3321" w:rsidRDefault="00AA5446" w:rsidP="00AA5446">
      <w:pPr>
        <w:pStyle w:val="Listing"/>
        <w:rPr>
          <w:lang w:val="en-US"/>
        </w:rPr>
      </w:pPr>
      <w:r w:rsidRPr="000D3321">
        <w:rPr>
          <w:rFonts w:eastAsiaTheme="minorEastAsia"/>
          <w:lang w:val="en-US"/>
        </w:rPr>
        <w:t xml:space="preserve">    selector: 'my-component', </w:t>
      </w:r>
      <w:r w:rsidRPr="000D3321">
        <w:rPr>
          <w:rFonts w:eastAsiaTheme="minorEastAsia"/>
          <w:lang w:val="en-US"/>
        </w:rPr>
        <w:br/>
        <w:t xml:space="preserve">    […]</w:t>
      </w:r>
    </w:p>
    <w:p w14:paraId="754CC681" w14:textId="77777777" w:rsidR="00AA5446" w:rsidRPr="000D3321" w:rsidRDefault="00AA5446" w:rsidP="00AA5446">
      <w:pPr>
        <w:pStyle w:val="Listing"/>
        <w:rPr>
          <w:lang w:val="en-US"/>
        </w:rPr>
      </w:pPr>
      <w:r w:rsidRPr="000D3321">
        <w:rPr>
          <w:rFonts w:eastAsiaTheme="minorEastAsia"/>
          <w:lang w:val="en-US"/>
        </w:rPr>
        <w:t>})</w:t>
      </w:r>
    </w:p>
    <w:p w14:paraId="1D683EA6" w14:textId="77777777" w:rsidR="00AA5446" w:rsidRPr="000D3321" w:rsidRDefault="00AA5446" w:rsidP="00AA5446">
      <w:pPr>
        <w:pStyle w:val="Listing"/>
        <w:rPr>
          <w:lang w:val="en-US"/>
        </w:rPr>
      </w:pPr>
      <w:r w:rsidRPr="000D3321">
        <w:rPr>
          <w:rFonts w:eastAsiaTheme="minorEastAsia"/>
          <w:lang w:val="en-US"/>
        </w:rPr>
        <w:t>export class Component implements OnChanges, OnInit {</w:t>
      </w:r>
    </w:p>
    <w:p w14:paraId="43381C7A" w14:textId="77777777" w:rsidR="00AA5446" w:rsidRPr="000D3321" w:rsidRDefault="00AA5446" w:rsidP="00AA5446">
      <w:pPr>
        <w:pStyle w:val="Listing"/>
        <w:rPr>
          <w:lang w:val="en-US"/>
        </w:rPr>
      </w:pPr>
      <w:r w:rsidRPr="000D3321">
        <w:rPr>
          <w:rFonts w:eastAsiaTheme="minorEastAsia"/>
          <w:lang w:val="en-US"/>
        </w:rPr>
        <w:t xml:space="preserve">    </w:t>
      </w:r>
    </w:p>
    <w:p w14:paraId="5AA95AAC" w14:textId="77777777" w:rsidR="00AA5446" w:rsidRPr="00AA5446" w:rsidRDefault="00AA5446" w:rsidP="00AA5446">
      <w:pPr>
        <w:pStyle w:val="Listing"/>
        <w:rPr>
          <w:lang w:val="en-US"/>
        </w:rPr>
      </w:pPr>
      <w:r w:rsidRPr="000D3321">
        <w:rPr>
          <w:rFonts w:eastAsiaTheme="minorEastAsia"/>
          <w:lang w:val="en-US"/>
        </w:rPr>
        <w:t xml:space="preserve">    </w:t>
      </w:r>
      <w:r w:rsidRPr="00AA5446">
        <w:rPr>
          <w:rFonts w:eastAsiaTheme="minorEastAsia"/>
          <w:lang w:val="en-US"/>
        </w:rPr>
        <w:t>@Input() someData;</w:t>
      </w:r>
    </w:p>
    <w:p w14:paraId="2E0856F8" w14:textId="77777777" w:rsidR="00AA5446" w:rsidRPr="00AA5446" w:rsidRDefault="00AA5446" w:rsidP="00AA5446">
      <w:pPr>
        <w:pStyle w:val="Listing"/>
        <w:rPr>
          <w:lang w:val="en-US"/>
        </w:rPr>
      </w:pPr>
      <w:r w:rsidRPr="00AA5446">
        <w:rPr>
          <w:rFonts w:eastAsiaTheme="minorEastAsia"/>
          <w:lang w:val="en-US"/>
        </w:rPr>
        <w:t xml:space="preserve">    ngOnInit() { </w:t>
      </w:r>
    </w:p>
    <w:p w14:paraId="10FD43CF" w14:textId="77777777" w:rsidR="00AA5446" w:rsidRPr="00AA5446" w:rsidRDefault="00AA5446" w:rsidP="00AA5446">
      <w:pPr>
        <w:pStyle w:val="Listing"/>
        <w:rPr>
          <w:lang w:val="en-US"/>
        </w:rPr>
      </w:pPr>
      <w:r w:rsidRPr="00AA5446">
        <w:rPr>
          <w:rFonts w:eastAsiaTheme="minorEastAsia"/>
          <w:lang w:val="en-US"/>
        </w:rPr>
        <w:t xml:space="preserve">        […]</w:t>
      </w:r>
    </w:p>
    <w:p w14:paraId="5F1F1C43" w14:textId="77777777" w:rsidR="00AA5446" w:rsidRPr="00AA5446" w:rsidRDefault="00AA5446" w:rsidP="00AA5446">
      <w:pPr>
        <w:pStyle w:val="Listing"/>
        <w:rPr>
          <w:lang w:val="en-US"/>
        </w:rPr>
      </w:pPr>
      <w:r w:rsidRPr="00AA5446">
        <w:rPr>
          <w:rFonts w:eastAsiaTheme="minorEastAsia"/>
          <w:lang w:val="en-US"/>
        </w:rPr>
        <w:t xml:space="preserve">    }</w:t>
      </w:r>
    </w:p>
    <w:p w14:paraId="478C1BCB" w14:textId="77777777" w:rsidR="00AA5446" w:rsidRPr="00AA5446" w:rsidRDefault="00AA5446" w:rsidP="00AA5446">
      <w:pPr>
        <w:pStyle w:val="Listing"/>
        <w:rPr>
          <w:lang w:val="en-US"/>
        </w:rPr>
      </w:pPr>
      <w:r w:rsidRPr="00AA5446">
        <w:rPr>
          <w:rFonts w:eastAsiaTheme="minorEastAsia"/>
          <w:lang w:val="en-US"/>
        </w:rPr>
        <w:t xml:space="preserve">    ngOnChanges() {</w:t>
      </w:r>
    </w:p>
    <w:p w14:paraId="65131256" w14:textId="77777777" w:rsidR="00AA5446" w:rsidRPr="00AA5446" w:rsidRDefault="00AA5446" w:rsidP="00AA5446">
      <w:pPr>
        <w:pStyle w:val="Listing"/>
        <w:rPr>
          <w:lang w:val="en-US"/>
        </w:rPr>
      </w:pPr>
      <w:r w:rsidRPr="00AA5446">
        <w:rPr>
          <w:rFonts w:eastAsiaTheme="minorEastAsia"/>
          <w:lang w:val="en-US"/>
        </w:rPr>
        <w:t xml:space="preserve">        […]</w:t>
      </w:r>
    </w:p>
    <w:p w14:paraId="27B3540C" w14:textId="77777777" w:rsidR="00AA5446" w:rsidRPr="00AA5446" w:rsidRDefault="00AA5446" w:rsidP="00AA5446">
      <w:pPr>
        <w:pStyle w:val="Listing"/>
        <w:rPr>
          <w:lang w:val="en-US"/>
        </w:rPr>
      </w:pPr>
      <w:r w:rsidRPr="00AA5446">
        <w:rPr>
          <w:rFonts w:eastAsiaTheme="minorEastAsia"/>
          <w:lang w:val="en-US"/>
        </w:rPr>
        <w:t xml:space="preserve">    }</w:t>
      </w:r>
    </w:p>
    <w:p w14:paraId="25AC0BEE" w14:textId="77777777" w:rsidR="00AA5446" w:rsidRPr="00AA5446" w:rsidRDefault="00AA5446" w:rsidP="00AA5446">
      <w:pPr>
        <w:pStyle w:val="Listing"/>
        <w:rPr>
          <w:lang w:val="en-US"/>
        </w:rPr>
      </w:pPr>
      <w:r w:rsidRPr="00AA5446">
        <w:rPr>
          <w:rFonts w:eastAsiaTheme="minorEastAsia"/>
          <w:lang w:val="en-US"/>
        </w:rPr>
        <w:t>}</w:t>
      </w:r>
    </w:p>
    <w:p w14:paraId="21F95349" w14:textId="0BBA9B82" w:rsidR="00AA5446" w:rsidRPr="00AA5446" w:rsidRDefault="00AA5446" w:rsidP="00AA5446">
      <w:pPr>
        <w:pStyle w:val="AbsatzBullet"/>
        <w:numPr>
          <w:ilvl w:val="0"/>
          <w:numId w:val="0"/>
        </w:numPr>
        <w:rPr>
          <w:lang w:val="en-US"/>
        </w:rPr>
      </w:pPr>
      <w:bookmarkStart w:id="57" w:name="_Ref479878926"/>
      <w:r w:rsidRPr="00AA5446">
        <w:rPr>
          <w:lang w:val="en-US"/>
        </w:rPr>
        <w:t xml:space="preserve">Listing </w:t>
      </w:r>
      <w:r w:rsidRPr="00E96FD5">
        <w:fldChar w:fldCharType="begin"/>
      </w:r>
      <w:r w:rsidRPr="00AA5446">
        <w:rPr>
          <w:lang w:val="en-US"/>
        </w:rPr>
        <w:instrText xml:space="preserve"> SEQ Listing \* ARABIC </w:instrText>
      </w:r>
      <w:r w:rsidRPr="00E96FD5">
        <w:fldChar w:fldCharType="separate"/>
      </w:r>
      <w:r w:rsidR="004100AD">
        <w:rPr>
          <w:noProof/>
          <w:lang w:val="en-US"/>
        </w:rPr>
        <w:t>10</w:t>
      </w:r>
      <w:r w:rsidRPr="00E96FD5">
        <w:rPr>
          <w:lang w:val="en-US"/>
        </w:rPr>
        <w:fldChar w:fldCharType="end"/>
      </w:r>
      <w:bookmarkEnd w:id="57"/>
      <w:r w:rsidRPr="00AA5446">
        <w:rPr>
          <w:lang w:val="en-US"/>
        </w:rPr>
        <w:t>: Nutzung von Life-Cycle-Hooks</w:t>
      </w:r>
    </w:p>
    <w:p w14:paraId="7CFA5BFA" w14:textId="33992418" w:rsidR="004439A5" w:rsidRPr="000D3321" w:rsidRDefault="004439A5" w:rsidP="00AA5446">
      <w:pPr>
        <w:pStyle w:val="berschrift2"/>
      </w:pPr>
      <w:r w:rsidRPr="000D3321">
        <w:t>Experiment mit Life-Cycle-Hooks</w:t>
      </w:r>
    </w:p>
    <w:p w14:paraId="2BA782F4" w14:textId="77777777" w:rsidR="004439A5" w:rsidRPr="000D3321" w:rsidRDefault="004439A5" w:rsidP="00463B14"/>
    <w:p w14:paraId="54578B4E" w14:textId="71AE92C4" w:rsidR="004439A5" w:rsidRPr="00463B14" w:rsidRDefault="004439A5" w:rsidP="00463B14">
      <w:r w:rsidRPr="00463B14">
        <w:t xml:space="preserve">Zum Vertrautmachen mit Life-Cycle-Hooks wird hier ein kleines Experiment beschrieben. Es erweitert die </w:t>
      </w:r>
      <w:r w:rsidR="00BD2AA8">
        <w:t xml:space="preserve">weiter oben </w:t>
      </w:r>
      <w:r w:rsidR="00FA3281">
        <w:t>eingeführte</w:t>
      </w:r>
      <w:r w:rsidR="00BD2AA8">
        <w:t xml:space="preserve"> </w:t>
      </w:r>
      <w:r w:rsidRPr="00AA5446">
        <w:rPr>
          <w:i/>
        </w:rPr>
        <w:t>FlightCardComponent</w:t>
      </w:r>
      <w:r w:rsidRPr="00463B14">
        <w:t xml:space="preserve"> um die Hooks </w:t>
      </w:r>
      <w:r w:rsidRPr="00FF572D">
        <w:rPr>
          <w:i/>
        </w:rPr>
        <w:t>OnInit</w:t>
      </w:r>
      <w:r w:rsidRPr="00463B14">
        <w:t xml:space="preserve"> und </w:t>
      </w:r>
      <w:r w:rsidRPr="00FF572D">
        <w:rPr>
          <w:i/>
        </w:rPr>
        <w:t>OnChange</w:t>
      </w:r>
      <w:r w:rsidRPr="00463B14">
        <w:t xml:space="preserve"> (</w:t>
      </w:r>
      <w:r w:rsidR="00D75677">
        <w:fldChar w:fldCharType="begin"/>
      </w:r>
      <w:r w:rsidR="00D75677">
        <w:instrText xml:space="preserve"> REF _Ref479878981 \h </w:instrText>
      </w:r>
      <w:r w:rsidR="00D75677">
        <w:fldChar w:fldCharType="separate"/>
      </w:r>
      <w:r w:rsidR="004100AD" w:rsidRPr="004100AD">
        <w:t xml:space="preserve">Listing </w:t>
      </w:r>
      <w:r w:rsidR="004100AD" w:rsidRPr="004100AD">
        <w:rPr>
          <w:noProof/>
        </w:rPr>
        <w:t>11</w:t>
      </w:r>
      <w:r w:rsidR="00D75677">
        <w:fldChar w:fldCharType="end"/>
      </w:r>
      <w:r w:rsidRPr="00463B14">
        <w:t>).</w:t>
      </w:r>
    </w:p>
    <w:p w14:paraId="3D87FFCF" w14:textId="242ABCA5" w:rsidR="004439A5" w:rsidRDefault="004439A5" w:rsidP="00463B14"/>
    <w:p w14:paraId="14948C64" w14:textId="77777777" w:rsidR="00CA6638" w:rsidRPr="00CA6638" w:rsidRDefault="00CA6638" w:rsidP="00553373">
      <w:pPr>
        <w:pStyle w:val="Listing"/>
        <w:rPr>
          <w:lang w:val="en-US"/>
        </w:rPr>
      </w:pPr>
      <w:r w:rsidRPr="00CA6638">
        <w:rPr>
          <w:lang w:val="en-US"/>
        </w:rPr>
        <w:t>import { Flight } from './../../entities/flight';</w:t>
      </w:r>
    </w:p>
    <w:p w14:paraId="21DA994B" w14:textId="77777777" w:rsidR="00CA6638" w:rsidRPr="00CA6638" w:rsidRDefault="00CA6638" w:rsidP="00553373">
      <w:pPr>
        <w:pStyle w:val="Listing"/>
        <w:rPr>
          <w:lang w:val="en-US"/>
        </w:rPr>
      </w:pPr>
      <w:r w:rsidRPr="00CA6638">
        <w:rPr>
          <w:lang w:val="en-US"/>
        </w:rPr>
        <w:t>import { Component, Input, EventEmitter, Output, OnInit, OnChanges } from '@angular/core';</w:t>
      </w:r>
    </w:p>
    <w:p w14:paraId="21D7DBF0" w14:textId="77777777" w:rsidR="00CA6638" w:rsidRPr="00CA6638" w:rsidRDefault="00CA6638" w:rsidP="00553373">
      <w:pPr>
        <w:pStyle w:val="Listing"/>
        <w:rPr>
          <w:lang w:val="en-US"/>
        </w:rPr>
      </w:pPr>
    </w:p>
    <w:p w14:paraId="711D4B1E" w14:textId="77777777" w:rsidR="00CA6638" w:rsidRPr="00CA6638" w:rsidRDefault="00CA6638" w:rsidP="00553373">
      <w:pPr>
        <w:pStyle w:val="Listing"/>
        <w:rPr>
          <w:lang w:val="en-US"/>
        </w:rPr>
      </w:pPr>
      <w:r w:rsidRPr="00CA6638">
        <w:rPr>
          <w:lang w:val="en-US"/>
        </w:rPr>
        <w:t>@Component({</w:t>
      </w:r>
    </w:p>
    <w:p w14:paraId="0BD7C24D" w14:textId="77777777" w:rsidR="00CA6638" w:rsidRPr="00CA6638" w:rsidRDefault="00CA6638" w:rsidP="00553373">
      <w:pPr>
        <w:pStyle w:val="Listing"/>
        <w:rPr>
          <w:lang w:val="en-US"/>
        </w:rPr>
      </w:pPr>
      <w:r w:rsidRPr="00CA6638">
        <w:rPr>
          <w:lang w:val="en-US"/>
        </w:rPr>
        <w:t xml:space="preserve">    selector: 'flight-card',</w:t>
      </w:r>
    </w:p>
    <w:p w14:paraId="6F45B5F3" w14:textId="77777777" w:rsidR="00CA6638" w:rsidRPr="00CA6638" w:rsidRDefault="00CA6638" w:rsidP="00553373">
      <w:pPr>
        <w:pStyle w:val="Listing"/>
        <w:rPr>
          <w:lang w:val="en-US"/>
        </w:rPr>
      </w:pPr>
      <w:r w:rsidRPr="00CA6638">
        <w:rPr>
          <w:lang w:val="en-US"/>
        </w:rPr>
        <w:t xml:space="preserve">    templateUrl: './flight-card.component.html'</w:t>
      </w:r>
    </w:p>
    <w:p w14:paraId="60620B09" w14:textId="77777777" w:rsidR="00CA6638" w:rsidRPr="00CA6638" w:rsidRDefault="00CA6638" w:rsidP="00553373">
      <w:pPr>
        <w:pStyle w:val="Listing"/>
        <w:rPr>
          <w:lang w:val="en-US"/>
        </w:rPr>
      </w:pPr>
      <w:r w:rsidRPr="00CA6638">
        <w:rPr>
          <w:lang w:val="en-US"/>
        </w:rPr>
        <w:t>})</w:t>
      </w:r>
    </w:p>
    <w:p w14:paraId="2C4E3781" w14:textId="77777777" w:rsidR="00CA6638" w:rsidRPr="00CA6638" w:rsidRDefault="00CA6638" w:rsidP="00553373">
      <w:pPr>
        <w:pStyle w:val="Listing"/>
        <w:rPr>
          <w:lang w:val="en-US"/>
        </w:rPr>
      </w:pPr>
      <w:r w:rsidRPr="00CA6638">
        <w:rPr>
          <w:lang w:val="en-US"/>
        </w:rPr>
        <w:t>export class FlightCardComponent implements OnInit, OnChanges {</w:t>
      </w:r>
    </w:p>
    <w:p w14:paraId="4FB42488" w14:textId="77777777" w:rsidR="00CA6638" w:rsidRPr="00CA6638" w:rsidRDefault="00CA6638" w:rsidP="00553373">
      <w:pPr>
        <w:pStyle w:val="Listing"/>
        <w:rPr>
          <w:lang w:val="en-US"/>
        </w:rPr>
      </w:pPr>
      <w:r w:rsidRPr="00CA6638">
        <w:rPr>
          <w:lang w:val="en-US"/>
        </w:rPr>
        <w:t xml:space="preserve">    </w:t>
      </w:r>
    </w:p>
    <w:p w14:paraId="4CEA58FC" w14:textId="77777777" w:rsidR="00CA6638" w:rsidRPr="00CA6638" w:rsidRDefault="00CA6638" w:rsidP="00553373">
      <w:pPr>
        <w:pStyle w:val="Listing"/>
        <w:rPr>
          <w:lang w:val="en-US"/>
        </w:rPr>
      </w:pPr>
      <w:r w:rsidRPr="00CA6638">
        <w:rPr>
          <w:lang w:val="en-US"/>
        </w:rPr>
        <w:t xml:space="preserve">    @Input() item: Flight;</w:t>
      </w:r>
    </w:p>
    <w:p w14:paraId="5564A4BF" w14:textId="77777777" w:rsidR="00CA6638" w:rsidRPr="00CA6638" w:rsidRDefault="00CA6638" w:rsidP="00553373">
      <w:pPr>
        <w:pStyle w:val="Listing"/>
        <w:rPr>
          <w:lang w:val="en-US"/>
        </w:rPr>
      </w:pPr>
      <w:r w:rsidRPr="00CA6638">
        <w:rPr>
          <w:lang w:val="en-US"/>
        </w:rPr>
        <w:t xml:space="preserve">    @Input() selected: boolean;</w:t>
      </w:r>
    </w:p>
    <w:p w14:paraId="11110E21" w14:textId="77777777" w:rsidR="00CA6638" w:rsidRPr="00CA6638" w:rsidRDefault="00CA6638" w:rsidP="00553373">
      <w:pPr>
        <w:pStyle w:val="Listing"/>
        <w:rPr>
          <w:lang w:val="en-US"/>
        </w:rPr>
      </w:pPr>
      <w:r w:rsidRPr="00CA6638">
        <w:rPr>
          <w:lang w:val="en-US"/>
        </w:rPr>
        <w:t xml:space="preserve">    @Output() selectedChange = new EventEmitter&lt;boolean&gt;();</w:t>
      </w:r>
    </w:p>
    <w:p w14:paraId="5657BA30" w14:textId="77777777" w:rsidR="00CA6638" w:rsidRPr="00CA6638" w:rsidRDefault="00CA6638" w:rsidP="00553373">
      <w:pPr>
        <w:pStyle w:val="Listing"/>
        <w:rPr>
          <w:lang w:val="en-US"/>
        </w:rPr>
      </w:pPr>
    </w:p>
    <w:p w14:paraId="7E8EB819" w14:textId="77777777" w:rsidR="00CA6638" w:rsidRPr="00CA6638" w:rsidRDefault="00CA6638" w:rsidP="00553373">
      <w:pPr>
        <w:pStyle w:val="Listing"/>
        <w:rPr>
          <w:lang w:val="en-US"/>
        </w:rPr>
      </w:pPr>
      <w:r w:rsidRPr="00CA6638">
        <w:rPr>
          <w:lang w:val="en-US"/>
        </w:rPr>
        <w:t xml:space="preserve">    constructor() {</w:t>
      </w:r>
    </w:p>
    <w:p w14:paraId="4439902B" w14:textId="77777777" w:rsidR="00CA6638" w:rsidRPr="00CA6638" w:rsidRDefault="00CA6638" w:rsidP="00553373">
      <w:pPr>
        <w:pStyle w:val="Listing"/>
        <w:rPr>
          <w:lang w:val="en-US"/>
        </w:rPr>
      </w:pPr>
      <w:r w:rsidRPr="00CA6638">
        <w:rPr>
          <w:lang w:val="en-US"/>
        </w:rPr>
        <w:t xml:space="preserve">        console.debug('ctor', this.item);</w:t>
      </w:r>
    </w:p>
    <w:p w14:paraId="6F5C897A" w14:textId="77777777" w:rsidR="00CA6638" w:rsidRPr="000D3321" w:rsidRDefault="00CA6638" w:rsidP="00553373">
      <w:pPr>
        <w:pStyle w:val="Listing"/>
        <w:rPr>
          <w:lang w:val="en-US"/>
        </w:rPr>
      </w:pPr>
      <w:r w:rsidRPr="00CA6638">
        <w:rPr>
          <w:lang w:val="en-US"/>
        </w:rPr>
        <w:t xml:space="preserve">    </w:t>
      </w:r>
      <w:r w:rsidRPr="000D3321">
        <w:rPr>
          <w:lang w:val="en-US"/>
        </w:rPr>
        <w:t>}</w:t>
      </w:r>
    </w:p>
    <w:p w14:paraId="4C12EE94" w14:textId="77777777" w:rsidR="00CA6638" w:rsidRPr="000D3321" w:rsidRDefault="00CA6638" w:rsidP="00553373">
      <w:pPr>
        <w:pStyle w:val="Listing"/>
        <w:rPr>
          <w:lang w:val="en-US"/>
        </w:rPr>
      </w:pPr>
    </w:p>
    <w:p w14:paraId="0D5774EB" w14:textId="77777777" w:rsidR="00CA6638" w:rsidRPr="00CA6638" w:rsidRDefault="00CA6638" w:rsidP="00553373">
      <w:pPr>
        <w:pStyle w:val="Listing"/>
        <w:rPr>
          <w:lang w:val="en-US"/>
        </w:rPr>
      </w:pPr>
      <w:r w:rsidRPr="00CA6638">
        <w:rPr>
          <w:lang w:val="en-US"/>
        </w:rPr>
        <w:t xml:space="preserve">    ngOnInit() {</w:t>
      </w:r>
    </w:p>
    <w:p w14:paraId="6F2D03FB" w14:textId="77777777" w:rsidR="00CA6638" w:rsidRPr="00CA6638" w:rsidRDefault="00CA6638" w:rsidP="00553373">
      <w:pPr>
        <w:pStyle w:val="Listing"/>
        <w:rPr>
          <w:lang w:val="en-US"/>
        </w:rPr>
      </w:pPr>
      <w:r w:rsidRPr="00CA6638">
        <w:rPr>
          <w:lang w:val="en-US"/>
        </w:rPr>
        <w:lastRenderedPageBreak/>
        <w:t xml:space="preserve">        console.debug('ngOnInit', this.item);</w:t>
      </w:r>
    </w:p>
    <w:p w14:paraId="2CFE9F42" w14:textId="77777777" w:rsidR="00CA6638" w:rsidRPr="00CA6638" w:rsidRDefault="00CA6638" w:rsidP="00553373">
      <w:pPr>
        <w:pStyle w:val="Listing"/>
        <w:rPr>
          <w:lang w:val="en-US"/>
        </w:rPr>
      </w:pPr>
      <w:r w:rsidRPr="00CA6638">
        <w:rPr>
          <w:lang w:val="en-US"/>
        </w:rPr>
        <w:t xml:space="preserve">    }</w:t>
      </w:r>
    </w:p>
    <w:p w14:paraId="3F30702F" w14:textId="77777777" w:rsidR="00CA6638" w:rsidRPr="00CA6638" w:rsidRDefault="00CA6638" w:rsidP="00553373">
      <w:pPr>
        <w:pStyle w:val="Listing"/>
        <w:rPr>
          <w:lang w:val="en-US"/>
        </w:rPr>
      </w:pPr>
    </w:p>
    <w:p w14:paraId="404C804F" w14:textId="77777777" w:rsidR="00CA6638" w:rsidRPr="00CA6638" w:rsidRDefault="00CA6638" w:rsidP="00553373">
      <w:pPr>
        <w:pStyle w:val="Listing"/>
        <w:rPr>
          <w:lang w:val="en-US"/>
        </w:rPr>
      </w:pPr>
      <w:r w:rsidRPr="00CA6638">
        <w:rPr>
          <w:lang w:val="en-US"/>
        </w:rPr>
        <w:t xml:space="preserve">    ngOnChanges(changes) {</w:t>
      </w:r>
    </w:p>
    <w:p w14:paraId="51E32A3E" w14:textId="77777777" w:rsidR="00CA6638" w:rsidRPr="00CA6638" w:rsidRDefault="00CA6638" w:rsidP="00553373">
      <w:pPr>
        <w:pStyle w:val="Listing"/>
        <w:rPr>
          <w:lang w:val="en-US"/>
        </w:rPr>
      </w:pPr>
      <w:r w:rsidRPr="00CA6638">
        <w:rPr>
          <w:lang w:val="en-US"/>
        </w:rPr>
        <w:t xml:space="preserve">        console.debug('ngOnChanges', this.item);</w:t>
      </w:r>
    </w:p>
    <w:p w14:paraId="12D87AAC" w14:textId="77777777" w:rsidR="00CA6638" w:rsidRPr="00CA6638" w:rsidRDefault="00CA6638" w:rsidP="00553373">
      <w:pPr>
        <w:pStyle w:val="Listing"/>
        <w:rPr>
          <w:lang w:val="en-US"/>
        </w:rPr>
      </w:pPr>
    </w:p>
    <w:p w14:paraId="15E6CC6A" w14:textId="77777777" w:rsidR="00CA6638" w:rsidRPr="00CA6638" w:rsidRDefault="00CA6638" w:rsidP="00553373">
      <w:pPr>
        <w:pStyle w:val="Listing"/>
        <w:rPr>
          <w:lang w:val="en-US"/>
        </w:rPr>
      </w:pPr>
      <w:r w:rsidRPr="00CA6638">
        <w:rPr>
          <w:lang w:val="en-US"/>
        </w:rPr>
        <w:t xml:space="preserve">        if (changes.item) {</w:t>
      </w:r>
    </w:p>
    <w:p w14:paraId="523CAD43" w14:textId="77777777" w:rsidR="00CA6638" w:rsidRPr="00CA6638" w:rsidRDefault="00CA6638" w:rsidP="00553373">
      <w:pPr>
        <w:pStyle w:val="Listing"/>
        <w:rPr>
          <w:lang w:val="en-US"/>
        </w:rPr>
      </w:pPr>
      <w:r w:rsidRPr="00CA6638">
        <w:rPr>
          <w:lang w:val="en-US"/>
        </w:rPr>
        <w:t xml:space="preserve">            console.debug('ngOnChanges: item');</w:t>
      </w:r>
    </w:p>
    <w:p w14:paraId="7CCFCA5D" w14:textId="77777777" w:rsidR="00CA6638" w:rsidRPr="00CA6638" w:rsidRDefault="00CA6638" w:rsidP="00553373">
      <w:pPr>
        <w:pStyle w:val="Listing"/>
        <w:rPr>
          <w:lang w:val="en-US"/>
        </w:rPr>
      </w:pPr>
      <w:r w:rsidRPr="00CA6638">
        <w:rPr>
          <w:lang w:val="en-US"/>
        </w:rPr>
        <w:t xml:space="preserve">        }</w:t>
      </w:r>
    </w:p>
    <w:p w14:paraId="4A93489F" w14:textId="77777777" w:rsidR="00CA6638" w:rsidRPr="00CA6638" w:rsidRDefault="00CA6638" w:rsidP="00553373">
      <w:pPr>
        <w:pStyle w:val="Listing"/>
        <w:rPr>
          <w:lang w:val="en-US"/>
        </w:rPr>
      </w:pPr>
      <w:r w:rsidRPr="00CA6638">
        <w:rPr>
          <w:lang w:val="en-US"/>
        </w:rPr>
        <w:t xml:space="preserve">        if (changes.selected) {</w:t>
      </w:r>
    </w:p>
    <w:p w14:paraId="0F55D8E7" w14:textId="77777777" w:rsidR="00CA6638" w:rsidRPr="00CA6638" w:rsidRDefault="00CA6638" w:rsidP="00553373">
      <w:pPr>
        <w:pStyle w:val="Listing"/>
        <w:rPr>
          <w:lang w:val="en-US"/>
        </w:rPr>
      </w:pPr>
      <w:r w:rsidRPr="00CA6638">
        <w:rPr>
          <w:lang w:val="en-US"/>
        </w:rPr>
        <w:t xml:space="preserve">            console.debug('ngOnChanges: selected');</w:t>
      </w:r>
    </w:p>
    <w:p w14:paraId="6B6EC0ED" w14:textId="77777777" w:rsidR="00CA6638" w:rsidRPr="00CA6638" w:rsidRDefault="00CA6638" w:rsidP="00553373">
      <w:pPr>
        <w:pStyle w:val="Listing"/>
        <w:rPr>
          <w:lang w:val="en-US"/>
        </w:rPr>
      </w:pPr>
      <w:r w:rsidRPr="00CA6638">
        <w:rPr>
          <w:lang w:val="en-US"/>
        </w:rPr>
        <w:t xml:space="preserve">        }</w:t>
      </w:r>
    </w:p>
    <w:p w14:paraId="12EC27FB" w14:textId="77777777" w:rsidR="00CA6638" w:rsidRPr="00CA6638" w:rsidRDefault="00CA6638" w:rsidP="00553373">
      <w:pPr>
        <w:pStyle w:val="Listing"/>
        <w:rPr>
          <w:lang w:val="en-US"/>
        </w:rPr>
      </w:pPr>
      <w:r w:rsidRPr="00CA6638">
        <w:rPr>
          <w:lang w:val="en-US"/>
        </w:rPr>
        <w:t xml:space="preserve">    }</w:t>
      </w:r>
    </w:p>
    <w:p w14:paraId="08C6809C" w14:textId="77777777" w:rsidR="00CA6638" w:rsidRPr="00CA6638" w:rsidRDefault="00CA6638" w:rsidP="00553373">
      <w:pPr>
        <w:pStyle w:val="Listing"/>
        <w:rPr>
          <w:lang w:val="en-US"/>
        </w:rPr>
      </w:pPr>
    </w:p>
    <w:p w14:paraId="42408B88" w14:textId="77777777" w:rsidR="00CA6638" w:rsidRPr="00CA6638" w:rsidRDefault="00CA6638" w:rsidP="00553373">
      <w:pPr>
        <w:pStyle w:val="Listing"/>
        <w:rPr>
          <w:lang w:val="en-US"/>
        </w:rPr>
      </w:pPr>
      <w:r w:rsidRPr="00CA6638">
        <w:rPr>
          <w:lang w:val="en-US"/>
        </w:rPr>
        <w:t xml:space="preserve">    select() {</w:t>
      </w:r>
    </w:p>
    <w:p w14:paraId="4135B659" w14:textId="77777777" w:rsidR="00CA6638" w:rsidRPr="00CA6638" w:rsidRDefault="00CA6638" w:rsidP="00553373">
      <w:pPr>
        <w:pStyle w:val="Listing"/>
        <w:rPr>
          <w:lang w:val="en-US"/>
        </w:rPr>
      </w:pPr>
      <w:r w:rsidRPr="00CA6638">
        <w:rPr>
          <w:lang w:val="en-US"/>
        </w:rPr>
        <w:t xml:space="preserve">        this.selected = true;</w:t>
      </w:r>
    </w:p>
    <w:p w14:paraId="44A15B49" w14:textId="77777777" w:rsidR="00CA6638" w:rsidRPr="00CA6638" w:rsidRDefault="00CA6638" w:rsidP="00553373">
      <w:pPr>
        <w:pStyle w:val="Listing"/>
        <w:rPr>
          <w:lang w:val="en-US"/>
        </w:rPr>
      </w:pPr>
      <w:r w:rsidRPr="00CA6638">
        <w:rPr>
          <w:lang w:val="en-US"/>
        </w:rPr>
        <w:t xml:space="preserve">        this.selectedChange.next(this.selected);</w:t>
      </w:r>
    </w:p>
    <w:p w14:paraId="7D37C905" w14:textId="77777777" w:rsidR="00CA6638" w:rsidRPr="00CA6638" w:rsidRDefault="00CA6638" w:rsidP="00553373">
      <w:pPr>
        <w:pStyle w:val="Listing"/>
        <w:rPr>
          <w:lang w:val="en-US"/>
        </w:rPr>
      </w:pPr>
      <w:r w:rsidRPr="00CA6638">
        <w:rPr>
          <w:lang w:val="en-US"/>
        </w:rPr>
        <w:t xml:space="preserve">    }</w:t>
      </w:r>
    </w:p>
    <w:p w14:paraId="6027CC49" w14:textId="77777777" w:rsidR="00CA6638" w:rsidRPr="00CA6638" w:rsidRDefault="00CA6638" w:rsidP="00553373">
      <w:pPr>
        <w:pStyle w:val="Listing"/>
        <w:rPr>
          <w:lang w:val="en-US"/>
        </w:rPr>
      </w:pPr>
    </w:p>
    <w:p w14:paraId="71D4F5F1" w14:textId="77777777" w:rsidR="00CA6638" w:rsidRPr="00CA6638" w:rsidRDefault="00CA6638" w:rsidP="00553373">
      <w:pPr>
        <w:pStyle w:val="Listing"/>
        <w:rPr>
          <w:lang w:val="en-US"/>
        </w:rPr>
      </w:pPr>
      <w:r w:rsidRPr="00CA6638">
        <w:rPr>
          <w:lang w:val="en-US"/>
        </w:rPr>
        <w:t xml:space="preserve">    deselect() {</w:t>
      </w:r>
    </w:p>
    <w:p w14:paraId="11EC0E32" w14:textId="77777777" w:rsidR="00CA6638" w:rsidRPr="00CA6638" w:rsidRDefault="00CA6638" w:rsidP="00553373">
      <w:pPr>
        <w:pStyle w:val="Listing"/>
        <w:rPr>
          <w:lang w:val="en-US"/>
        </w:rPr>
      </w:pPr>
      <w:r w:rsidRPr="00CA6638">
        <w:rPr>
          <w:lang w:val="en-US"/>
        </w:rPr>
        <w:t xml:space="preserve">        this.selected = false;</w:t>
      </w:r>
    </w:p>
    <w:p w14:paraId="27E96085" w14:textId="77777777" w:rsidR="00CA6638" w:rsidRPr="00CA6638" w:rsidRDefault="00CA6638" w:rsidP="00553373">
      <w:pPr>
        <w:pStyle w:val="Listing"/>
        <w:rPr>
          <w:lang w:val="en-US"/>
        </w:rPr>
      </w:pPr>
      <w:r w:rsidRPr="00CA6638">
        <w:rPr>
          <w:lang w:val="en-US"/>
        </w:rPr>
        <w:t xml:space="preserve">        this.selectedChange.next(this.selected);</w:t>
      </w:r>
    </w:p>
    <w:p w14:paraId="3F288550" w14:textId="77777777" w:rsidR="00CA6638" w:rsidRPr="00553373" w:rsidRDefault="00CA6638" w:rsidP="00553373">
      <w:pPr>
        <w:pStyle w:val="Listing"/>
        <w:rPr>
          <w:lang w:val="en-US"/>
        </w:rPr>
      </w:pPr>
      <w:r w:rsidRPr="00CA6638">
        <w:rPr>
          <w:lang w:val="en-US"/>
        </w:rPr>
        <w:t xml:space="preserve">    </w:t>
      </w:r>
      <w:r w:rsidRPr="00553373">
        <w:rPr>
          <w:lang w:val="en-US"/>
        </w:rPr>
        <w:t>}</w:t>
      </w:r>
    </w:p>
    <w:p w14:paraId="108F3458" w14:textId="77777777" w:rsidR="00CA6638" w:rsidRPr="00553373" w:rsidRDefault="00CA6638" w:rsidP="00553373">
      <w:pPr>
        <w:pStyle w:val="Listing"/>
        <w:rPr>
          <w:lang w:val="en-US"/>
        </w:rPr>
      </w:pPr>
      <w:r w:rsidRPr="00553373">
        <w:rPr>
          <w:lang w:val="en-US"/>
        </w:rPr>
        <w:t xml:space="preserve">    </w:t>
      </w:r>
    </w:p>
    <w:p w14:paraId="1693DECF" w14:textId="60D7C51F" w:rsidR="00FF572D" w:rsidRPr="00553373" w:rsidRDefault="00CA6638" w:rsidP="00553373">
      <w:pPr>
        <w:pStyle w:val="Listing"/>
        <w:rPr>
          <w:lang w:val="en-US"/>
        </w:rPr>
      </w:pPr>
      <w:r w:rsidRPr="00553373">
        <w:rPr>
          <w:lang w:val="en-US"/>
        </w:rPr>
        <w:t>}</w:t>
      </w:r>
    </w:p>
    <w:p w14:paraId="22ED7A8B" w14:textId="312445FA" w:rsidR="00CA6638" w:rsidRPr="00AA5446" w:rsidRDefault="00CA6638" w:rsidP="00CA6638">
      <w:pPr>
        <w:pStyle w:val="AbsatzBullet"/>
        <w:numPr>
          <w:ilvl w:val="0"/>
          <w:numId w:val="0"/>
        </w:numPr>
        <w:rPr>
          <w:lang w:val="en-US"/>
        </w:rPr>
      </w:pPr>
      <w:bookmarkStart w:id="58" w:name="_Ref479878981"/>
      <w:r w:rsidRPr="00AA5446">
        <w:rPr>
          <w:lang w:val="en-US"/>
        </w:rPr>
        <w:t xml:space="preserve">Listing </w:t>
      </w:r>
      <w:r w:rsidRPr="00E96FD5">
        <w:fldChar w:fldCharType="begin"/>
      </w:r>
      <w:r w:rsidRPr="00AA5446">
        <w:rPr>
          <w:lang w:val="en-US"/>
        </w:rPr>
        <w:instrText xml:space="preserve"> SEQ Listing \* ARABIC </w:instrText>
      </w:r>
      <w:r w:rsidRPr="00E96FD5">
        <w:fldChar w:fldCharType="separate"/>
      </w:r>
      <w:r w:rsidR="004100AD">
        <w:rPr>
          <w:noProof/>
          <w:lang w:val="en-US"/>
        </w:rPr>
        <w:t>11</w:t>
      </w:r>
      <w:r w:rsidRPr="00E96FD5">
        <w:rPr>
          <w:lang w:val="en-US"/>
        </w:rPr>
        <w:fldChar w:fldCharType="end"/>
      </w:r>
      <w:bookmarkEnd w:id="58"/>
      <w:r w:rsidRPr="00AA5446">
        <w:rPr>
          <w:lang w:val="en-US"/>
        </w:rPr>
        <w:t xml:space="preserve">: </w:t>
      </w:r>
      <w:r>
        <w:rPr>
          <w:lang w:val="en-US"/>
        </w:rPr>
        <w:t>FlightCardComponent mit Live-Cycle-Hooks</w:t>
      </w:r>
    </w:p>
    <w:p w14:paraId="759B45DF" w14:textId="77777777" w:rsidR="004439A5" w:rsidRPr="00553373" w:rsidRDefault="004439A5" w:rsidP="00463B14">
      <w:pPr>
        <w:rPr>
          <w:lang w:val="en-US"/>
        </w:rPr>
      </w:pPr>
    </w:p>
    <w:p w14:paraId="60D46822" w14:textId="7F5D5531" w:rsidR="004439A5" w:rsidRPr="00463B14" w:rsidRDefault="004439A5" w:rsidP="00463B14">
      <w:r w:rsidRPr="00463B14">
        <w:t xml:space="preserve">Die beiden von den Hooks vorgegebenen Methoden geben ihren Namen sowie den aktuellen Flug </w:t>
      </w:r>
      <w:r w:rsidR="00553373">
        <w:t xml:space="preserve">in </w:t>
      </w:r>
      <w:r w:rsidRPr="00463B14">
        <w:t xml:space="preserve">der Eigenschaft </w:t>
      </w:r>
      <w:r w:rsidRPr="00553373">
        <w:rPr>
          <w:i/>
        </w:rPr>
        <w:t>item</w:t>
      </w:r>
      <w:r w:rsidRPr="00463B14">
        <w:t xml:space="preserve"> auf der Konsole aus. Die Methode </w:t>
      </w:r>
      <w:r w:rsidRPr="00C85994">
        <w:rPr>
          <w:i/>
        </w:rPr>
        <w:t>ngOnChange</w:t>
      </w:r>
      <w:r w:rsidRPr="00463B14">
        <w:t xml:space="preserve"> prüft zusätzlich mit dem erhaltenen Parameter, welche Eigenschaften durch die letzte Property-Bindung aktualisiert wurden und notiert diese Erkenntnis auch auf der Konsole. Zum Vergleich gibt auch der Konstruktor den aktuellen Flug aus.</w:t>
      </w:r>
    </w:p>
    <w:p w14:paraId="0AB3B43C" w14:textId="1628E054" w:rsidR="004439A5" w:rsidRPr="00463B14" w:rsidRDefault="004439A5" w:rsidP="00463B14">
      <w:r w:rsidRPr="00463B14">
        <w:t xml:space="preserve">Lässt man nun diesen Code laufen, erhält man nach dem Flugsuchen die in </w:t>
      </w:r>
      <w:r w:rsidR="00D75677">
        <w:fldChar w:fldCharType="begin"/>
      </w:r>
      <w:r w:rsidR="00D75677">
        <w:instrText xml:space="preserve"> REF _Ref479879025 \h </w:instrText>
      </w:r>
      <w:r w:rsidR="00D75677">
        <w:fldChar w:fldCharType="separate"/>
      </w:r>
      <w:r w:rsidR="004100AD" w:rsidRPr="00BC40EF">
        <w:t xml:space="preserve">Abbildung </w:t>
      </w:r>
      <w:r w:rsidR="004100AD">
        <w:rPr>
          <w:noProof/>
        </w:rPr>
        <w:t>11</w:t>
      </w:r>
      <w:r w:rsidR="00D75677">
        <w:fldChar w:fldCharType="end"/>
      </w:r>
      <w:r w:rsidR="00D75677">
        <w:t xml:space="preserve"> </w:t>
      </w:r>
      <w:r w:rsidRPr="00463B14">
        <w:t>gezeigte Ausgabe.</w:t>
      </w:r>
    </w:p>
    <w:p w14:paraId="2B16143A" w14:textId="70B2FB80" w:rsidR="004439A5" w:rsidRPr="00463B14" w:rsidRDefault="00E96BB6" w:rsidP="00463B14">
      <w:r>
        <w:rPr>
          <w:noProof/>
          <w:lang w:bidi="ar-SA"/>
        </w:rPr>
        <w:lastRenderedPageBreak/>
        <w:drawing>
          <wp:inline distT="0" distB="0" distL="0" distR="0" wp14:anchorId="1D6760B4" wp14:editId="05FDBA73">
            <wp:extent cx="5327650" cy="3395980"/>
            <wp:effectExtent l="0" t="0" r="0" b="0"/>
            <wp:docPr id="11" name="life-cycle-hooks-init-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fe-cycle-hooks-init-debug.png"/>
                    <pic:cNvPicPr/>
                  </pic:nvPicPr>
                  <pic:blipFill>
                    <a:blip r:link="rId20" cstate="print">
                      <a:extLst>
                        <a:ext uri="{28A0092B-C50C-407E-A947-70E740481C1C}">
                          <a14:useLocalDpi xmlns:a14="http://schemas.microsoft.com/office/drawing/2010/main" val="0"/>
                        </a:ext>
                      </a:extLst>
                    </a:blip>
                    <a:stretch>
                      <a:fillRect/>
                    </a:stretch>
                  </pic:blipFill>
                  <pic:spPr>
                    <a:xfrm>
                      <a:off x="0" y="0"/>
                      <a:ext cx="5327650" cy="3395980"/>
                    </a:xfrm>
                    <a:prstGeom prst="rect">
                      <a:avLst/>
                    </a:prstGeom>
                  </pic:spPr>
                </pic:pic>
              </a:graphicData>
            </a:graphic>
          </wp:inline>
        </w:drawing>
      </w:r>
    </w:p>
    <w:p w14:paraId="39D13046" w14:textId="13698839" w:rsidR="00E96BB6" w:rsidRPr="00BC40EF" w:rsidRDefault="00E96BB6" w:rsidP="00E96BB6">
      <w:pPr>
        <w:pStyle w:val="Bildunterschrift"/>
      </w:pPr>
      <w:bookmarkStart w:id="59" w:name="_Ref479879025"/>
      <w:r w:rsidRPr="00BC40EF">
        <w:t xml:space="preserve">Abbildung </w:t>
      </w:r>
      <w:r>
        <w:fldChar w:fldCharType="begin"/>
      </w:r>
      <w:r w:rsidRPr="00BC40EF">
        <w:instrText xml:space="preserve"> SEQ Abbildung \* ARABIC </w:instrText>
      </w:r>
      <w:r>
        <w:fldChar w:fldCharType="separate"/>
      </w:r>
      <w:r w:rsidR="004100AD">
        <w:rPr>
          <w:noProof/>
        </w:rPr>
        <w:t>11</w:t>
      </w:r>
      <w:r>
        <w:rPr>
          <w:noProof/>
        </w:rPr>
        <w:fldChar w:fldCharType="end"/>
      </w:r>
      <w:bookmarkEnd w:id="59"/>
      <w:r w:rsidRPr="00BC40EF">
        <w:t xml:space="preserve">: </w:t>
      </w:r>
      <w:r>
        <w:t>Debugging-Ausgaben bei Initialisierung von drei FlightCardComponent-Instanzen</w:t>
      </w:r>
    </w:p>
    <w:p w14:paraId="2D40245E" w14:textId="77777777" w:rsidR="004439A5" w:rsidRPr="00463B14" w:rsidRDefault="004439A5" w:rsidP="00463B14"/>
    <w:p w14:paraId="10BFF322" w14:textId="236F1507" w:rsidR="004439A5" w:rsidRPr="00463B14" w:rsidRDefault="004439A5" w:rsidP="00463B14">
      <w:r w:rsidRPr="00463B14">
        <w:t xml:space="preserve">Diese Ausgabe zeigt, dass Angular bei der ersten Datenbindung pro Komponente zuerst </w:t>
      </w:r>
      <w:r w:rsidRPr="00E96BB6">
        <w:rPr>
          <w:i/>
        </w:rPr>
        <w:t>ngOnChange</w:t>
      </w:r>
      <w:r w:rsidR="00E96BB6" w:rsidRPr="00E96BB6">
        <w:rPr>
          <w:i/>
        </w:rPr>
        <w:t>s</w:t>
      </w:r>
      <w:r w:rsidRPr="00463B14">
        <w:t xml:space="preserve"> und dann erst </w:t>
      </w:r>
      <w:r w:rsidRPr="00E96BB6">
        <w:rPr>
          <w:i/>
        </w:rPr>
        <w:t>ngOnInit</w:t>
      </w:r>
      <w:r w:rsidRPr="00463B14">
        <w:t xml:space="preserve"> aufruft. Das entspricht auch den Informationen in</w:t>
      </w:r>
      <w:r w:rsidR="00D75677">
        <w:t xml:space="preserve"> </w:t>
      </w:r>
      <w:r w:rsidR="00D75677">
        <w:fldChar w:fldCharType="begin"/>
      </w:r>
      <w:r w:rsidR="00D75677">
        <w:instrText xml:space="preserve"> REF _Ref478987029 \h </w:instrText>
      </w:r>
      <w:r w:rsidR="00D75677">
        <w:fldChar w:fldCharType="separate"/>
      </w:r>
      <w:r w:rsidR="004100AD" w:rsidRPr="00D134C8">
        <w:t xml:space="preserve">Tabelle </w:t>
      </w:r>
      <w:r w:rsidR="004100AD">
        <w:rPr>
          <w:noProof/>
        </w:rPr>
        <w:t>0</w:t>
      </w:r>
      <w:r w:rsidR="004100AD" w:rsidRPr="00D134C8">
        <w:noBreakHyphen/>
      </w:r>
      <w:r w:rsidR="004100AD">
        <w:rPr>
          <w:noProof/>
        </w:rPr>
        <w:t>1</w:t>
      </w:r>
      <w:r w:rsidR="00D75677">
        <w:fldChar w:fldCharType="end"/>
      </w:r>
      <w:r w:rsidRPr="00463B14">
        <w:t xml:space="preserve">. Außerdem mag es auf den ersten Blick verwundern, dass im Konstruktor item noch null ist. Das liegt daran, dass der Konstruktor das erste ist, das JavaScript für eine Klasse ausführt. Zu diesem Zeitpunkt hat Angular noch gar keine Gelegenheit gehabt, ein Databinding auszuführen. Möchte eine Komponente also auf gebundene Daten zugreifen, muss sie dazu </w:t>
      </w:r>
      <w:r w:rsidRPr="00E96BB6">
        <w:rPr>
          <w:i/>
        </w:rPr>
        <w:t>ngOnInit</w:t>
      </w:r>
      <w:r w:rsidRPr="00463B14">
        <w:t xml:space="preserve"> oder </w:t>
      </w:r>
      <w:r w:rsidRPr="00E96BB6">
        <w:rPr>
          <w:i/>
        </w:rPr>
        <w:t>ngOnChange</w:t>
      </w:r>
      <w:r w:rsidRPr="00463B14">
        <w:t xml:space="preserve"> nutzen.</w:t>
      </w:r>
    </w:p>
    <w:p w14:paraId="3E69661F" w14:textId="7184A5FC" w:rsidR="004439A5" w:rsidRPr="00463B14" w:rsidRDefault="004439A5" w:rsidP="00463B14">
      <w:r w:rsidRPr="00463B14">
        <w:t xml:space="preserve">Ändert man danach den Status </w:t>
      </w:r>
      <w:r w:rsidR="00E96BB6">
        <w:t>einer Karte</w:t>
      </w:r>
      <w:r w:rsidRPr="00463B14">
        <w:t xml:space="preserve">, erhält man nur </w:t>
      </w:r>
      <w:r w:rsidR="00E96BB6">
        <w:t>den Aufruf</w:t>
      </w:r>
      <w:r w:rsidRPr="00463B14">
        <w:t xml:space="preserve"> von </w:t>
      </w:r>
      <w:r w:rsidRPr="00174EA0">
        <w:rPr>
          <w:i/>
        </w:rPr>
        <w:t>ngOnChange</w:t>
      </w:r>
      <w:r w:rsidR="00E96BB6" w:rsidRPr="00174EA0">
        <w:rPr>
          <w:i/>
        </w:rPr>
        <w:t>s</w:t>
      </w:r>
      <w:r w:rsidRPr="00463B14">
        <w:t xml:space="preserve"> (</w:t>
      </w:r>
      <w:r w:rsidR="00D75677">
        <w:fldChar w:fldCharType="begin"/>
      </w:r>
      <w:r w:rsidR="00D75677">
        <w:instrText xml:space="preserve"> REF _Ref479879092 \h </w:instrText>
      </w:r>
      <w:r w:rsidR="00D75677">
        <w:fldChar w:fldCharType="separate"/>
      </w:r>
      <w:r w:rsidR="004100AD" w:rsidRPr="00BC40EF">
        <w:t xml:space="preserve">Abbildung </w:t>
      </w:r>
      <w:r w:rsidR="004100AD">
        <w:rPr>
          <w:noProof/>
        </w:rPr>
        <w:t>12</w:t>
      </w:r>
      <w:r w:rsidR="00D75677">
        <w:fldChar w:fldCharType="end"/>
      </w:r>
      <w:r w:rsidRPr="00463B14">
        <w:t>).</w:t>
      </w:r>
    </w:p>
    <w:p w14:paraId="6C7F79EB" w14:textId="3C911705" w:rsidR="004439A5" w:rsidRDefault="004439A5" w:rsidP="00463B14"/>
    <w:p w14:paraId="252D01EB" w14:textId="1EE11DCB" w:rsidR="005434A8" w:rsidRPr="00463B14" w:rsidRDefault="00174EA0" w:rsidP="00463B14">
      <w:r>
        <w:rPr>
          <w:noProof/>
          <w:lang w:bidi="ar-SA"/>
        </w:rPr>
        <w:drawing>
          <wp:inline distT="0" distB="0" distL="0" distR="0" wp14:anchorId="3D40AFF1" wp14:editId="71E67B7B">
            <wp:extent cx="5327650" cy="1909445"/>
            <wp:effectExtent l="0" t="0" r="0" b="0"/>
            <wp:docPr id="12" name="life-cycle-hooks-change-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fe-cycle-hooks-change-debug.png"/>
                    <pic:cNvPicPr/>
                  </pic:nvPicPr>
                  <pic:blipFill>
                    <a:blip r:link="rId21" cstate="print">
                      <a:extLst>
                        <a:ext uri="{28A0092B-C50C-407E-A947-70E740481C1C}">
                          <a14:useLocalDpi xmlns:a14="http://schemas.microsoft.com/office/drawing/2010/main" val="0"/>
                        </a:ext>
                      </a:extLst>
                    </a:blip>
                    <a:stretch>
                      <a:fillRect/>
                    </a:stretch>
                  </pic:blipFill>
                  <pic:spPr>
                    <a:xfrm>
                      <a:off x="0" y="0"/>
                      <a:ext cx="5327650" cy="1909445"/>
                    </a:xfrm>
                    <a:prstGeom prst="rect">
                      <a:avLst/>
                    </a:prstGeom>
                  </pic:spPr>
                </pic:pic>
              </a:graphicData>
            </a:graphic>
          </wp:inline>
        </w:drawing>
      </w:r>
    </w:p>
    <w:p w14:paraId="2623449A" w14:textId="5ABDC883" w:rsidR="00284C85" w:rsidRPr="00BC40EF" w:rsidRDefault="00284C85" w:rsidP="00284C85">
      <w:pPr>
        <w:pStyle w:val="Bildunterschrift"/>
      </w:pPr>
      <w:bookmarkStart w:id="60" w:name="_Ref479879092"/>
      <w:r w:rsidRPr="00BC40EF">
        <w:t xml:space="preserve">Abbildung </w:t>
      </w:r>
      <w:r>
        <w:fldChar w:fldCharType="begin"/>
      </w:r>
      <w:r w:rsidRPr="00BC40EF">
        <w:instrText xml:space="preserve"> SEQ Abbildung \* ARABIC </w:instrText>
      </w:r>
      <w:r>
        <w:fldChar w:fldCharType="separate"/>
      </w:r>
      <w:r w:rsidR="004100AD">
        <w:rPr>
          <w:noProof/>
        </w:rPr>
        <w:t>12</w:t>
      </w:r>
      <w:r>
        <w:rPr>
          <w:noProof/>
        </w:rPr>
        <w:fldChar w:fldCharType="end"/>
      </w:r>
      <w:bookmarkEnd w:id="60"/>
      <w:r w:rsidRPr="00BC40EF">
        <w:t xml:space="preserve">: </w:t>
      </w:r>
      <w:r>
        <w:t>Debugging-Ausgabe nach Auswahl einer FlightCardComponent-Instanz</w:t>
      </w:r>
    </w:p>
    <w:p w14:paraId="530AD904" w14:textId="700F0D3E" w:rsidR="004439A5" w:rsidRPr="00463B14" w:rsidRDefault="004439A5" w:rsidP="00A1260C">
      <w:pPr>
        <w:pStyle w:val="berschrift2"/>
      </w:pPr>
      <w:r w:rsidRPr="00463B14">
        <w:lastRenderedPageBreak/>
        <w:t>DateControl mit Li</w:t>
      </w:r>
      <w:r w:rsidR="007C0D73">
        <w:t>f</w:t>
      </w:r>
      <w:r w:rsidRPr="00463B14">
        <w:t>eCycleHooks</w:t>
      </w:r>
    </w:p>
    <w:p w14:paraId="0B58D053" w14:textId="20453BF0" w:rsidR="004439A5" w:rsidRPr="00463B14" w:rsidRDefault="004439A5" w:rsidP="00463B14">
      <w:r w:rsidRPr="00463B14">
        <w:t xml:space="preserve">Als Ergänzung zum Experiment im letzten Abschnitt zeigt dieser Abschnitt eine Komponente, die von einem Life-Cycle-Hook abhängig ist. Es handelt sich dabei um eine einfache Datums-Komponente, die auf den Namen </w:t>
      </w:r>
      <w:r w:rsidR="00FF0250">
        <w:rPr>
          <w:i/>
        </w:rPr>
        <w:t>DateComponent</w:t>
      </w:r>
      <w:r w:rsidRPr="00463B14">
        <w:t xml:space="preserve"> hört (</w:t>
      </w:r>
      <w:r w:rsidR="00D75677">
        <w:fldChar w:fldCharType="begin"/>
      </w:r>
      <w:r w:rsidR="00D75677">
        <w:instrText xml:space="preserve"> REF _Ref479879112 \h </w:instrText>
      </w:r>
      <w:r w:rsidR="00D75677">
        <w:fldChar w:fldCharType="separate"/>
      </w:r>
      <w:r w:rsidR="004100AD" w:rsidRPr="00BC40EF">
        <w:t xml:space="preserve">Abbildung </w:t>
      </w:r>
      <w:r w:rsidR="004100AD">
        <w:rPr>
          <w:noProof/>
        </w:rPr>
        <w:t>13</w:t>
      </w:r>
      <w:r w:rsidR="00D75677">
        <w:fldChar w:fldCharType="end"/>
      </w:r>
      <w:r w:rsidRPr="00463B14">
        <w:t>).</w:t>
      </w:r>
      <w:r w:rsidR="00EE1143">
        <w:t xml:space="preserve"> </w:t>
      </w:r>
    </w:p>
    <w:p w14:paraId="693CC72F" w14:textId="3AC8A59B" w:rsidR="004439A5" w:rsidRDefault="004439A5" w:rsidP="00463B14"/>
    <w:p w14:paraId="3E860BBE" w14:textId="5DEE657E" w:rsidR="00EC0CB6" w:rsidRPr="00463B14" w:rsidRDefault="00FC6DF4" w:rsidP="00463B14">
      <w:r>
        <w:rPr>
          <w:noProof/>
          <w:lang w:bidi="ar-SA"/>
        </w:rPr>
        <w:drawing>
          <wp:inline distT="0" distB="0" distL="0" distR="0" wp14:anchorId="1DB881E5" wp14:editId="321C163F">
            <wp:extent cx="3719540" cy="847731"/>
            <wp:effectExtent l="0" t="0" r="0" b="0"/>
            <wp:docPr id="13" name="date-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e-component.png"/>
                    <pic:cNvPicPr/>
                  </pic:nvPicPr>
                  <pic:blipFill>
                    <a:blip r:link="rId22" cstate="print">
                      <a:extLst>
                        <a:ext uri="{28A0092B-C50C-407E-A947-70E740481C1C}">
                          <a14:useLocalDpi xmlns:a14="http://schemas.microsoft.com/office/drawing/2010/main" val="0"/>
                        </a:ext>
                      </a:extLst>
                    </a:blip>
                    <a:stretch>
                      <a:fillRect/>
                    </a:stretch>
                  </pic:blipFill>
                  <pic:spPr>
                    <a:xfrm>
                      <a:off x="0" y="0"/>
                      <a:ext cx="3719540" cy="847731"/>
                    </a:xfrm>
                    <a:prstGeom prst="rect">
                      <a:avLst/>
                    </a:prstGeom>
                  </pic:spPr>
                </pic:pic>
              </a:graphicData>
            </a:graphic>
          </wp:inline>
        </w:drawing>
      </w:r>
    </w:p>
    <w:p w14:paraId="1EFD6850" w14:textId="275CE74C" w:rsidR="00EC0CB6" w:rsidRPr="00BC40EF" w:rsidRDefault="00EC0CB6" w:rsidP="00EC0CB6">
      <w:pPr>
        <w:pStyle w:val="Bildunterschrift"/>
      </w:pPr>
      <w:bookmarkStart w:id="61" w:name="_Ref479879112"/>
      <w:r w:rsidRPr="00BC40EF">
        <w:t xml:space="preserve">Abbildung </w:t>
      </w:r>
      <w:r>
        <w:fldChar w:fldCharType="begin"/>
      </w:r>
      <w:r w:rsidRPr="00BC40EF">
        <w:instrText xml:space="preserve"> SEQ Abbildung \* ARABIC </w:instrText>
      </w:r>
      <w:r>
        <w:fldChar w:fldCharType="separate"/>
      </w:r>
      <w:r w:rsidR="004100AD">
        <w:rPr>
          <w:noProof/>
        </w:rPr>
        <w:t>13</w:t>
      </w:r>
      <w:r>
        <w:rPr>
          <w:noProof/>
        </w:rPr>
        <w:fldChar w:fldCharType="end"/>
      </w:r>
      <w:bookmarkEnd w:id="61"/>
      <w:r w:rsidRPr="00BC40EF">
        <w:t xml:space="preserve">: </w:t>
      </w:r>
      <w:r>
        <w:t>Einfache Datums-Komponente</w:t>
      </w:r>
    </w:p>
    <w:p w14:paraId="5F0468BF" w14:textId="0EEB12FF" w:rsidR="004439A5" w:rsidRDefault="004439A5" w:rsidP="00463B14"/>
    <w:p w14:paraId="6B447370" w14:textId="29177D5F" w:rsidR="00EE1143" w:rsidRDefault="00EE1143" w:rsidP="00463B14">
      <w:r>
        <w:t xml:space="preserve">Um zu zeigen, dass die Komponente das Datum per Two-Way-Binding auch die gebundene Variable aktualisiert, gibt dieses Beispiel sie darunter zusätzlich per Datenbindung aus. </w:t>
      </w:r>
      <w:r w:rsidR="00360711">
        <w:t>Der Unterschied um eine Stunde ergibt sich durch die Nutzung der Mitteleuropäischen Winterzeit am verwendeten Rechner. Während die DateComponent diese Einstellung berücksichtigt, da es das Date-Objekt von JavaScript nutzt, ist das bei der Ausgabe nicht der Fall. Diese verwendet, wie die Endung Z andeutet, die Universalzeit, die auch in Greenwich zum Einsatz kommt.</w:t>
      </w:r>
    </w:p>
    <w:p w14:paraId="57AC7AAD" w14:textId="77777777" w:rsidR="00EE1143" w:rsidRPr="00463B14" w:rsidRDefault="00EE1143" w:rsidP="00463B14"/>
    <w:p w14:paraId="2728B3A3" w14:textId="7F697A14" w:rsidR="004439A5" w:rsidRPr="00463B14" w:rsidRDefault="004439A5" w:rsidP="00463B14">
      <w:r w:rsidRPr="00463B14">
        <w:t>Sie nimmt per Property Binding ein Datum in Form eines ISO-Strings entgegen und zerlegt es in seine Einzelteile. Diese bindet es an di</w:t>
      </w:r>
      <w:r w:rsidR="00FC6DF4">
        <w:t>e präsentierten Eingabefelder. </w:t>
      </w:r>
      <w:r w:rsidRPr="00463B14">
        <w:t xml:space="preserve">Da das Zerlegen des Datums immer dann zu erfolgen hat, wenn per Datenbindung ein neues Datum ankommt, kümmert sich darum der Life-Cycle-Hook </w:t>
      </w:r>
      <w:r w:rsidRPr="00D22516">
        <w:rPr>
          <w:i/>
        </w:rPr>
        <w:t>ngOnChange</w:t>
      </w:r>
      <w:r w:rsidRPr="00463B14">
        <w:t xml:space="preserve"> (</w:t>
      </w:r>
      <w:r w:rsidR="00D75677">
        <w:fldChar w:fldCharType="begin"/>
      </w:r>
      <w:r w:rsidR="00D75677">
        <w:instrText xml:space="preserve"> REF _Ref479879171 \h </w:instrText>
      </w:r>
      <w:r w:rsidR="00D75677">
        <w:fldChar w:fldCharType="separate"/>
      </w:r>
      <w:r w:rsidR="004100AD" w:rsidRPr="00935DA8">
        <w:t xml:space="preserve">Listing </w:t>
      </w:r>
      <w:r w:rsidR="004100AD">
        <w:rPr>
          <w:noProof/>
        </w:rPr>
        <w:t>12</w:t>
      </w:r>
      <w:r w:rsidR="00D75677">
        <w:fldChar w:fldCharType="end"/>
      </w:r>
      <w:r w:rsidRPr="00463B14">
        <w:t>).</w:t>
      </w:r>
    </w:p>
    <w:p w14:paraId="5F804B48" w14:textId="4615EFEF" w:rsidR="004439A5" w:rsidRDefault="004439A5" w:rsidP="00463B14"/>
    <w:p w14:paraId="19DD9564" w14:textId="23430896" w:rsidR="00935DA8" w:rsidRPr="00D44F6A" w:rsidRDefault="00935DA8" w:rsidP="00FF0250">
      <w:pPr>
        <w:pStyle w:val="Listing"/>
        <w:rPr>
          <w:lang w:val="en-US"/>
        </w:rPr>
      </w:pPr>
      <w:r w:rsidRPr="00D44F6A">
        <w:rPr>
          <w:lang w:val="en-US"/>
        </w:rPr>
        <w:t>import { Component, Input, OnInit, OnChanges, EventEmitter, Output } from '@angular/core';</w:t>
      </w:r>
      <w:r w:rsidRPr="00D44F6A">
        <w:rPr>
          <w:lang w:val="en-US"/>
        </w:rPr>
        <w:br/>
      </w:r>
      <w:r w:rsidRPr="00D44F6A">
        <w:rPr>
          <w:lang w:val="en-US"/>
        </w:rPr>
        <w:br/>
        <w:t>@Component({</w:t>
      </w:r>
      <w:r w:rsidRPr="00D44F6A">
        <w:rPr>
          <w:lang w:val="en-US"/>
        </w:rPr>
        <w:br/>
        <w:t xml:space="preserve">    selector: 'flight-date-component',</w:t>
      </w:r>
      <w:r w:rsidRPr="00D44F6A">
        <w:rPr>
          <w:lang w:val="en-US"/>
        </w:rPr>
        <w:br/>
        <w:t xml:space="preserve">    templateUrl: './date.component.html'</w:t>
      </w:r>
      <w:r w:rsidRPr="00D44F6A">
        <w:rPr>
          <w:lang w:val="en-US"/>
        </w:rPr>
        <w:br/>
        <w:t>})</w:t>
      </w:r>
      <w:r w:rsidRPr="00D44F6A">
        <w:rPr>
          <w:lang w:val="en-US"/>
        </w:rPr>
        <w:br/>
        <w:t>export class DateComponent implements OnInit, OnChanges {</w:t>
      </w:r>
      <w:r w:rsidRPr="00D44F6A">
        <w:rPr>
          <w:lang w:val="en-US"/>
        </w:rPr>
        <w:br/>
      </w:r>
      <w:r w:rsidRPr="00D44F6A">
        <w:rPr>
          <w:lang w:val="en-US"/>
        </w:rPr>
        <w:br/>
        <w:t xml:space="preserve">    @Input() date: string;</w:t>
      </w:r>
      <w:r w:rsidRPr="00D44F6A">
        <w:rPr>
          <w:lang w:val="en-US"/>
        </w:rPr>
        <w:br/>
        <w:t xml:space="preserve">    @Output() dateChange = new EventEmitter&lt;string&gt;();</w:t>
      </w:r>
      <w:r w:rsidRPr="00D44F6A">
        <w:rPr>
          <w:lang w:val="en-US"/>
        </w:rPr>
        <w:br/>
      </w:r>
      <w:r w:rsidRPr="00D44F6A">
        <w:rPr>
          <w:lang w:val="en-US"/>
        </w:rPr>
        <w:br/>
        <w:t xml:space="preserve">    day: number;</w:t>
      </w:r>
      <w:r w:rsidRPr="00D44F6A">
        <w:rPr>
          <w:lang w:val="en-US"/>
        </w:rPr>
        <w:br/>
        <w:t xml:space="preserve">    month: number;</w:t>
      </w:r>
      <w:r w:rsidRPr="00D44F6A">
        <w:rPr>
          <w:lang w:val="en-US"/>
        </w:rPr>
        <w:br/>
        <w:t xml:space="preserve">    year: number;</w:t>
      </w:r>
      <w:r w:rsidRPr="00D44F6A">
        <w:rPr>
          <w:lang w:val="en-US"/>
        </w:rPr>
        <w:br/>
        <w:t xml:space="preserve">    hour: number;</w:t>
      </w:r>
      <w:r w:rsidRPr="00D44F6A">
        <w:rPr>
          <w:lang w:val="en-US"/>
        </w:rPr>
        <w:br/>
        <w:t xml:space="preserve">    minute: number;</w:t>
      </w:r>
      <w:r w:rsidRPr="00D44F6A">
        <w:rPr>
          <w:lang w:val="en-US"/>
        </w:rPr>
        <w:br/>
      </w:r>
      <w:r w:rsidRPr="00D44F6A">
        <w:rPr>
          <w:lang w:val="en-US"/>
        </w:rPr>
        <w:br/>
        <w:t xml:space="preserve">    constructor() {</w:t>
      </w:r>
      <w:r w:rsidRPr="00D44F6A">
        <w:rPr>
          <w:lang w:val="en-US"/>
        </w:rPr>
        <w:br/>
        <w:t xml:space="preserve">        console.debug('date in constructor', this.date);</w:t>
      </w:r>
      <w:r w:rsidRPr="00D44F6A">
        <w:rPr>
          <w:lang w:val="en-US"/>
        </w:rPr>
        <w:br/>
        <w:t xml:space="preserve">    }</w:t>
      </w:r>
      <w:r w:rsidRPr="00D44F6A">
        <w:rPr>
          <w:lang w:val="en-US"/>
        </w:rPr>
        <w:br/>
      </w:r>
      <w:r w:rsidRPr="00D44F6A">
        <w:rPr>
          <w:lang w:val="en-US"/>
        </w:rPr>
        <w:br/>
        <w:t xml:space="preserve">    ngOnInit() {</w:t>
      </w:r>
      <w:r w:rsidRPr="00D44F6A">
        <w:rPr>
          <w:lang w:val="en-US"/>
        </w:rPr>
        <w:br/>
        <w:t xml:space="preserve">        console.debug('date in ngOnInit', this.date);</w:t>
      </w:r>
      <w:r w:rsidRPr="00D44F6A">
        <w:rPr>
          <w:lang w:val="en-US"/>
        </w:rPr>
        <w:br/>
        <w:t xml:space="preserve">    }</w:t>
      </w:r>
      <w:r w:rsidRPr="00D44F6A">
        <w:rPr>
          <w:lang w:val="en-US"/>
        </w:rPr>
        <w:br/>
      </w:r>
      <w:r w:rsidRPr="00D44F6A">
        <w:rPr>
          <w:lang w:val="en-US"/>
        </w:rPr>
        <w:br/>
        <w:t xml:space="preserve">    ngOnChanges(change) {</w:t>
      </w:r>
      <w:r w:rsidRPr="00D44F6A">
        <w:rPr>
          <w:lang w:val="en-US"/>
        </w:rPr>
        <w:br/>
      </w:r>
      <w:r w:rsidRPr="00D44F6A">
        <w:rPr>
          <w:lang w:val="en-US"/>
        </w:rPr>
        <w:lastRenderedPageBreak/>
        <w:t xml:space="preserve">        console.debug('date in ngOnChanges', this.date);</w:t>
      </w:r>
      <w:r w:rsidRPr="00D44F6A">
        <w:rPr>
          <w:lang w:val="en-US"/>
        </w:rPr>
        <w:br/>
        <w:t xml:space="preserve">        // if(change.date) { ... }</w:t>
      </w:r>
      <w:r w:rsidRPr="00D44F6A">
        <w:rPr>
          <w:lang w:val="en-US"/>
        </w:rPr>
        <w:br/>
      </w:r>
      <w:r w:rsidRPr="00D44F6A">
        <w:rPr>
          <w:lang w:val="en-US"/>
        </w:rPr>
        <w:br/>
        <w:t xml:space="preserve">        let date = new Date(this.date);</w:t>
      </w:r>
      <w:r w:rsidRPr="00D44F6A">
        <w:rPr>
          <w:lang w:val="en-US"/>
        </w:rPr>
        <w:br/>
        <w:t xml:space="preserve">        this.day = date.getDate();</w:t>
      </w:r>
      <w:r w:rsidRPr="00D44F6A">
        <w:rPr>
          <w:lang w:val="en-US"/>
        </w:rPr>
        <w:br/>
        <w:t xml:space="preserve">        this.month = date.getMonth() + 1;</w:t>
      </w:r>
      <w:r w:rsidRPr="00D44F6A">
        <w:rPr>
          <w:lang w:val="en-US"/>
        </w:rPr>
        <w:br/>
        <w:t xml:space="preserve">        this.year = date.getFullYear();</w:t>
      </w:r>
      <w:r w:rsidRPr="00D44F6A">
        <w:rPr>
          <w:lang w:val="en-US"/>
        </w:rPr>
        <w:br/>
        <w:t xml:space="preserve">        this.hour = date.getHours();</w:t>
      </w:r>
      <w:r w:rsidRPr="00D44F6A">
        <w:rPr>
          <w:lang w:val="en-US"/>
        </w:rPr>
        <w:br/>
        <w:t xml:space="preserve">        this.minute = date.getMinutes();</w:t>
      </w:r>
      <w:r w:rsidRPr="00D44F6A">
        <w:rPr>
          <w:lang w:val="en-US"/>
        </w:rPr>
        <w:br/>
        <w:t xml:space="preserve">    }</w:t>
      </w:r>
      <w:r w:rsidRPr="00D44F6A">
        <w:rPr>
          <w:lang w:val="en-US"/>
        </w:rPr>
        <w:br/>
      </w:r>
      <w:r w:rsidRPr="00D44F6A">
        <w:rPr>
          <w:lang w:val="en-US"/>
        </w:rPr>
        <w:br/>
        <w:t xml:space="preserve">    apply() {</w:t>
      </w:r>
      <w:r w:rsidRPr="00D44F6A">
        <w:rPr>
          <w:lang w:val="en-US"/>
        </w:rPr>
        <w:br/>
        <w:t xml:space="preserve">        let date = new Date(this.year, this.month - 1, this.day, this.hour, this.minute);</w:t>
      </w:r>
      <w:r w:rsidRPr="00D44F6A">
        <w:rPr>
          <w:lang w:val="en-US"/>
        </w:rPr>
        <w:br/>
        <w:t xml:space="preserve">        this.dateChange.next(date.toISOString());</w:t>
      </w:r>
      <w:r w:rsidRPr="00D44F6A">
        <w:rPr>
          <w:lang w:val="en-US"/>
        </w:rPr>
        <w:br/>
        <w:t xml:space="preserve">    }</w:t>
      </w:r>
      <w:r w:rsidRPr="00D44F6A">
        <w:rPr>
          <w:lang w:val="en-US"/>
        </w:rPr>
        <w:br/>
        <w:t>}</w:t>
      </w:r>
    </w:p>
    <w:p w14:paraId="54DA3522" w14:textId="5E03AD07" w:rsidR="00935DA8" w:rsidRPr="00935DA8" w:rsidRDefault="00935DA8" w:rsidP="00935DA8">
      <w:pPr>
        <w:pStyle w:val="AbsatzBullet"/>
        <w:numPr>
          <w:ilvl w:val="0"/>
          <w:numId w:val="0"/>
        </w:numPr>
      </w:pPr>
      <w:bookmarkStart w:id="62" w:name="_Ref479879171"/>
      <w:r w:rsidRPr="00935DA8">
        <w:t xml:space="preserve">Listing </w:t>
      </w:r>
      <w:r w:rsidRPr="00E96FD5">
        <w:fldChar w:fldCharType="begin"/>
      </w:r>
      <w:r w:rsidRPr="00935DA8">
        <w:instrText xml:space="preserve"> SEQ Listing \* ARABIC </w:instrText>
      </w:r>
      <w:r w:rsidRPr="00E96FD5">
        <w:fldChar w:fldCharType="separate"/>
      </w:r>
      <w:r w:rsidR="004100AD">
        <w:rPr>
          <w:noProof/>
        </w:rPr>
        <w:t>12</w:t>
      </w:r>
      <w:r w:rsidRPr="00E96FD5">
        <w:rPr>
          <w:lang w:val="en-US"/>
        </w:rPr>
        <w:fldChar w:fldCharType="end"/>
      </w:r>
      <w:bookmarkEnd w:id="62"/>
      <w:r w:rsidRPr="00935DA8">
        <w:t xml:space="preserve">: Die Datumskomponente zerlegt </w:t>
      </w:r>
      <w:r>
        <w:t>ein eingehendes Datum mit ngOnChanges</w:t>
      </w:r>
    </w:p>
    <w:p w14:paraId="1D76DDEA" w14:textId="0C7C0813" w:rsidR="004439A5" w:rsidRDefault="004439A5" w:rsidP="00463B14"/>
    <w:p w14:paraId="17B0A972" w14:textId="77777777" w:rsidR="007C0D73" w:rsidRDefault="007C0D73" w:rsidP="007C0D73">
      <w:pPr>
        <w:pStyle w:val="HinweisBeginn"/>
      </w:pPr>
      <w:r>
        <w:t>Hinweis Beginn</w:t>
      </w:r>
    </w:p>
    <w:p w14:paraId="6F6133E2" w14:textId="00188186" w:rsidR="007C0D73" w:rsidRDefault="007C0D73" w:rsidP="007C0D73">
      <w:pPr>
        <w:pStyle w:val="HinweisText"/>
      </w:pPr>
      <w:r>
        <w:t>Um auf Änderungen an bestimmten Eigenschaften zu reagieren, kann als Alternative zu ngOnChanges auch mit TypeScript ein Setter eingeführt werden:</w:t>
      </w:r>
    </w:p>
    <w:p w14:paraId="472DA348" w14:textId="22331E16" w:rsidR="007C0D73" w:rsidRDefault="007C0D73" w:rsidP="007C0D73">
      <w:pPr>
        <w:pStyle w:val="HinweisText"/>
      </w:pPr>
    </w:p>
    <w:p w14:paraId="1E15EBD7" w14:textId="74F9F396" w:rsidR="007C0D73" w:rsidRPr="007C0D73" w:rsidRDefault="007C0D73" w:rsidP="007C0D73">
      <w:pPr>
        <w:pStyle w:val="ListingEinzug"/>
        <w:rPr>
          <w:lang w:val="en-US"/>
        </w:rPr>
      </w:pPr>
      <w:r w:rsidRPr="007C0D73">
        <w:rPr>
          <w:lang w:val="en-US"/>
        </w:rPr>
        <w:t>_date: string</w:t>
      </w:r>
      <w:r w:rsidR="002B4284">
        <w:rPr>
          <w:lang w:val="en-US"/>
        </w:rPr>
        <w:t>;</w:t>
      </w:r>
    </w:p>
    <w:p w14:paraId="53657C3B" w14:textId="70EDF1AC" w:rsidR="007C0D73" w:rsidRPr="007C0D73" w:rsidRDefault="007C0D73" w:rsidP="007C0D73">
      <w:pPr>
        <w:pStyle w:val="ListingEinzug"/>
        <w:rPr>
          <w:lang w:val="en-US"/>
        </w:rPr>
      </w:pPr>
      <w:r w:rsidRPr="007C0D73">
        <w:rPr>
          <w:lang w:val="en-US"/>
        </w:rPr>
        <w:t>@Input() set date(value: string) {</w:t>
      </w:r>
    </w:p>
    <w:p w14:paraId="6E269230" w14:textId="1440228B" w:rsidR="007C0D73" w:rsidRDefault="007C0D73" w:rsidP="007C0D73">
      <w:pPr>
        <w:pStyle w:val="ListingEinzug"/>
      </w:pPr>
      <w:r w:rsidRPr="007C0D73">
        <w:rPr>
          <w:lang w:val="en-US"/>
        </w:rPr>
        <w:t xml:space="preserve">    </w:t>
      </w:r>
      <w:r>
        <w:t>// Auf Wertänderung reagieren</w:t>
      </w:r>
    </w:p>
    <w:p w14:paraId="7B79E8DD" w14:textId="7AB6A39F" w:rsidR="007C0D73" w:rsidRDefault="007C0D73" w:rsidP="007C0D73">
      <w:pPr>
        <w:pStyle w:val="ListingEinzug"/>
      </w:pPr>
      <w:r>
        <w:t xml:space="preserve">   this._date = value;</w:t>
      </w:r>
    </w:p>
    <w:p w14:paraId="5466993D" w14:textId="7F119CA9" w:rsidR="007C0D73" w:rsidRDefault="007C0D73" w:rsidP="007C0D73">
      <w:pPr>
        <w:pStyle w:val="ListingEinzug"/>
      </w:pPr>
      <w:r>
        <w:t>}</w:t>
      </w:r>
    </w:p>
    <w:p w14:paraId="279177A7" w14:textId="77777777" w:rsidR="007C0D73" w:rsidRDefault="007C0D73" w:rsidP="007C0D73">
      <w:pPr>
        <w:pStyle w:val="HinweisText"/>
      </w:pPr>
    </w:p>
    <w:p w14:paraId="7F104B26" w14:textId="77777777" w:rsidR="007C0D73" w:rsidRDefault="007C0D73" w:rsidP="007C0D73">
      <w:pPr>
        <w:pStyle w:val="HinweisEnde"/>
      </w:pPr>
      <w:r>
        <w:t>Hinweis Ende</w:t>
      </w:r>
    </w:p>
    <w:p w14:paraId="0D4E80D2" w14:textId="77777777" w:rsidR="007C0D73" w:rsidRPr="00463B14" w:rsidRDefault="007C0D73" w:rsidP="00463B14"/>
    <w:p w14:paraId="742C1A5E" w14:textId="77777777" w:rsidR="004439A5" w:rsidRPr="00463B14" w:rsidRDefault="004439A5" w:rsidP="00463B14">
      <w:r w:rsidRPr="00463B14">
        <w:t xml:space="preserve">Die Methode </w:t>
      </w:r>
      <w:r w:rsidRPr="005A148C">
        <w:rPr>
          <w:i/>
        </w:rPr>
        <w:t>apply</w:t>
      </w:r>
      <w:r w:rsidRPr="00463B14">
        <w:t xml:space="preserve"> kommt zum Einsatz, wenn der Benutzer seine Eingaben bestätigt. Sie erstellt ein neues Datum aus den Einzelteilen und stößt mit einem davon abgeleiteten ISO-String das Event </w:t>
      </w:r>
      <w:r w:rsidRPr="009B2EE0">
        <w:rPr>
          <w:i/>
        </w:rPr>
        <w:t>dateChange</w:t>
      </w:r>
      <w:r w:rsidRPr="00463B14">
        <w:t xml:space="preserve"> an.</w:t>
      </w:r>
    </w:p>
    <w:p w14:paraId="2532D494" w14:textId="24F8E66E" w:rsidR="004439A5" w:rsidRPr="00463B14" w:rsidRDefault="004439A5" w:rsidP="00463B14">
      <w:r w:rsidRPr="00463B14">
        <w:t xml:space="preserve">Das Template dieser Komponente besteht lediglich aus Textfelder, die sich an die Teile des Datums binden. Außerdem weist es eine Schaltfläche, die die Methode </w:t>
      </w:r>
      <w:r w:rsidRPr="00BB6C0C">
        <w:rPr>
          <w:i/>
        </w:rPr>
        <w:t>apply</w:t>
      </w:r>
      <w:r w:rsidRPr="00463B14">
        <w:t xml:space="preserve"> aufruft, auf (</w:t>
      </w:r>
      <w:r w:rsidR="00D75677">
        <w:fldChar w:fldCharType="begin"/>
      </w:r>
      <w:r w:rsidR="00D75677">
        <w:instrText xml:space="preserve"> REF _Ref479879143 \h </w:instrText>
      </w:r>
      <w:r w:rsidR="00D75677">
        <w:fldChar w:fldCharType="separate"/>
      </w:r>
      <w:r w:rsidR="004100AD" w:rsidRPr="00935DA8">
        <w:t xml:space="preserve">Listing </w:t>
      </w:r>
      <w:r w:rsidR="004100AD">
        <w:rPr>
          <w:noProof/>
        </w:rPr>
        <w:t>13</w:t>
      </w:r>
      <w:r w:rsidR="00D75677">
        <w:fldChar w:fldCharType="end"/>
      </w:r>
      <w:r w:rsidRPr="00463B14">
        <w:t>).</w:t>
      </w:r>
    </w:p>
    <w:p w14:paraId="2A1201A4" w14:textId="44606134" w:rsidR="004439A5" w:rsidRDefault="004439A5" w:rsidP="00463B14"/>
    <w:p w14:paraId="527E1D0C" w14:textId="77777777" w:rsidR="00A719B2" w:rsidRPr="00D44F6A" w:rsidRDefault="00A719B2" w:rsidP="00FF0250">
      <w:pPr>
        <w:pStyle w:val="Listing"/>
        <w:rPr>
          <w:lang w:val="en-US"/>
        </w:rPr>
      </w:pPr>
      <w:r w:rsidRPr="00D44F6A">
        <w:rPr>
          <w:lang w:val="en-US"/>
        </w:rPr>
        <w:t>&lt;form class="form-inline"&gt;</w:t>
      </w:r>
      <w:r w:rsidRPr="00D44F6A">
        <w:rPr>
          <w:lang w:val="en-US"/>
        </w:rPr>
        <w:br/>
        <w:t xml:space="preserve">    &lt;input [(ngModel)]="day" name="day" maxlength="2" style="width:50px" class="form-control" &gt;</w:t>
      </w:r>
      <w:r w:rsidRPr="00D44F6A">
        <w:rPr>
          <w:lang w:val="en-US"/>
        </w:rPr>
        <w:br/>
        <w:t xml:space="preserve">    .</w:t>
      </w:r>
      <w:r w:rsidRPr="00D44F6A">
        <w:rPr>
          <w:lang w:val="en-US"/>
        </w:rPr>
        <w:br/>
        <w:t xml:space="preserve">    &lt;input [(ngModel)]="month" name="month" maxlength="2" style="width:50px" class="form-control"&gt;</w:t>
      </w:r>
      <w:r w:rsidRPr="00D44F6A">
        <w:rPr>
          <w:lang w:val="en-US"/>
        </w:rPr>
        <w:br/>
        <w:t xml:space="preserve">    .</w:t>
      </w:r>
      <w:r w:rsidRPr="00D44F6A">
        <w:rPr>
          <w:lang w:val="en-US"/>
        </w:rPr>
        <w:br/>
        <w:t xml:space="preserve">    &lt;input [(ngModel)]="year" name="year" maxlength="4" style="width:70px" class="form-control"&gt;</w:t>
      </w:r>
      <w:r w:rsidRPr="00D44F6A">
        <w:rPr>
          <w:lang w:val="en-US"/>
        </w:rPr>
        <w:br/>
      </w:r>
      <w:r w:rsidRPr="00D44F6A">
        <w:rPr>
          <w:lang w:val="en-US"/>
        </w:rPr>
        <w:br/>
        <w:t xml:space="preserve">    &lt;input [(ngModel)]="hour" name="hour" maxlength="2" style="width:50px" class="form-control"&gt;</w:t>
      </w:r>
      <w:r w:rsidRPr="00D44F6A">
        <w:rPr>
          <w:lang w:val="en-US"/>
        </w:rPr>
        <w:br/>
        <w:t xml:space="preserve">    :</w:t>
      </w:r>
      <w:r w:rsidRPr="00D44F6A">
        <w:rPr>
          <w:lang w:val="en-US"/>
        </w:rPr>
        <w:br/>
        <w:t xml:space="preserve">    &lt;input [(ngModel)]="minute" name="minute" maxlength="2" style="width:50px" class="form-control"&gt;</w:t>
      </w:r>
      <w:r w:rsidRPr="00D44F6A">
        <w:rPr>
          <w:lang w:val="en-US"/>
        </w:rPr>
        <w:br/>
      </w:r>
      <w:r w:rsidRPr="00D44F6A">
        <w:rPr>
          <w:lang w:val="en-US"/>
        </w:rPr>
        <w:br/>
        <w:t xml:space="preserve">    &lt;input type="button" value="Apply" (click)="apply()" class="btn btn-default"&gt;</w:t>
      </w:r>
      <w:r w:rsidRPr="00D44F6A">
        <w:rPr>
          <w:lang w:val="en-US"/>
        </w:rPr>
        <w:br/>
        <w:t>&lt;/form&gt;</w:t>
      </w:r>
    </w:p>
    <w:p w14:paraId="20530DC2" w14:textId="1CFBE294" w:rsidR="00A719B2" w:rsidRPr="00935DA8" w:rsidRDefault="00A719B2" w:rsidP="00A719B2">
      <w:pPr>
        <w:pStyle w:val="AbsatzBullet"/>
        <w:numPr>
          <w:ilvl w:val="0"/>
          <w:numId w:val="0"/>
        </w:numPr>
      </w:pPr>
      <w:bookmarkStart w:id="63" w:name="_Ref479879143"/>
      <w:r w:rsidRPr="00935DA8">
        <w:t xml:space="preserve">Listing </w:t>
      </w:r>
      <w:r w:rsidRPr="00E96FD5">
        <w:fldChar w:fldCharType="begin"/>
      </w:r>
      <w:r w:rsidRPr="00935DA8">
        <w:instrText xml:space="preserve"> SEQ Listing \* ARABIC </w:instrText>
      </w:r>
      <w:r w:rsidRPr="00E96FD5">
        <w:fldChar w:fldCharType="separate"/>
      </w:r>
      <w:r w:rsidR="004100AD">
        <w:rPr>
          <w:noProof/>
        </w:rPr>
        <w:t>13</w:t>
      </w:r>
      <w:r w:rsidRPr="00E96FD5">
        <w:rPr>
          <w:lang w:val="en-US"/>
        </w:rPr>
        <w:fldChar w:fldCharType="end"/>
      </w:r>
      <w:bookmarkEnd w:id="63"/>
      <w:r w:rsidRPr="00935DA8">
        <w:t xml:space="preserve">: Die Datumskomponente zerlegt </w:t>
      </w:r>
      <w:r>
        <w:t>ein eingehendes Datum mit ngOnChanges</w:t>
      </w:r>
    </w:p>
    <w:p w14:paraId="407DCF13" w14:textId="77777777" w:rsidR="00A719B2" w:rsidRPr="00A719B2" w:rsidRDefault="00A719B2" w:rsidP="00463B14"/>
    <w:p w14:paraId="5FB3E2A8" w14:textId="0A3B5756" w:rsidR="004439A5" w:rsidRPr="00463B14" w:rsidRDefault="004439A5" w:rsidP="00463B14">
      <w:r w:rsidRPr="00463B14">
        <w:t xml:space="preserve">Damit die Angular von der Existenz der Komponente weiß, ist sie bei einem Modul zu registrieren. Auch hier kommt zur Vereinfachung das </w:t>
      </w:r>
      <w:r w:rsidRPr="00D3002F">
        <w:rPr>
          <w:i/>
        </w:rPr>
        <w:t>AppModule</w:t>
      </w:r>
      <w:r w:rsidRPr="00463B14">
        <w:t xml:space="preserve"> zum Einsatz (</w:t>
      </w:r>
      <w:r w:rsidR="00D75677">
        <w:fldChar w:fldCharType="begin"/>
      </w:r>
      <w:r w:rsidR="00D75677">
        <w:instrText xml:space="preserve"> REF _Ref479879193 \h </w:instrText>
      </w:r>
      <w:r w:rsidR="00D75677">
        <w:fldChar w:fldCharType="separate"/>
      </w:r>
      <w:r w:rsidR="004100AD" w:rsidRPr="004100AD">
        <w:t xml:space="preserve">Listing </w:t>
      </w:r>
      <w:r w:rsidR="004100AD" w:rsidRPr="004100AD">
        <w:rPr>
          <w:noProof/>
        </w:rPr>
        <w:t>14</w:t>
      </w:r>
      <w:r w:rsidR="00D75677">
        <w:fldChar w:fldCharType="end"/>
      </w:r>
      <w:r w:rsidRPr="00463B14">
        <w:t>).</w:t>
      </w:r>
    </w:p>
    <w:p w14:paraId="130B412B" w14:textId="77777777" w:rsidR="004439A5" w:rsidRPr="00463B14" w:rsidRDefault="004439A5" w:rsidP="00463B14"/>
    <w:p w14:paraId="109C540E" w14:textId="77777777" w:rsidR="00FF0250" w:rsidRPr="00FF0250" w:rsidRDefault="00FF0250" w:rsidP="00FF0250">
      <w:pPr>
        <w:pStyle w:val="Listing"/>
        <w:rPr>
          <w:lang w:val="en-US"/>
        </w:rPr>
      </w:pPr>
      <w:r w:rsidRPr="00FF0250">
        <w:rPr>
          <w:lang w:val="en-US"/>
        </w:rPr>
        <w:t>@NgModule({</w:t>
      </w:r>
    </w:p>
    <w:p w14:paraId="5851567B" w14:textId="77777777" w:rsidR="00FF0250" w:rsidRPr="00FF0250" w:rsidRDefault="00FF0250" w:rsidP="00FF0250">
      <w:pPr>
        <w:pStyle w:val="Listing"/>
        <w:rPr>
          <w:lang w:val="en-US"/>
        </w:rPr>
      </w:pPr>
      <w:r w:rsidRPr="00FF0250">
        <w:rPr>
          <w:lang w:val="en-US"/>
        </w:rPr>
        <w:t xml:space="preserve">    [...],</w:t>
      </w:r>
    </w:p>
    <w:p w14:paraId="436F8BC5" w14:textId="77777777" w:rsidR="00FF0250" w:rsidRPr="00FF0250" w:rsidRDefault="00FF0250" w:rsidP="00FF0250">
      <w:pPr>
        <w:pStyle w:val="Listing"/>
        <w:rPr>
          <w:lang w:val="en-US"/>
        </w:rPr>
      </w:pPr>
      <w:r w:rsidRPr="00FF0250">
        <w:rPr>
          <w:lang w:val="en-US"/>
        </w:rPr>
        <w:t xml:space="preserve">    declarations: [</w:t>
      </w:r>
    </w:p>
    <w:p w14:paraId="2951CB4D" w14:textId="77777777" w:rsidR="00FF0250" w:rsidRPr="00FF0250" w:rsidRDefault="00FF0250" w:rsidP="00FF0250">
      <w:pPr>
        <w:pStyle w:val="Listing"/>
        <w:rPr>
          <w:lang w:val="en-US"/>
        </w:rPr>
      </w:pPr>
      <w:r w:rsidRPr="00FF0250">
        <w:rPr>
          <w:lang w:val="en-US"/>
        </w:rPr>
        <w:t xml:space="preserve">        FlightSearchComponent,</w:t>
      </w:r>
    </w:p>
    <w:p w14:paraId="41F10E6E" w14:textId="68709A6F" w:rsidR="00FF0250" w:rsidRDefault="00FF0250" w:rsidP="00FF0250">
      <w:pPr>
        <w:pStyle w:val="Listing"/>
        <w:rPr>
          <w:lang w:val="en-US"/>
        </w:rPr>
      </w:pPr>
      <w:r w:rsidRPr="00FF0250">
        <w:rPr>
          <w:lang w:val="en-US"/>
        </w:rPr>
        <w:t xml:space="preserve">        FlightCardComponent,</w:t>
      </w:r>
    </w:p>
    <w:p w14:paraId="42E18FA8" w14:textId="3FEE585F" w:rsidR="00FF0250" w:rsidRPr="00FF0250" w:rsidRDefault="00FF0250" w:rsidP="00FF0250">
      <w:pPr>
        <w:pStyle w:val="Listing"/>
        <w:rPr>
          <w:lang w:val="en-US"/>
        </w:rPr>
      </w:pPr>
      <w:r>
        <w:rPr>
          <w:lang w:val="en-US"/>
        </w:rPr>
        <w:t xml:space="preserve">        DateComponent,</w:t>
      </w:r>
    </w:p>
    <w:p w14:paraId="57C37A69" w14:textId="77777777" w:rsidR="00FF0250" w:rsidRPr="00FF0250" w:rsidRDefault="00FF0250" w:rsidP="00FF0250">
      <w:pPr>
        <w:pStyle w:val="Listing"/>
        <w:rPr>
          <w:lang w:val="en-US"/>
        </w:rPr>
      </w:pPr>
      <w:r w:rsidRPr="00FF0250">
        <w:rPr>
          <w:lang w:val="en-US"/>
        </w:rPr>
        <w:t xml:space="preserve">        [...]</w:t>
      </w:r>
    </w:p>
    <w:p w14:paraId="013BEFEE" w14:textId="77777777" w:rsidR="00FF0250" w:rsidRPr="00FF0250" w:rsidRDefault="00FF0250" w:rsidP="00FF0250">
      <w:pPr>
        <w:pStyle w:val="Listing"/>
        <w:rPr>
          <w:lang w:val="en-US"/>
        </w:rPr>
      </w:pPr>
      <w:r w:rsidRPr="00FF0250">
        <w:rPr>
          <w:lang w:val="en-US"/>
        </w:rPr>
        <w:t xml:space="preserve">    ]</w:t>
      </w:r>
    </w:p>
    <w:p w14:paraId="73703282" w14:textId="77777777" w:rsidR="00FF0250" w:rsidRPr="00FF0250" w:rsidRDefault="00FF0250" w:rsidP="00FF0250">
      <w:pPr>
        <w:pStyle w:val="Listing"/>
        <w:rPr>
          <w:lang w:val="en-US"/>
        </w:rPr>
      </w:pPr>
      <w:r w:rsidRPr="00FF0250">
        <w:rPr>
          <w:lang w:val="en-US"/>
        </w:rPr>
        <w:t>})</w:t>
      </w:r>
    </w:p>
    <w:p w14:paraId="324E9625" w14:textId="77777777" w:rsidR="00FF0250" w:rsidRPr="00FC5AA6" w:rsidRDefault="00FF0250" w:rsidP="00FF0250">
      <w:pPr>
        <w:pStyle w:val="Listing"/>
        <w:rPr>
          <w:lang w:val="en-US"/>
        </w:rPr>
      </w:pPr>
      <w:r w:rsidRPr="00FC5AA6">
        <w:rPr>
          <w:lang w:val="en-US"/>
        </w:rPr>
        <w:t>export class AppModule {</w:t>
      </w:r>
    </w:p>
    <w:p w14:paraId="0BE2E4A2" w14:textId="77777777" w:rsidR="00FF0250" w:rsidRPr="00D44F6A" w:rsidRDefault="00FF0250" w:rsidP="00FF0250">
      <w:pPr>
        <w:pStyle w:val="Listing"/>
        <w:rPr>
          <w:lang w:val="en-US"/>
        </w:rPr>
      </w:pPr>
      <w:r w:rsidRPr="00D44F6A">
        <w:rPr>
          <w:lang w:val="en-US"/>
        </w:rPr>
        <w:t>}</w:t>
      </w:r>
    </w:p>
    <w:p w14:paraId="1A69D081" w14:textId="3057511E" w:rsidR="00FF0250" w:rsidRPr="00D44F6A" w:rsidRDefault="00FF0250" w:rsidP="00FF0250">
      <w:pPr>
        <w:pStyle w:val="Listingunterschrift"/>
        <w:rPr>
          <w:lang w:val="en-US"/>
        </w:rPr>
      </w:pPr>
      <w:bookmarkStart w:id="64" w:name="_Ref479879193"/>
      <w:r w:rsidRPr="00D44F6A">
        <w:rPr>
          <w:lang w:val="en-US"/>
        </w:rPr>
        <w:t xml:space="preserve">Listing </w:t>
      </w:r>
      <w:r w:rsidRPr="00FC5AA6">
        <w:fldChar w:fldCharType="begin"/>
      </w:r>
      <w:r w:rsidRPr="00D44F6A">
        <w:rPr>
          <w:lang w:val="en-US"/>
        </w:rPr>
        <w:instrText xml:space="preserve"> SEQ Listing \* ARABIC </w:instrText>
      </w:r>
      <w:r w:rsidRPr="00FC5AA6">
        <w:fldChar w:fldCharType="separate"/>
      </w:r>
      <w:r w:rsidR="004100AD">
        <w:rPr>
          <w:noProof/>
          <w:lang w:val="en-US"/>
        </w:rPr>
        <w:t>14</w:t>
      </w:r>
      <w:r w:rsidRPr="00FC5AA6">
        <w:rPr>
          <w:lang w:val="en-US"/>
        </w:rPr>
        <w:fldChar w:fldCharType="end"/>
      </w:r>
      <w:bookmarkEnd w:id="64"/>
      <w:r w:rsidRPr="00D44F6A">
        <w:rPr>
          <w:lang w:val="en-US"/>
        </w:rPr>
        <w:t>: Komponente registrieren </w:t>
      </w:r>
    </w:p>
    <w:p w14:paraId="0AC345D8" w14:textId="77777777" w:rsidR="004439A5" w:rsidRPr="00D44F6A" w:rsidRDefault="004439A5" w:rsidP="00463B14">
      <w:pPr>
        <w:rPr>
          <w:lang w:val="en-US"/>
        </w:rPr>
      </w:pPr>
    </w:p>
    <w:p w14:paraId="0E01C46F" w14:textId="77777777" w:rsidR="00D27139" w:rsidRPr="00FC5AA6" w:rsidRDefault="004439A5" w:rsidP="00463B14">
      <w:r w:rsidRPr="00FC5AA6">
        <w:t xml:space="preserve">Um die Komponente zu testen, erhält die </w:t>
      </w:r>
      <w:r w:rsidRPr="00FC5AA6">
        <w:rPr>
          <w:i/>
        </w:rPr>
        <w:t>FlightSearchComponent</w:t>
      </w:r>
      <w:r w:rsidRPr="00FC5AA6">
        <w:t xml:space="preserve"> ein weiteres Feld </w:t>
      </w:r>
      <w:r w:rsidRPr="00FC5AA6">
        <w:rPr>
          <w:i/>
        </w:rPr>
        <w:t>date</w:t>
      </w:r>
      <w:r w:rsidR="00D27139" w:rsidRPr="00FC5AA6">
        <w:t>:</w:t>
      </w:r>
    </w:p>
    <w:p w14:paraId="746F2BC0" w14:textId="77777777" w:rsidR="004F2043" w:rsidRPr="00D44F6A" w:rsidRDefault="004F2043" w:rsidP="004F2043">
      <w:pPr>
        <w:pStyle w:val="ListingEinzug"/>
        <w:rPr>
          <w:lang w:val="en-US"/>
        </w:rPr>
      </w:pPr>
      <w:r w:rsidRPr="00D44F6A">
        <w:rPr>
          <w:lang w:val="en-US"/>
        </w:rPr>
        <w:t>public date: string = (new Date()).toISOString();</w:t>
      </w:r>
    </w:p>
    <w:p w14:paraId="3B51A39C" w14:textId="77777777" w:rsidR="00D27139" w:rsidRPr="00FC5AA6" w:rsidRDefault="00D27139" w:rsidP="00463B14">
      <w:pPr>
        <w:rPr>
          <w:lang w:val="en-US"/>
        </w:rPr>
      </w:pPr>
    </w:p>
    <w:p w14:paraId="005B1F5A" w14:textId="3B056335" w:rsidR="004439A5" w:rsidRPr="00FC5AA6" w:rsidRDefault="004439A5" w:rsidP="00463B14">
      <w:r w:rsidRPr="00FC5AA6">
        <w:t xml:space="preserve">Außerdem erhält ihr Template einen Verweis auf die </w:t>
      </w:r>
      <w:r w:rsidRPr="00FC5AA6">
        <w:rPr>
          <w:i/>
        </w:rPr>
        <w:t>DateComponent</w:t>
      </w:r>
      <w:r w:rsidRPr="00FC5AA6">
        <w:t xml:space="preserve"> (</w:t>
      </w:r>
      <w:r w:rsidR="00D75677" w:rsidRPr="00FC5AA6">
        <w:fldChar w:fldCharType="begin"/>
      </w:r>
      <w:r w:rsidR="00D75677" w:rsidRPr="00FC5AA6">
        <w:instrText xml:space="preserve"> REF _Ref479879200 \h </w:instrText>
      </w:r>
      <w:r w:rsidR="00D75677" w:rsidRPr="00FC5AA6">
        <w:fldChar w:fldCharType="separate"/>
      </w:r>
      <w:r w:rsidR="004100AD" w:rsidRPr="00FC5AA6">
        <w:t xml:space="preserve">Listing </w:t>
      </w:r>
      <w:r w:rsidR="004100AD">
        <w:rPr>
          <w:noProof/>
        </w:rPr>
        <w:t>15</w:t>
      </w:r>
      <w:r w:rsidR="00D75677" w:rsidRPr="00FC5AA6">
        <w:fldChar w:fldCharType="end"/>
      </w:r>
      <w:r w:rsidRPr="00FC5AA6">
        <w:t>). </w:t>
      </w:r>
    </w:p>
    <w:p w14:paraId="42CE75CB" w14:textId="389EEBEA" w:rsidR="004439A5" w:rsidRPr="00FC5AA6" w:rsidRDefault="004439A5" w:rsidP="00463B14"/>
    <w:p w14:paraId="10E968ED" w14:textId="77777777" w:rsidR="006830AB" w:rsidRPr="00D44F6A" w:rsidRDefault="006830AB" w:rsidP="00601EEB">
      <w:pPr>
        <w:pStyle w:val="Listing"/>
        <w:rPr>
          <w:lang w:val="en-US"/>
        </w:rPr>
      </w:pPr>
      <w:r w:rsidRPr="00D44F6A">
        <w:rPr>
          <w:lang w:val="en-US"/>
        </w:rPr>
        <w:t>&lt;div class="form-group"&gt;</w:t>
      </w:r>
      <w:r w:rsidRPr="00D44F6A">
        <w:rPr>
          <w:lang w:val="en-US"/>
        </w:rPr>
        <w:br/>
        <w:t xml:space="preserve">    &lt;label&gt;Date&lt;/label&gt;</w:t>
      </w:r>
      <w:r w:rsidRPr="00D44F6A">
        <w:rPr>
          <w:lang w:val="en-US"/>
        </w:rPr>
        <w:br/>
        <w:t xml:space="preserve">    &lt;flight-date-component [(date)]="date"&gt;&lt;/flight-date-component&gt;</w:t>
      </w:r>
      <w:r w:rsidRPr="00D44F6A">
        <w:rPr>
          <w:lang w:val="en-US"/>
        </w:rPr>
        <w:br/>
        <w:t xml:space="preserve">    {{date}}</w:t>
      </w:r>
      <w:r w:rsidRPr="00D44F6A">
        <w:rPr>
          <w:lang w:val="en-US"/>
        </w:rPr>
        <w:br/>
        <w:t>&lt;/div&gt;</w:t>
      </w:r>
    </w:p>
    <w:p w14:paraId="57793DF1" w14:textId="1555A084" w:rsidR="006830AB" w:rsidRDefault="006830AB" w:rsidP="006830AB">
      <w:pPr>
        <w:pStyle w:val="Listingunterschrift"/>
      </w:pPr>
      <w:bookmarkStart w:id="65" w:name="_Ref479879200"/>
      <w:r w:rsidRPr="00FC5AA6">
        <w:t xml:space="preserve">Listing </w:t>
      </w:r>
      <w:r w:rsidRPr="00FC5AA6">
        <w:fldChar w:fldCharType="begin"/>
      </w:r>
      <w:r w:rsidRPr="00FC5AA6">
        <w:instrText xml:space="preserve"> SEQ Listing \* ARABIC </w:instrText>
      </w:r>
      <w:r w:rsidRPr="00FC5AA6">
        <w:fldChar w:fldCharType="separate"/>
      </w:r>
      <w:r w:rsidR="004100AD">
        <w:rPr>
          <w:noProof/>
        </w:rPr>
        <w:t>15</w:t>
      </w:r>
      <w:r w:rsidRPr="00FC5AA6">
        <w:rPr>
          <w:lang w:val="en-US"/>
        </w:rPr>
        <w:fldChar w:fldCharType="end"/>
      </w:r>
      <w:bookmarkEnd w:id="65"/>
      <w:r w:rsidRPr="00FC5AA6">
        <w:t>: Komponente einsetzen</w:t>
      </w:r>
    </w:p>
    <w:p w14:paraId="10FB9CB5" w14:textId="1FB77A70" w:rsidR="000B1B10" w:rsidRDefault="000B1B10" w:rsidP="000B1B10"/>
    <w:p w14:paraId="5CE0D461" w14:textId="745F0A45" w:rsidR="000B1B10" w:rsidRDefault="000B1B10" w:rsidP="000B1B10">
      <w:pPr>
        <w:pStyle w:val="berschrift1"/>
      </w:pPr>
      <w:r>
        <w:t>Zusammenfassung</w:t>
      </w:r>
    </w:p>
    <w:p w14:paraId="7D19E94E" w14:textId="0F33D35D" w:rsidR="000B1B10" w:rsidRDefault="000B1B10" w:rsidP="000B1B10">
      <w:r>
        <w:t>Während bei Property-Bindings Daten im Komponentenbaum von oben nach unten fließen ist es bei Event-Bindings genau anders herum: Hier fließen</w:t>
      </w:r>
      <w:r w:rsidR="00E8602D">
        <w:t xml:space="preserve"> die Daten von unten nach oben. Um Zyklen zu vermeiden, führt Angular diese Bindings in zwei Phasen durch. Nach jedem Event kommen die Event-Bindings zur Ausführung und danach kümmert es sich um die Property-Bindings, um die UI zu aktualisieren. Sogar Two-Way-Bindings sind streng genommen nur eine Kombination aus einem Property- und einem entgegengesetzten Event-Binding. </w:t>
      </w:r>
    </w:p>
    <w:p w14:paraId="52404CBC" w14:textId="00931D5C" w:rsidR="00B53CDC" w:rsidRPr="000B1B10" w:rsidRDefault="00B53CDC" w:rsidP="000B1B10">
      <w:r>
        <w:t xml:space="preserve">Eigene Komponenten können ebenfalls diese Bindings verwenden, um mit anderen Komponenten zu kommunizieren. Darüber hinaus benachrichtigt Angular jede Komponente mittels Life-Cycle-Hooks über bestimmte Ereignisse. Ein Beispiel dafür ist der Empfang initialer Daten oder neuer Daten über Property-Bindings. </w:t>
      </w:r>
      <w:bookmarkStart w:id="66" w:name="_GoBack"/>
      <w:bookmarkEnd w:id="66"/>
    </w:p>
    <w:sectPr w:rsidR="00B53CDC" w:rsidRPr="000B1B10" w:rsidSect="00BF447A">
      <w:headerReference w:type="first" r:id="rId23"/>
      <w:type w:val="continuous"/>
      <w:pgSz w:w="11906" w:h="16838" w:code="9"/>
      <w:pgMar w:top="2268" w:right="1758" w:bottom="2835" w:left="1758" w:header="1134" w:footer="113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nfred Steyer" w:date="2017-04-13T20:38:00Z" w:initials="MS">
    <w:p w14:paraId="3D9D933F" w14:textId="6683B309" w:rsidR="00D61E9B" w:rsidRDefault="00D61E9B">
      <w:pPr>
        <w:pStyle w:val="Kommentartext"/>
      </w:pPr>
      <w:r>
        <w:rPr>
          <w:rStyle w:val="Kommentarzeichen"/>
        </w:rPr>
        <w:annotationRef/>
      </w:r>
      <w:r>
        <w:t>Einsetzen</w:t>
      </w:r>
    </w:p>
  </w:comment>
  <w:comment w:id="8" w:author="Manfred Steyer" w:date="2017-04-03T15:42:00Z" w:initials="MS">
    <w:p w14:paraId="7321CC1F" w14:textId="09B713D8" w:rsidR="00D61E9B" w:rsidRDefault="00D61E9B">
      <w:pPr>
        <w:pStyle w:val="Kommentartext"/>
      </w:pPr>
      <w:r>
        <w:rPr>
          <w:rStyle w:val="Kommentarzeichen"/>
        </w:rPr>
        <w:annotationRef/>
      </w:r>
      <w:r>
        <w:t>Einsetzen</w:t>
      </w:r>
    </w:p>
  </w:comment>
  <w:comment w:id="12" w:author="Manfred Steyer" w:date="2017-04-03T16:16:00Z" w:initials="MS">
    <w:p w14:paraId="1EBD97E9" w14:textId="1ACCB5D8" w:rsidR="00D61E9B" w:rsidRDefault="00D61E9B">
      <w:pPr>
        <w:pStyle w:val="Kommentartext"/>
      </w:pPr>
      <w:r>
        <w:rPr>
          <w:rStyle w:val="Kommentarzeichen"/>
        </w:rPr>
        <w:annotationRef/>
      </w:r>
      <w:r>
        <w:t>Einsetzen</w:t>
      </w:r>
    </w:p>
  </w:comment>
  <w:comment w:id="45" w:author="Manfred Steyer" w:date="2017-04-13T20:28:00Z" w:initials="MS">
    <w:p w14:paraId="2963C01B" w14:textId="3FE19C24" w:rsidR="00D61E9B" w:rsidRDefault="00D61E9B">
      <w:pPr>
        <w:pStyle w:val="Kommentartext"/>
      </w:pPr>
      <w:r>
        <w:rPr>
          <w:rStyle w:val="Kommentarzeichen"/>
        </w:rPr>
        <w:annotationRef/>
      </w:r>
      <w:r>
        <w:t>Einsetzen</w:t>
      </w:r>
    </w:p>
  </w:comment>
  <w:comment w:id="47" w:author="Manfred Steyer" w:date="2017-04-13T20:28:00Z" w:initials="MS">
    <w:p w14:paraId="4D2FE5D2" w14:textId="102C11CF" w:rsidR="00D61E9B" w:rsidRDefault="00D61E9B">
      <w:pPr>
        <w:pStyle w:val="Kommentartext"/>
      </w:pPr>
      <w:r>
        <w:rPr>
          <w:rStyle w:val="Kommentarzeichen"/>
        </w:rPr>
        <w:annotationRef/>
      </w:r>
      <w:r>
        <w:t>Einsetzen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9D933F" w15:done="0"/>
  <w15:commentEx w15:paraId="7321CC1F" w15:done="0"/>
  <w15:commentEx w15:paraId="1EBD97E9" w15:done="0"/>
  <w15:commentEx w15:paraId="2963C01B" w15:done="0"/>
  <w15:commentEx w15:paraId="4D2FE5D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A6C92" w14:textId="77777777" w:rsidR="00634AFD" w:rsidRDefault="00634AFD">
      <w:r>
        <w:separator/>
      </w:r>
    </w:p>
  </w:endnote>
  <w:endnote w:type="continuationSeparator" w:id="0">
    <w:p w14:paraId="3F0DBF01" w14:textId="77777777" w:rsidR="00634AFD" w:rsidRDefault="0063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siatische Schriftart verwend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F UI Text">
    <w:panose1 w:val="00000000000000000000"/>
    <w:charset w:val="00"/>
    <w:family w:val="roman"/>
    <w:notTrueType/>
    <w:pitch w:val="default"/>
  </w:font>
  <w:font w:name=".SFUITex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8408A" w14:textId="77777777" w:rsidR="00634AFD" w:rsidRDefault="00634AFD">
      <w:r>
        <w:separator/>
      </w:r>
    </w:p>
  </w:footnote>
  <w:footnote w:type="continuationSeparator" w:id="0">
    <w:p w14:paraId="5B5064BD" w14:textId="77777777" w:rsidR="00634AFD" w:rsidRDefault="0063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E25" w14:textId="77777777" w:rsidR="00D61E9B" w:rsidRDefault="00D61E9B">
    <w:pPr>
      <w:pStyle w:val="Kopfzeile"/>
    </w:pPr>
  </w:p>
  <w:p w14:paraId="6C4CF06A" w14:textId="77777777" w:rsidR="00D61E9B" w:rsidRDefault="00D61E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84806"/>
    <w:multiLevelType w:val="multilevel"/>
    <w:tmpl w:val="4DBA701E"/>
    <w:name w:val="1"/>
    <w:lvl w:ilvl="0">
      <w:start w:val="1"/>
      <w:numFmt w:val="decimal"/>
      <w:lvlText w:val="%1"/>
      <w:lvlJc w:val="left"/>
      <w:pPr>
        <w:tabs>
          <w:tab w:val="num" w:pos="1077"/>
        </w:tabs>
        <w:ind w:left="357" w:hanging="357"/>
      </w:pPr>
      <w:rPr>
        <w:rFonts w:ascii="Arial" w:hAnsi="Arial" w:cs="Arial" w:hint="default"/>
        <w:b/>
        <w:i w:val="0"/>
        <w:sz w:val="128"/>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225"/>
        </w:tabs>
        <w:ind w:left="1225" w:hanging="1225"/>
      </w:pPr>
      <w:rPr>
        <w:rFonts w:hint="default"/>
      </w:rPr>
    </w:lvl>
    <w:lvl w:ilvl="3">
      <w:start w:val="1"/>
      <w:numFmt w:val="decimal"/>
      <w:lvlText w:val="%1.%2.%3.%4."/>
      <w:lvlJc w:val="left"/>
      <w:pPr>
        <w:tabs>
          <w:tab w:val="num" w:pos="2160"/>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1" w15:restartNumberingAfterBreak="0">
    <w:nsid w:val="2C184463"/>
    <w:multiLevelType w:val="hybridMultilevel"/>
    <w:tmpl w:val="AAECC948"/>
    <w:lvl w:ilvl="0" w:tplc="7CDA1462">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 w15:restartNumberingAfterBreak="0">
    <w:nsid w:val="3A4D5541"/>
    <w:multiLevelType w:val="hybridMultilevel"/>
    <w:tmpl w:val="2E7CD8D4"/>
    <w:lvl w:ilvl="0" w:tplc="D6FE829E">
      <w:start w:val="1"/>
      <w:numFmt w:val="bullet"/>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47C21DF9"/>
    <w:multiLevelType w:val="hybridMultilevel"/>
    <w:tmpl w:val="19CE503C"/>
    <w:lvl w:ilvl="0" w:tplc="CCBA9062">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4" w15:restartNumberingAfterBreak="0">
    <w:nsid w:val="49226DE6"/>
    <w:multiLevelType w:val="singleLevel"/>
    <w:tmpl w:val="694CFC02"/>
    <w:lvl w:ilvl="0">
      <w:start w:val="1"/>
      <w:numFmt w:val="bullet"/>
      <w:pStyle w:val="AbsatzBullet2Ebene"/>
      <w:lvlText w:val=""/>
      <w:lvlJc w:val="left"/>
      <w:pPr>
        <w:tabs>
          <w:tab w:val="num" w:pos="644"/>
        </w:tabs>
        <w:ind w:left="567" w:hanging="283"/>
      </w:pPr>
      <w:rPr>
        <w:rFonts w:ascii="Symbol" w:hAnsi="Symbol" w:hint="default"/>
      </w:rPr>
    </w:lvl>
  </w:abstractNum>
  <w:abstractNum w:abstractNumId="5" w15:restartNumberingAfterBreak="0">
    <w:nsid w:val="4BE25B73"/>
    <w:multiLevelType w:val="hybridMultilevel"/>
    <w:tmpl w:val="25A80D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C539F1"/>
    <w:multiLevelType w:val="hybridMultilevel"/>
    <w:tmpl w:val="83164E2E"/>
    <w:lvl w:ilvl="0" w:tplc="B6BE1BE0">
      <w:start w:val="1"/>
      <w:numFmt w:val="bullet"/>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57867EC3"/>
    <w:multiLevelType w:val="hybridMultilevel"/>
    <w:tmpl w:val="9104C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7C00FC"/>
    <w:multiLevelType w:val="singleLevel"/>
    <w:tmpl w:val="256C2C58"/>
    <w:lvl w:ilvl="0">
      <w:start w:val="2"/>
      <w:numFmt w:val="decimal"/>
      <w:pStyle w:val="AbsatzNummer"/>
      <w:lvlText w:val="%1."/>
      <w:lvlJc w:val="left"/>
      <w:pPr>
        <w:tabs>
          <w:tab w:val="num" w:pos="283"/>
        </w:tabs>
        <w:ind w:left="283" w:hanging="283"/>
      </w:pPr>
      <w:rPr>
        <w:b w:val="0"/>
        <w:i w:val="0"/>
      </w:rPr>
    </w:lvl>
  </w:abstractNum>
  <w:abstractNum w:abstractNumId="9" w15:restartNumberingAfterBreak="0">
    <w:nsid w:val="66AA4C2F"/>
    <w:multiLevelType w:val="singleLevel"/>
    <w:tmpl w:val="F6466230"/>
    <w:lvl w:ilvl="0">
      <w:start w:val="1"/>
      <w:numFmt w:val="bullet"/>
      <w:lvlText w:val=""/>
      <w:lvlJc w:val="left"/>
      <w:pPr>
        <w:tabs>
          <w:tab w:val="num" w:pos="360"/>
        </w:tabs>
        <w:ind w:left="0" w:firstLine="0"/>
      </w:pPr>
      <w:rPr>
        <w:rFonts w:ascii="Symbol" w:hAnsi="Symbol" w:hint="default"/>
      </w:rPr>
    </w:lvl>
  </w:abstractNum>
  <w:abstractNum w:abstractNumId="10" w15:restartNumberingAfterBreak="0">
    <w:nsid w:val="66D4207C"/>
    <w:multiLevelType w:val="hybridMultilevel"/>
    <w:tmpl w:val="129C5324"/>
    <w:lvl w:ilvl="0" w:tplc="8394410E">
      <w:numFmt w:val="bullet"/>
      <w:lvlText w:val="-"/>
      <w:lvlJc w:val="left"/>
      <w:pPr>
        <w:ind w:left="757" w:hanging="360"/>
      </w:pPr>
      <w:rPr>
        <w:rFonts w:ascii="Times New Roman" w:eastAsia="Times New Roman" w:hAnsi="Times New Roman"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11" w15:restartNumberingAfterBreak="0">
    <w:nsid w:val="6D7605AF"/>
    <w:multiLevelType w:val="hybridMultilevel"/>
    <w:tmpl w:val="7B78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76C2D"/>
    <w:multiLevelType w:val="singleLevel"/>
    <w:tmpl w:val="E2965704"/>
    <w:lvl w:ilvl="0">
      <w:start w:val="1"/>
      <w:numFmt w:val="decimal"/>
      <w:pStyle w:val="AbsatzNummer1"/>
      <w:lvlText w:val="%1."/>
      <w:lvlJc w:val="left"/>
      <w:pPr>
        <w:tabs>
          <w:tab w:val="num" w:pos="283"/>
        </w:tabs>
        <w:ind w:left="283" w:hanging="283"/>
      </w:pPr>
      <w:rPr>
        <w:b w:val="0"/>
        <w:i w:val="0"/>
      </w:rPr>
    </w:lvl>
  </w:abstractNum>
  <w:abstractNum w:abstractNumId="13" w15:restartNumberingAfterBreak="0">
    <w:nsid w:val="76BF542C"/>
    <w:multiLevelType w:val="singleLevel"/>
    <w:tmpl w:val="094AB65C"/>
    <w:lvl w:ilvl="0">
      <w:start w:val="1"/>
      <w:numFmt w:val="bullet"/>
      <w:pStyle w:val="AbsatzBullet"/>
      <w:lvlText w:val=""/>
      <w:lvlJc w:val="left"/>
      <w:pPr>
        <w:tabs>
          <w:tab w:val="num" w:pos="360"/>
        </w:tabs>
        <w:ind w:left="284" w:hanging="284"/>
      </w:pPr>
      <w:rPr>
        <w:rFonts w:ascii="Symbol" w:hAnsi="Symbol" w:hint="default"/>
      </w:rPr>
    </w:lvl>
  </w:abstractNum>
  <w:num w:numId="1">
    <w:abstractNumId w:val="13"/>
  </w:num>
  <w:num w:numId="2">
    <w:abstractNumId w:val="4"/>
  </w:num>
  <w:num w:numId="3">
    <w:abstractNumId w:val="12"/>
    <w:lvlOverride w:ilvl="0">
      <w:startOverride w:val="1"/>
    </w:lvlOverride>
  </w:num>
  <w:num w:numId="4">
    <w:abstractNumId w:val="8"/>
    <w:lvlOverride w:ilvl="0">
      <w:startOverride w:val="2"/>
    </w:lvlOverride>
  </w:num>
  <w:num w:numId="5">
    <w:abstractNumId w:val="2"/>
  </w:num>
  <w:num w:numId="6">
    <w:abstractNumId w:val="6"/>
  </w:num>
  <w:num w:numId="7">
    <w:abstractNumId w:val="1"/>
  </w:num>
  <w:num w:numId="8">
    <w:abstractNumId w:val="3"/>
  </w:num>
  <w:num w:numId="9">
    <w:abstractNumId w:val="13"/>
  </w:num>
  <w:num w:numId="10">
    <w:abstractNumId w:val="12"/>
  </w:num>
  <w:num w:numId="11">
    <w:abstractNumId w:val="8"/>
  </w:num>
  <w:num w:numId="12">
    <w:abstractNumId w:val="9"/>
  </w:num>
  <w:num w:numId="13">
    <w:abstractNumId w:val="10"/>
  </w:num>
  <w:num w:numId="14">
    <w:abstractNumId w:val="11"/>
  </w:num>
  <w:num w:numId="15">
    <w:abstractNumId w:val="7"/>
  </w:num>
  <w:num w:numId="16">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fred Steyer">
    <w15:presenceInfo w15:providerId="Windows Live" w15:userId="a83a842127307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0" w:nlCheck="1" w:checkStyle="0"/>
  <w:activeWritingStyle w:appName="MSWord" w:lang="en-US" w:vendorID="64" w:dllVersion="0" w:nlCheck="1" w:checkStyle="1"/>
  <w:activeWritingStyle w:appName="MSWord" w:lang="de-DE" w:vendorID="64" w:dllVersion="0" w:nlCheck="1" w:checkStyle="0"/>
  <w:activeWritingStyle w:appName="MSWord" w:lang="en-GB" w:vendorID="64" w:dllVersion="0" w:nlCheck="1" w:checkStyle="1"/>
  <w:activeWritingStyle w:appName="MSWord" w:lang="de-AT" w:vendorID="64" w:dllVersion="0" w:nlCheck="1" w:checkStyle="1"/>
  <w:activeWritingStyle w:appName="MSWord" w:lang="de-DE" w:vendorID="64" w:dllVersion="6" w:nlCheck="1" w:checkStyle="0"/>
  <w:activeWritingStyle w:appName="MSWord" w:lang="en-GB" w:vendorID="64" w:dllVersion="6" w:nlCheck="1" w:checkStyle="0"/>
  <w:activeWritingStyle w:appName="MSWord" w:lang="en-US" w:vendorID="64" w:dllVersion="6" w:nlCheck="1" w:checkStyle="0"/>
  <w:attachedTemplate r:id="rId1"/>
  <w:linkStyles/>
  <w:defaultTabStop w:val="709"/>
  <w:hyphenationZone w:val="425"/>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62D"/>
    <w:rsid w:val="00000451"/>
    <w:rsid w:val="000009EE"/>
    <w:rsid w:val="00000C14"/>
    <w:rsid w:val="00001163"/>
    <w:rsid w:val="00001661"/>
    <w:rsid w:val="00002311"/>
    <w:rsid w:val="00002C1A"/>
    <w:rsid w:val="00002C6F"/>
    <w:rsid w:val="000040C6"/>
    <w:rsid w:val="00004CBD"/>
    <w:rsid w:val="000062FF"/>
    <w:rsid w:val="00006DEE"/>
    <w:rsid w:val="0001046A"/>
    <w:rsid w:val="0001062E"/>
    <w:rsid w:val="00011C2B"/>
    <w:rsid w:val="00011CA0"/>
    <w:rsid w:val="00011E12"/>
    <w:rsid w:val="00012131"/>
    <w:rsid w:val="00012AE3"/>
    <w:rsid w:val="00013C05"/>
    <w:rsid w:val="00014BA0"/>
    <w:rsid w:val="000154CB"/>
    <w:rsid w:val="000157A9"/>
    <w:rsid w:val="0001584B"/>
    <w:rsid w:val="00015966"/>
    <w:rsid w:val="00015C4C"/>
    <w:rsid w:val="00015DBD"/>
    <w:rsid w:val="000162D6"/>
    <w:rsid w:val="000164B0"/>
    <w:rsid w:val="000200CC"/>
    <w:rsid w:val="00020172"/>
    <w:rsid w:val="00023632"/>
    <w:rsid w:val="00025C44"/>
    <w:rsid w:val="00025EF4"/>
    <w:rsid w:val="00026B1F"/>
    <w:rsid w:val="00026F32"/>
    <w:rsid w:val="0003126E"/>
    <w:rsid w:val="000318F0"/>
    <w:rsid w:val="00031929"/>
    <w:rsid w:val="00033714"/>
    <w:rsid w:val="0003609A"/>
    <w:rsid w:val="000362F5"/>
    <w:rsid w:val="00036D23"/>
    <w:rsid w:val="0003730B"/>
    <w:rsid w:val="000400E8"/>
    <w:rsid w:val="000404D7"/>
    <w:rsid w:val="00041713"/>
    <w:rsid w:val="000431A4"/>
    <w:rsid w:val="00043AA8"/>
    <w:rsid w:val="000452A9"/>
    <w:rsid w:val="00045B1D"/>
    <w:rsid w:val="000471A4"/>
    <w:rsid w:val="0004751A"/>
    <w:rsid w:val="000478B3"/>
    <w:rsid w:val="00047A0D"/>
    <w:rsid w:val="0005178A"/>
    <w:rsid w:val="000521F9"/>
    <w:rsid w:val="000523A8"/>
    <w:rsid w:val="00052E17"/>
    <w:rsid w:val="000531AB"/>
    <w:rsid w:val="0005348B"/>
    <w:rsid w:val="0005387B"/>
    <w:rsid w:val="00054248"/>
    <w:rsid w:val="000542EE"/>
    <w:rsid w:val="00054CE7"/>
    <w:rsid w:val="000555E9"/>
    <w:rsid w:val="000601F7"/>
    <w:rsid w:val="000603E4"/>
    <w:rsid w:val="000608F3"/>
    <w:rsid w:val="00062C01"/>
    <w:rsid w:val="0006348C"/>
    <w:rsid w:val="00064627"/>
    <w:rsid w:val="0006595E"/>
    <w:rsid w:val="00065D2C"/>
    <w:rsid w:val="00067195"/>
    <w:rsid w:val="00067687"/>
    <w:rsid w:val="00067F78"/>
    <w:rsid w:val="00071F47"/>
    <w:rsid w:val="00072070"/>
    <w:rsid w:val="00072CDD"/>
    <w:rsid w:val="000748B9"/>
    <w:rsid w:val="00074A82"/>
    <w:rsid w:val="00074F34"/>
    <w:rsid w:val="00075C5B"/>
    <w:rsid w:val="00075D2B"/>
    <w:rsid w:val="000803B3"/>
    <w:rsid w:val="00080456"/>
    <w:rsid w:val="000806B0"/>
    <w:rsid w:val="000813B9"/>
    <w:rsid w:val="0008153D"/>
    <w:rsid w:val="0008303E"/>
    <w:rsid w:val="00085A86"/>
    <w:rsid w:val="000863F4"/>
    <w:rsid w:val="000869F0"/>
    <w:rsid w:val="00087FB5"/>
    <w:rsid w:val="00090466"/>
    <w:rsid w:val="000909C7"/>
    <w:rsid w:val="00090A49"/>
    <w:rsid w:val="000911B7"/>
    <w:rsid w:val="00091B59"/>
    <w:rsid w:val="00091F03"/>
    <w:rsid w:val="000921DB"/>
    <w:rsid w:val="000928EB"/>
    <w:rsid w:val="00093A74"/>
    <w:rsid w:val="000940EC"/>
    <w:rsid w:val="000943F0"/>
    <w:rsid w:val="000954F0"/>
    <w:rsid w:val="0009714B"/>
    <w:rsid w:val="000973CD"/>
    <w:rsid w:val="000A06DE"/>
    <w:rsid w:val="000A09E2"/>
    <w:rsid w:val="000A1AA1"/>
    <w:rsid w:val="000A206D"/>
    <w:rsid w:val="000A3DD1"/>
    <w:rsid w:val="000A4370"/>
    <w:rsid w:val="000A4DAC"/>
    <w:rsid w:val="000B0774"/>
    <w:rsid w:val="000B07B8"/>
    <w:rsid w:val="000B0FEE"/>
    <w:rsid w:val="000B1060"/>
    <w:rsid w:val="000B130E"/>
    <w:rsid w:val="000B1B10"/>
    <w:rsid w:val="000B26F4"/>
    <w:rsid w:val="000B2AA8"/>
    <w:rsid w:val="000B3866"/>
    <w:rsid w:val="000B3875"/>
    <w:rsid w:val="000B3D20"/>
    <w:rsid w:val="000B3DDA"/>
    <w:rsid w:val="000B3F4A"/>
    <w:rsid w:val="000B506E"/>
    <w:rsid w:val="000C300C"/>
    <w:rsid w:val="000C3639"/>
    <w:rsid w:val="000C59AA"/>
    <w:rsid w:val="000C5B18"/>
    <w:rsid w:val="000C663B"/>
    <w:rsid w:val="000C6F37"/>
    <w:rsid w:val="000D05FA"/>
    <w:rsid w:val="000D077C"/>
    <w:rsid w:val="000D08A2"/>
    <w:rsid w:val="000D1138"/>
    <w:rsid w:val="000D1BD9"/>
    <w:rsid w:val="000D1E2E"/>
    <w:rsid w:val="000D3321"/>
    <w:rsid w:val="000D65BD"/>
    <w:rsid w:val="000D683B"/>
    <w:rsid w:val="000D6B7E"/>
    <w:rsid w:val="000D7E72"/>
    <w:rsid w:val="000E051A"/>
    <w:rsid w:val="000E0E7B"/>
    <w:rsid w:val="000E1780"/>
    <w:rsid w:val="000E1839"/>
    <w:rsid w:val="000E238C"/>
    <w:rsid w:val="000E3110"/>
    <w:rsid w:val="000E35A0"/>
    <w:rsid w:val="000E370C"/>
    <w:rsid w:val="000E3F4D"/>
    <w:rsid w:val="000E44F9"/>
    <w:rsid w:val="000E49DE"/>
    <w:rsid w:val="000E55AD"/>
    <w:rsid w:val="000E55C3"/>
    <w:rsid w:val="000E572B"/>
    <w:rsid w:val="000E6429"/>
    <w:rsid w:val="000E67E2"/>
    <w:rsid w:val="000E6AD7"/>
    <w:rsid w:val="000E6B97"/>
    <w:rsid w:val="000E7782"/>
    <w:rsid w:val="000E794F"/>
    <w:rsid w:val="000F1729"/>
    <w:rsid w:val="000F38C9"/>
    <w:rsid w:val="000F3A46"/>
    <w:rsid w:val="000F45E2"/>
    <w:rsid w:val="000F4F0D"/>
    <w:rsid w:val="000F53FC"/>
    <w:rsid w:val="000F6555"/>
    <w:rsid w:val="000F6FD3"/>
    <w:rsid w:val="000F7401"/>
    <w:rsid w:val="00100C80"/>
    <w:rsid w:val="00100D31"/>
    <w:rsid w:val="00101039"/>
    <w:rsid w:val="00103B68"/>
    <w:rsid w:val="00103E0F"/>
    <w:rsid w:val="001048ED"/>
    <w:rsid w:val="001051FA"/>
    <w:rsid w:val="00105CB9"/>
    <w:rsid w:val="0010613D"/>
    <w:rsid w:val="00106409"/>
    <w:rsid w:val="00106545"/>
    <w:rsid w:val="00106DC7"/>
    <w:rsid w:val="00107901"/>
    <w:rsid w:val="00107BDF"/>
    <w:rsid w:val="001106A2"/>
    <w:rsid w:val="0011087D"/>
    <w:rsid w:val="00110C8D"/>
    <w:rsid w:val="00110F65"/>
    <w:rsid w:val="00112809"/>
    <w:rsid w:val="00113899"/>
    <w:rsid w:val="00114186"/>
    <w:rsid w:val="00114253"/>
    <w:rsid w:val="00114581"/>
    <w:rsid w:val="00115511"/>
    <w:rsid w:val="00115E7A"/>
    <w:rsid w:val="00116B08"/>
    <w:rsid w:val="00116BF5"/>
    <w:rsid w:val="00116DEC"/>
    <w:rsid w:val="00116E59"/>
    <w:rsid w:val="0011725F"/>
    <w:rsid w:val="00117269"/>
    <w:rsid w:val="001172BA"/>
    <w:rsid w:val="00120036"/>
    <w:rsid w:val="00120BCC"/>
    <w:rsid w:val="00120DF1"/>
    <w:rsid w:val="00121468"/>
    <w:rsid w:val="00121845"/>
    <w:rsid w:val="001242AD"/>
    <w:rsid w:val="001259DB"/>
    <w:rsid w:val="001262DE"/>
    <w:rsid w:val="00126337"/>
    <w:rsid w:val="001269DF"/>
    <w:rsid w:val="00126D4B"/>
    <w:rsid w:val="0013007A"/>
    <w:rsid w:val="001302CB"/>
    <w:rsid w:val="00130327"/>
    <w:rsid w:val="00130805"/>
    <w:rsid w:val="00130CBB"/>
    <w:rsid w:val="00131049"/>
    <w:rsid w:val="00132220"/>
    <w:rsid w:val="00132727"/>
    <w:rsid w:val="00132DB6"/>
    <w:rsid w:val="00132FCE"/>
    <w:rsid w:val="0013312A"/>
    <w:rsid w:val="0013345F"/>
    <w:rsid w:val="00133EF3"/>
    <w:rsid w:val="00136045"/>
    <w:rsid w:val="001360BA"/>
    <w:rsid w:val="0013679D"/>
    <w:rsid w:val="00137DD6"/>
    <w:rsid w:val="00140CD3"/>
    <w:rsid w:val="00140E4E"/>
    <w:rsid w:val="00142073"/>
    <w:rsid w:val="00142842"/>
    <w:rsid w:val="0014387D"/>
    <w:rsid w:val="00146121"/>
    <w:rsid w:val="00146674"/>
    <w:rsid w:val="0014675D"/>
    <w:rsid w:val="001479AA"/>
    <w:rsid w:val="00147A38"/>
    <w:rsid w:val="00147CB1"/>
    <w:rsid w:val="001500AF"/>
    <w:rsid w:val="00150125"/>
    <w:rsid w:val="001525DA"/>
    <w:rsid w:val="00152BF8"/>
    <w:rsid w:val="00152C42"/>
    <w:rsid w:val="00152FCD"/>
    <w:rsid w:val="0015339A"/>
    <w:rsid w:val="00154369"/>
    <w:rsid w:val="001543CE"/>
    <w:rsid w:val="00154B30"/>
    <w:rsid w:val="0015603D"/>
    <w:rsid w:val="00156704"/>
    <w:rsid w:val="00156E11"/>
    <w:rsid w:val="00161A22"/>
    <w:rsid w:val="00162793"/>
    <w:rsid w:val="00162929"/>
    <w:rsid w:val="001630EA"/>
    <w:rsid w:val="00163191"/>
    <w:rsid w:val="00165531"/>
    <w:rsid w:val="00165A0A"/>
    <w:rsid w:val="00165D25"/>
    <w:rsid w:val="001668B0"/>
    <w:rsid w:val="0016706C"/>
    <w:rsid w:val="00167DEA"/>
    <w:rsid w:val="001711DE"/>
    <w:rsid w:val="00171D83"/>
    <w:rsid w:val="0017349C"/>
    <w:rsid w:val="00173BC6"/>
    <w:rsid w:val="001749AB"/>
    <w:rsid w:val="001749BF"/>
    <w:rsid w:val="00174EA0"/>
    <w:rsid w:val="00175AF1"/>
    <w:rsid w:val="001761B9"/>
    <w:rsid w:val="00176B5E"/>
    <w:rsid w:val="00177233"/>
    <w:rsid w:val="001808E4"/>
    <w:rsid w:val="00181870"/>
    <w:rsid w:val="00182E09"/>
    <w:rsid w:val="00183F4E"/>
    <w:rsid w:val="00184DE9"/>
    <w:rsid w:val="001851F0"/>
    <w:rsid w:val="00186220"/>
    <w:rsid w:val="00190A4C"/>
    <w:rsid w:val="001916C5"/>
    <w:rsid w:val="001939C6"/>
    <w:rsid w:val="00193A41"/>
    <w:rsid w:val="00194AF1"/>
    <w:rsid w:val="00194CCF"/>
    <w:rsid w:val="001954AF"/>
    <w:rsid w:val="00196066"/>
    <w:rsid w:val="00196A26"/>
    <w:rsid w:val="001974FB"/>
    <w:rsid w:val="001978AC"/>
    <w:rsid w:val="001A0629"/>
    <w:rsid w:val="001A0A66"/>
    <w:rsid w:val="001A243F"/>
    <w:rsid w:val="001A2CC8"/>
    <w:rsid w:val="001A34FD"/>
    <w:rsid w:val="001A3571"/>
    <w:rsid w:val="001A3B53"/>
    <w:rsid w:val="001A437B"/>
    <w:rsid w:val="001A494E"/>
    <w:rsid w:val="001A5038"/>
    <w:rsid w:val="001A5C8D"/>
    <w:rsid w:val="001A65ED"/>
    <w:rsid w:val="001A6941"/>
    <w:rsid w:val="001A6D61"/>
    <w:rsid w:val="001A7542"/>
    <w:rsid w:val="001B06C2"/>
    <w:rsid w:val="001B07F9"/>
    <w:rsid w:val="001B0AE2"/>
    <w:rsid w:val="001B1261"/>
    <w:rsid w:val="001B1663"/>
    <w:rsid w:val="001B1BBF"/>
    <w:rsid w:val="001B237C"/>
    <w:rsid w:val="001B2421"/>
    <w:rsid w:val="001B24A4"/>
    <w:rsid w:val="001B25C2"/>
    <w:rsid w:val="001B3A85"/>
    <w:rsid w:val="001B3C45"/>
    <w:rsid w:val="001B46ED"/>
    <w:rsid w:val="001B5A0E"/>
    <w:rsid w:val="001B7266"/>
    <w:rsid w:val="001B787C"/>
    <w:rsid w:val="001C05B6"/>
    <w:rsid w:val="001C1FB8"/>
    <w:rsid w:val="001C2273"/>
    <w:rsid w:val="001C29A6"/>
    <w:rsid w:val="001C2BD5"/>
    <w:rsid w:val="001C311E"/>
    <w:rsid w:val="001C39AD"/>
    <w:rsid w:val="001C407D"/>
    <w:rsid w:val="001C5180"/>
    <w:rsid w:val="001C679F"/>
    <w:rsid w:val="001C68AA"/>
    <w:rsid w:val="001C6CD6"/>
    <w:rsid w:val="001C753E"/>
    <w:rsid w:val="001C7E5F"/>
    <w:rsid w:val="001D09D2"/>
    <w:rsid w:val="001D09E5"/>
    <w:rsid w:val="001D0A8B"/>
    <w:rsid w:val="001D1DEC"/>
    <w:rsid w:val="001D2735"/>
    <w:rsid w:val="001D2822"/>
    <w:rsid w:val="001D2F45"/>
    <w:rsid w:val="001D676D"/>
    <w:rsid w:val="001D7C6A"/>
    <w:rsid w:val="001E1045"/>
    <w:rsid w:val="001E1342"/>
    <w:rsid w:val="001E18BB"/>
    <w:rsid w:val="001E1F49"/>
    <w:rsid w:val="001E241B"/>
    <w:rsid w:val="001E2888"/>
    <w:rsid w:val="001E3EF6"/>
    <w:rsid w:val="001E42AF"/>
    <w:rsid w:val="001E46EC"/>
    <w:rsid w:val="001E4896"/>
    <w:rsid w:val="001E49EA"/>
    <w:rsid w:val="001E4AB3"/>
    <w:rsid w:val="001E4DCF"/>
    <w:rsid w:val="001E57F9"/>
    <w:rsid w:val="001E69F7"/>
    <w:rsid w:val="001E6A70"/>
    <w:rsid w:val="001E6F15"/>
    <w:rsid w:val="001E70F8"/>
    <w:rsid w:val="001E743C"/>
    <w:rsid w:val="001E7ABB"/>
    <w:rsid w:val="001F0396"/>
    <w:rsid w:val="001F06C6"/>
    <w:rsid w:val="001F0E4A"/>
    <w:rsid w:val="001F2867"/>
    <w:rsid w:val="001F411C"/>
    <w:rsid w:val="001F53B4"/>
    <w:rsid w:val="001F594E"/>
    <w:rsid w:val="001F5AC8"/>
    <w:rsid w:val="002008E2"/>
    <w:rsid w:val="002009B3"/>
    <w:rsid w:val="0020114D"/>
    <w:rsid w:val="0020133D"/>
    <w:rsid w:val="002017D8"/>
    <w:rsid w:val="00202257"/>
    <w:rsid w:val="00202262"/>
    <w:rsid w:val="002028B4"/>
    <w:rsid w:val="00202906"/>
    <w:rsid w:val="002034BC"/>
    <w:rsid w:val="0020362E"/>
    <w:rsid w:val="00203C63"/>
    <w:rsid w:val="00205155"/>
    <w:rsid w:val="0020541A"/>
    <w:rsid w:val="00205A08"/>
    <w:rsid w:val="00206592"/>
    <w:rsid w:val="0020718C"/>
    <w:rsid w:val="00207D67"/>
    <w:rsid w:val="002105C7"/>
    <w:rsid w:val="002106ED"/>
    <w:rsid w:val="002107A6"/>
    <w:rsid w:val="002111FD"/>
    <w:rsid w:val="0021132A"/>
    <w:rsid w:val="0021258C"/>
    <w:rsid w:val="0021301D"/>
    <w:rsid w:val="002142E1"/>
    <w:rsid w:val="00215675"/>
    <w:rsid w:val="0021717A"/>
    <w:rsid w:val="002173C8"/>
    <w:rsid w:val="00217CE4"/>
    <w:rsid w:val="00220239"/>
    <w:rsid w:val="00220647"/>
    <w:rsid w:val="00222FE7"/>
    <w:rsid w:val="00223104"/>
    <w:rsid w:val="0022319B"/>
    <w:rsid w:val="00223499"/>
    <w:rsid w:val="00225048"/>
    <w:rsid w:val="00226F11"/>
    <w:rsid w:val="0022726D"/>
    <w:rsid w:val="00227313"/>
    <w:rsid w:val="00227BFC"/>
    <w:rsid w:val="00231492"/>
    <w:rsid w:val="002322DC"/>
    <w:rsid w:val="00232443"/>
    <w:rsid w:val="00232B20"/>
    <w:rsid w:val="00232DB5"/>
    <w:rsid w:val="00233580"/>
    <w:rsid w:val="00233F37"/>
    <w:rsid w:val="00235564"/>
    <w:rsid w:val="002363D6"/>
    <w:rsid w:val="00236CD7"/>
    <w:rsid w:val="00242CF6"/>
    <w:rsid w:val="0024336C"/>
    <w:rsid w:val="002441DD"/>
    <w:rsid w:val="00244736"/>
    <w:rsid w:val="00246B3B"/>
    <w:rsid w:val="00247054"/>
    <w:rsid w:val="00247AED"/>
    <w:rsid w:val="0025096C"/>
    <w:rsid w:val="00250A3F"/>
    <w:rsid w:val="00250B44"/>
    <w:rsid w:val="002513D7"/>
    <w:rsid w:val="00252BC0"/>
    <w:rsid w:val="00252DBE"/>
    <w:rsid w:val="0025457F"/>
    <w:rsid w:val="00254FED"/>
    <w:rsid w:val="002551B1"/>
    <w:rsid w:val="002552A3"/>
    <w:rsid w:val="00255F1B"/>
    <w:rsid w:val="0025630C"/>
    <w:rsid w:val="002567D4"/>
    <w:rsid w:val="00256C21"/>
    <w:rsid w:val="00257269"/>
    <w:rsid w:val="00257EA2"/>
    <w:rsid w:val="00257F6C"/>
    <w:rsid w:val="00261315"/>
    <w:rsid w:val="00263519"/>
    <w:rsid w:val="00264EFE"/>
    <w:rsid w:val="002664EF"/>
    <w:rsid w:val="00266844"/>
    <w:rsid w:val="00266A8D"/>
    <w:rsid w:val="00271D72"/>
    <w:rsid w:val="00272636"/>
    <w:rsid w:val="00272AED"/>
    <w:rsid w:val="00275CDD"/>
    <w:rsid w:val="002808E0"/>
    <w:rsid w:val="00280951"/>
    <w:rsid w:val="00280F9A"/>
    <w:rsid w:val="002810F0"/>
    <w:rsid w:val="0028187A"/>
    <w:rsid w:val="002828C9"/>
    <w:rsid w:val="00283577"/>
    <w:rsid w:val="002836B1"/>
    <w:rsid w:val="00283D70"/>
    <w:rsid w:val="002847F0"/>
    <w:rsid w:val="00284C85"/>
    <w:rsid w:val="00284EB8"/>
    <w:rsid w:val="00285DA6"/>
    <w:rsid w:val="002861EB"/>
    <w:rsid w:val="00286BD9"/>
    <w:rsid w:val="002873DE"/>
    <w:rsid w:val="00287B9A"/>
    <w:rsid w:val="002903A3"/>
    <w:rsid w:val="002904F2"/>
    <w:rsid w:val="0029123C"/>
    <w:rsid w:val="0029128A"/>
    <w:rsid w:val="00291931"/>
    <w:rsid w:val="00291D96"/>
    <w:rsid w:val="00292279"/>
    <w:rsid w:val="002925A3"/>
    <w:rsid w:val="00292ABC"/>
    <w:rsid w:val="002934B0"/>
    <w:rsid w:val="002940DF"/>
    <w:rsid w:val="00294789"/>
    <w:rsid w:val="002947ED"/>
    <w:rsid w:val="00294DE0"/>
    <w:rsid w:val="002968A0"/>
    <w:rsid w:val="002A116F"/>
    <w:rsid w:val="002A1861"/>
    <w:rsid w:val="002A34EE"/>
    <w:rsid w:val="002A42EC"/>
    <w:rsid w:val="002A682D"/>
    <w:rsid w:val="002A790F"/>
    <w:rsid w:val="002B17BF"/>
    <w:rsid w:val="002B19C7"/>
    <w:rsid w:val="002B1F65"/>
    <w:rsid w:val="002B4284"/>
    <w:rsid w:val="002B4D64"/>
    <w:rsid w:val="002B7F90"/>
    <w:rsid w:val="002C09E6"/>
    <w:rsid w:val="002C2225"/>
    <w:rsid w:val="002C3448"/>
    <w:rsid w:val="002C5E0C"/>
    <w:rsid w:val="002C7B57"/>
    <w:rsid w:val="002C7CCD"/>
    <w:rsid w:val="002D104E"/>
    <w:rsid w:val="002D12A8"/>
    <w:rsid w:val="002D12BF"/>
    <w:rsid w:val="002D15BD"/>
    <w:rsid w:val="002D1EAA"/>
    <w:rsid w:val="002D1EBA"/>
    <w:rsid w:val="002D2591"/>
    <w:rsid w:val="002D2748"/>
    <w:rsid w:val="002D3419"/>
    <w:rsid w:val="002D533F"/>
    <w:rsid w:val="002D5B7B"/>
    <w:rsid w:val="002D7554"/>
    <w:rsid w:val="002D7F49"/>
    <w:rsid w:val="002E0349"/>
    <w:rsid w:val="002E166A"/>
    <w:rsid w:val="002E222A"/>
    <w:rsid w:val="002E224B"/>
    <w:rsid w:val="002E24C4"/>
    <w:rsid w:val="002E416B"/>
    <w:rsid w:val="002E4ABD"/>
    <w:rsid w:val="002E66A6"/>
    <w:rsid w:val="002E6836"/>
    <w:rsid w:val="002E6D71"/>
    <w:rsid w:val="002E6F7B"/>
    <w:rsid w:val="002E78CC"/>
    <w:rsid w:val="002F0ECB"/>
    <w:rsid w:val="002F1C96"/>
    <w:rsid w:val="002F1D5C"/>
    <w:rsid w:val="002F1EC3"/>
    <w:rsid w:val="002F23B4"/>
    <w:rsid w:val="002F3610"/>
    <w:rsid w:val="002F440C"/>
    <w:rsid w:val="002F552D"/>
    <w:rsid w:val="002F7D2D"/>
    <w:rsid w:val="00301040"/>
    <w:rsid w:val="0030137D"/>
    <w:rsid w:val="00301512"/>
    <w:rsid w:val="00301722"/>
    <w:rsid w:val="0030172D"/>
    <w:rsid w:val="00301C77"/>
    <w:rsid w:val="00302259"/>
    <w:rsid w:val="00302858"/>
    <w:rsid w:val="003035E1"/>
    <w:rsid w:val="003037DB"/>
    <w:rsid w:val="00303B6C"/>
    <w:rsid w:val="00303C8E"/>
    <w:rsid w:val="003045E2"/>
    <w:rsid w:val="00304D9D"/>
    <w:rsid w:val="00304E60"/>
    <w:rsid w:val="00304F9C"/>
    <w:rsid w:val="0030538E"/>
    <w:rsid w:val="00310C71"/>
    <w:rsid w:val="003111B6"/>
    <w:rsid w:val="003113CB"/>
    <w:rsid w:val="00311B75"/>
    <w:rsid w:val="00312DEB"/>
    <w:rsid w:val="003132F1"/>
    <w:rsid w:val="003143E8"/>
    <w:rsid w:val="00314B48"/>
    <w:rsid w:val="00315516"/>
    <w:rsid w:val="0031598E"/>
    <w:rsid w:val="00316B1D"/>
    <w:rsid w:val="003176A9"/>
    <w:rsid w:val="003209BE"/>
    <w:rsid w:val="0032156B"/>
    <w:rsid w:val="003221FD"/>
    <w:rsid w:val="0032299F"/>
    <w:rsid w:val="00322A17"/>
    <w:rsid w:val="00322DDE"/>
    <w:rsid w:val="00323223"/>
    <w:rsid w:val="0032322F"/>
    <w:rsid w:val="00324966"/>
    <w:rsid w:val="0032528C"/>
    <w:rsid w:val="0032591E"/>
    <w:rsid w:val="00326DFF"/>
    <w:rsid w:val="00330AD8"/>
    <w:rsid w:val="003324A3"/>
    <w:rsid w:val="00333382"/>
    <w:rsid w:val="00333661"/>
    <w:rsid w:val="00333E1D"/>
    <w:rsid w:val="00333F91"/>
    <w:rsid w:val="00335B3A"/>
    <w:rsid w:val="00336D2B"/>
    <w:rsid w:val="0034073D"/>
    <w:rsid w:val="003417C6"/>
    <w:rsid w:val="003431AF"/>
    <w:rsid w:val="00344E84"/>
    <w:rsid w:val="003468A4"/>
    <w:rsid w:val="00346B4D"/>
    <w:rsid w:val="00347406"/>
    <w:rsid w:val="003500E6"/>
    <w:rsid w:val="003502A1"/>
    <w:rsid w:val="00350DB4"/>
    <w:rsid w:val="00351ABC"/>
    <w:rsid w:val="00351DB1"/>
    <w:rsid w:val="00352A0F"/>
    <w:rsid w:val="00353406"/>
    <w:rsid w:val="00353582"/>
    <w:rsid w:val="003537A9"/>
    <w:rsid w:val="0035520E"/>
    <w:rsid w:val="00355A7B"/>
    <w:rsid w:val="003567FC"/>
    <w:rsid w:val="00356A6F"/>
    <w:rsid w:val="00357616"/>
    <w:rsid w:val="00360711"/>
    <w:rsid w:val="00360C2E"/>
    <w:rsid w:val="00363701"/>
    <w:rsid w:val="00365809"/>
    <w:rsid w:val="003659D9"/>
    <w:rsid w:val="00365B28"/>
    <w:rsid w:val="003662E1"/>
    <w:rsid w:val="00366F29"/>
    <w:rsid w:val="0036757A"/>
    <w:rsid w:val="003676F6"/>
    <w:rsid w:val="00370CAC"/>
    <w:rsid w:val="00371DAC"/>
    <w:rsid w:val="00373652"/>
    <w:rsid w:val="00373684"/>
    <w:rsid w:val="00373867"/>
    <w:rsid w:val="00374D44"/>
    <w:rsid w:val="00374E8F"/>
    <w:rsid w:val="0037515B"/>
    <w:rsid w:val="00375386"/>
    <w:rsid w:val="00375ECD"/>
    <w:rsid w:val="00375F18"/>
    <w:rsid w:val="00376D0A"/>
    <w:rsid w:val="00380628"/>
    <w:rsid w:val="00380930"/>
    <w:rsid w:val="00380DAB"/>
    <w:rsid w:val="00380EFC"/>
    <w:rsid w:val="00381A62"/>
    <w:rsid w:val="00382288"/>
    <w:rsid w:val="00382A89"/>
    <w:rsid w:val="00382C20"/>
    <w:rsid w:val="00383729"/>
    <w:rsid w:val="00383DFC"/>
    <w:rsid w:val="003846F3"/>
    <w:rsid w:val="00384F29"/>
    <w:rsid w:val="00385BA9"/>
    <w:rsid w:val="00391E03"/>
    <w:rsid w:val="00391EFB"/>
    <w:rsid w:val="00392C86"/>
    <w:rsid w:val="003945B0"/>
    <w:rsid w:val="00396194"/>
    <w:rsid w:val="003963A6"/>
    <w:rsid w:val="003977E9"/>
    <w:rsid w:val="00397BD8"/>
    <w:rsid w:val="003A0B6C"/>
    <w:rsid w:val="003A22DF"/>
    <w:rsid w:val="003A2C15"/>
    <w:rsid w:val="003A3251"/>
    <w:rsid w:val="003A3786"/>
    <w:rsid w:val="003A460A"/>
    <w:rsid w:val="003A4912"/>
    <w:rsid w:val="003A49EA"/>
    <w:rsid w:val="003A5706"/>
    <w:rsid w:val="003A6A4C"/>
    <w:rsid w:val="003A6F2F"/>
    <w:rsid w:val="003A7E39"/>
    <w:rsid w:val="003B030E"/>
    <w:rsid w:val="003B11EA"/>
    <w:rsid w:val="003B1793"/>
    <w:rsid w:val="003B1ADA"/>
    <w:rsid w:val="003B2020"/>
    <w:rsid w:val="003B2D25"/>
    <w:rsid w:val="003B3155"/>
    <w:rsid w:val="003B35CE"/>
    <w:rsid w:val="003B3A8F"/>
    <w:rsid w:val="003B3B13"/>
    <w:rsid w:val="003B4B0F"/>
    <w:rsid w:val="003B4CA3"/>
    <w:rsid w:val="003B515C"/>
    <w:rsid w:val="003B578B"/>
    <w:rsid w:val="003B5901"/>
    <w:rsid w:val="003B6839"/>
    <w:rsid w:val="003B78AF"/>
    <w:rsid w:val="003C08AF"/>
    <w:rsid w:val="003C14CD"/>
    <w:rsid w:val="003C25AE"/>
    <w:rsid w:val="003C2B49"/>
    <w:rsid w:val="003C37F5"/>
    <w:rsid w:val="003C4C41"/>
    <w:rsid w:val="003C57F1"/>
    <w:rsid w:val="003C67B7"/>
    <w:rsid w:val="003C7522"/>
    <w:rsid w:val="003C79E7"/>
    <w:rsid w:val="003C7DE8"/>
    <w:rsid w:val="003D0574"/>
    <w:rsid w:val="003D08F7"/>
    <w:rsid w:val="003D1987"/>
    <w:rsid w:val="003D1A5E"/>
    <w:rsid w:val="003D1B67"/>
    <w:rsid w:val="003D22BE"/>
    <w:rsid w:val="003D2570"/>
    <w:rsid w:val="003D2B1A"/>
    <w:rsid w:val="003D2EFF"/>
    <w:rsid w:val="003D3834"/>
    <w:rsid w:val="003D3EB0"/>
    <w:rsid w:val="003D4B0B"/>
    <w:rsid w:val="003D4CA7"/>
    <w:rsid w:val="003D5F51"/>
    <w:rsid w:val="003D7099"/>
    <w:rsid w:val="003D70CC"/>
    <w:rsid w:val="003D73FB"/>
    <w:rsid w:val="003E03FE"/>
    <w:rsid w:val="003E16D7"/>
    <w:rsid w:val="003E2165"/>
    <w:rsid w:val="003E246E"/>
    <w:rsid w:val="003E492B"/>
    <w:rsid w:val="003E5659"/>
    <w:rsid w:val="003E5D75"/>
    <w:rsid w:val="003E5DE9"/>
    <w:rsid w:val="003E60D7"/>
    <w:rsid w:val="003E6496"/>
    <w:rsid w:val="003E7C51"/>
    <w:rsid w:val="003F0DEE"/>
    <w:rsid w:val="003F1D6F"/>
    <w:rsid w:val="003F1DEF"/>
    <w:rsid w:val="003F4234"/>
    <w:rsid w:val="003F4C51"/>
    <w:rsid w:val="003F56E0"/>
    <w:rsid w:val="003F595A"/>
    <w:rsid w:val="003F5B86"/>
    <w:rsid w:val="003F6E5B"/>
    <w:rsid w:val="003F7A97"/>
    <w:rsid w:val="003F7ECF"/>
    <w:rsid w:val="00400D3C"/>
    <w:rsid w:val="0040325C"/>
    <w:rsid w:val="00404057"/>
    <w:rsid w:val="004100AD"/>
    <w:rsid w:val="00410392"/>
    <w:rsid w:val="00412C8E"/>
    <w:rsid w:val="00414984"/>
    <w:rsid w:val="004155C3"/>
    <w:rsid w:val="0041593E"/>
    <w:rsid w:val="00415C1C"/>
    <w:rsid w:val="00415C8E"/>
    <w:rsid w:val="00416747"/>
    <w:rsid w:val="00417ECE"/>
    <w:rsid w:val="00421285"/>
    <w:rsid w:val="004218B3"/>
    <w:rsid w:val="00422F7D"/>
    <w:rsid w:val="00423702"/>
    <w:rsid w:val="00424A31"/>
    <w:rsid w:val="0042598F"/>
    <w:rsid w:val="00426681"/>
    <w:rsid w:val="00431B7D"/>
    <w:rsid w:val="00431D34"/>
    <w:rsid w:val="00431DC7"/>
    <w:rsid w:val="0043245A"/>
    <w:rsid w:val="00432A08"/>
    <w:rsid w:val="00433167"/>
    <w:rsid w:val="0043406B"/>
    <w:rsid w:val="004360CB"/>
    <w:rsid w:val="00436660"/>
    <w:rsid w:val="0043679D"/>
    <w:rsid w:val="0043782C"/>
    <w:rsid w:val="00440CCC"/>
    <w:rsid w:val="00440DC4"/>
    <w:rsid w:val="004412BE"/>
    <w:rsid w:val="00441642"/>
    <w:rsid w:val="00441C3D"/>
    <w:rsid w:val="004436EC"/>
    <w:rsid w:val="004439A5"/>
    <w:rsid w:val="00443C93"/>
    <w:rsid w:val="004447B6"/>
    <w:rsid w:val="00444A2E"/>
    <w:rsid w:val="004450DF"/>
    <w:rsid w:val="004458D3"/>
    <w:rsid w:val="00447D4D"/>
    <w:rsid w:val="004504B4"/>
    <w:rsid w:val="00451A27"/>
    <w:rsid w:val="00451A78"/>
    <w:rsid w:val="00451C55"/>
    <w:rsid w:val="00451FD5"/>
    <w:rsid w:val="0045394B"/>
    <w:rsid w:val="0045412A"/>
    <w:rsid w:val="004543C9"/>
    <w:rsid w:val="00454892"/>
    <w:rsid w:val="00454C0C"/>
    <w:rsid w:val="00454C11"/>
    <w:rsid w:val="00456451"/>
    <w:rsid w:val="004567F1"/>
    <w:rsid w:val="00457207"/>
    <w:rsid w:val="00457EEE"/>
    <w:rsid w:val="00460097"/>
    <w:rsid w:val="004607C0"/>
    <w:rsid w:val="004608D5"/>
    <w:rsid w:val="00460FEF"/>
    <w:rsid w:val="00461EC2"/>
    <w:rsid w:val="00462354"/>
    <w:rsid w:val="00462434"/>
    <w:rsid w:val="00462818"/>
    <w:rsid w:val="00462987"/>
    <w:rsid w:val="00462C4D"/>
    <w:rsid w:val="00463B14"/>
    <w:rsid w:val="004640CB"/>
    <w:rsid w:val="00464FA5"/>
    <w:rsid w:val="00465D46"/>
    <w:rsid w:val="00466419"/>
    <w:rsid w:val="004667AC"/>
    <w:rsid w:val="00466F3A"/>
    <w:rsid w:val="00467C98"/>
    <w:rsid w:val="00467DBB"/>
    <w:rsid w:val="004709CE"/>
    <w:rsid w:val="00470EF7"/>
    <w:rsid w:val="004710A4"/>
    <w:rsid w:val="00472242"/>
    <w:rsid w:val="004723C8"/>
    <w:rsid w:val="0047489B"/>
    <w:rsid w:val="004753E1"/>
    <w:rsid w:val="00475892"/>
    <w:rsid w:val="00475DFE"/>
    <w:rsid w:val="0047614D"/>
    <w:rsid w:val="0047639F"/>
    <w:rsid w:val="00476D5F"/>
    <w:rsid w:val="00476E0F"/>
    <w:rsid w:val="00477A6E"/>
    <w:rsid w:val="00477CB7"/>
    <w:rsid w:val="004809FB"/>
    <w:rsid w:val="00482D99"/>
    <w:rsid w:val="00490D50"/>
    <w:rsid w:val="0049135C"/>
    <w:rsid w:val="00491430"/>
    <w:rsid w:val="00492BB7"/>
    <w:rsid w:val="00492F4C"/>
    <w:rsid w:val="0049452D"/>
    <w:rsid w:val="004945C4"/>
    <w:rsid w:val="00495546"/>
    <w:rsid w:val="004961F2"/>
    <w:rsid w:val="004A06A5"/>
    <w:rsid w:val="004A1555"/>
    <w:rsid w:val="004A17B6"/>
    <w:rsid w:val="004A1D89"/>
    <w:rsid w:val="004A2ED4"/>
    <w:rsid w:val="004A3234"/>
    <w:rsid w:val="004A65E0"/>
    <w:rsid w:val="004A7EFE"/>
    <w:rsid w:val="004B00ED"/>
    <w:rsid w:val="004B0A2F"/>
    <w:rsid w:val="004B1406"/>
    <w:rsid w:val="004B2F3A"/>
    <w:rsid w:val="004B350E"/>
    <w:rsid w:val="004B38B7"/>
    <w:rsid w:val="004B437A"/>
    <w:rsid w:val="004B4762"/>
    <w:rsid w:val="004B5D44"/>
    <w:rsid w:val="004B6B13"/>
    <w:rsid w:val="004B73C1"/>
    <w:rsid w:val="004C2881"/>
    <w:rsid w:val="004C3171"/>
    <w:rsid w:val="004C3292"/>
    <w:rsid w:val="004C36A4"/>
    <w:rsid w:val="004C36F2"/>
    <w:rsid w:val="004C4FC5"/>
    <w:rsid w:val="004C5590"/>
    <w:rsid w:val="004C5BFB"/>
    <w:rsid w:val="004C6270"/>
    <w:rsid w:val="004C658F"/>
    <w:rsid w:val="004C6E5B"/>
    <w:rsid w:val="004D0B6A"/>
    <w:rsid w:val="004D0D71"/>
    <w:rsid w:val="004D1076"/>
    <w:rsid w:val="004D109F"/>
    <w:rsid w:val="004D40AB"/>
    <w:rsid w:val="004D4645"/>
    <w:rsid w:val="004D5E12"/>
    <w:rsid w:val="004D6DB5"/>
    <w:rsid w:val="004D7407"/>
    <w:rsid w:val="004D7D89"/>
    <w:rsid w:val="004E1998"/>
    <w:rsid w:val="004E1D2D"/>
    <w:rsid w:val="004E2243"/>
    <w:rsid w:val="004E2A2B"/>
    <w:rsid w:val="004E3F54"/>
    <w:rsid w:val="004E526C"/>
    <w:rsid w:val="004E5EB5"/>
    <w:rsid w:val="004E745E"/>
    <w:rsid w:val="004E798A"/>
    <w:rsid w:val="004F0090"/>
    <w:rsid w:val="004F01BD"/>
    <w:rsid w:val="004F0764"/>
    <w:rsid w:val="004F091F"/>
    <w:rsid w:val="004F0A3B"/>
    <w:rsid w:val="004F1A1F"/>
    <w:rsid w:val="004F1EDB"/>
    <w:rsid w:val="004F2043"/>
    <w:rsid w:val="004F244B"/>
    <w:rsid w:val="004F2EA0"/>
    <w:rsid w:val="004F313D"/>
    <w:rsid w:val="004F4428"/>
    <w:rsid w:val="004F45B6"/>
    <w:rsid w:val="004F55C7"/>
    <w:rsid w:val="004F5825"/>
    <w:rsid w:val="004F6444"/>
    <w:rsid w:val="004F6EA8"/>
    <w:rsid w:val="004F7E3C"/>
    <w:rsid w:val="004F7FDA"/>
    <w:rsid w:val="00502000"/>
    <w:rsid w:val="005025FC"/>
    <w:rsid w:val="00502E5D"/>
    <w:rsid w:val="00503A7A"/>
    <w:rsid w:val="005057E2"/>
    <w:rsid w:val="005063D0"/>
    <w:rsid w:val="005064DF"/>
    <w:rsid w:val="005107BF"/>
    <w:rsid w:val="005121FD"/>
    <w:rsid w:val="005123DF"/>
    <w:rsid w:val="00512C95"/>
    <w:rsid w:val="005140D9"/>
    <w:rsid w:val="00514936"/>
    <w:rsid w:val="00514C4D"/>
    <w:rsid w:val="00514CC5"/>
    <w:rsid w:val="00514DAD"/>
    <w:rsid w:val="0051630B"/>
    <w:rsid w:val="00516600"/>
    <w:rsid w:val="0051667D"/>
    <w:rsid w:val="005169D4"/>
    <w:rsid w:val="00516AA9"/>
    <w:rsid w:val="00517139"/>
    <w:rsid w:val="00517CA5"/>
    <w:rsid w:val="005209C9"/>
    <w:rsid w:val="00521147"/>
    <w:rsid w:val="005215A4"/>
    <w:rsid w:val="00521E06"/>
    <w:rsid w:val="00522162"/>
    <w:rsid w:val="005223EE"/>
    <w:rsid w:val="00522580"/>
    <w:rsid w:val="005225D8"/>
    <w:rsid w:val="00522C83"/>
    <w:rsid w:val="00523361"/>
    <w:rsid w:val="005251F0"/>
    <w:rsid w:val="005254C5"/>
    <w:rsid w:val="0052560C"/>
    <w:rsid w:val="005271E0"/>
    <w:rsid w:val="005306C7"/>
    <w:rsid w:val="00530CF2"/>
    <w:rsid w:val="00534AB8"/>
    <w:rsid w:val="00534EF9"/>
    <w:rsid w:val="00535FC7"/>
    <w:rsid w:val="00537478"/>
    <w:rsid w:val="005376A9"/>
    <w:rsid w:val="00537723"/>
    <w:rsid w:val="00537C74"/>
    <w:rsid w:val="00537E4A"/>
    <w:rsid w:val="00540087"/>
    <w:rsid w:val="00541579"/>
    <w:rsid w:val="005415EF"/>
    <w:rsid w:val="00542B8A"/>
    <w:rsid w:val="00542F34"/>
    <w:rsid w:val="005434A8"/>
    <w:rsid w:val="00544226"/>
    <w:rsid w:val="00544508"/>
    <w:rsid w:val="00544DF9"/>
    <w:rsid w:val="005469CF"/>
    <w:rsid w:val="00547CB2"/>
    <w:rsid w:val="005517FF"/>
    <w:rsid w:val="00553373"/>
    <w:rsid w:val="005536E5"/>
    <w:rsid w:val="00553C21"/>
    <w:rsid w:val="00554E31"/>
    <w:rsid w:val="00555733"/>
    <w:rsid w:val="00560E9C"/>
    <w:rsid w:val="00561108"/>
    <w:rsid w:val="00561C17"/>
    <w:rsid w:val="005621F3"/>
    <w:rsid w:val="00562378"/>
    <w:rsid w:val="00563D74"/>
    <w:rsid w:val="00563EAD"/>
    <w:rsid w:val="005641AF"/>
    <w:rsid w:val="005644F9"/>
    <w:rsid w:val="0056458C"/>
    <w:rsid w:val="0056476C"/>
    <w:rsid w:val="005648C8"/>
    <w:rsid w:val="0056591F"/>
    <w:rsid w:val="00565ADF"/>
    <w:rsid w:val="00566B3E"/>
    <w:rsid w:val="00566DDA"/>
    <w:rsid w:val="00566EF1"/>
    <w:rsid w:val="005701E6"/>
    <w:rsid w:val="00571BC7"/>
    <w:rsid w:val="00572DE1"/>
    <w:rsid w:val="0057391D"/>
    <w:rsid w:val="00573FA4"/>
    <w:rsid w:val="005745BA"/>
    <w:rsid w:val="00574B03"/>
    <w:rsid w:val="00574FCA"/>
    <w:rsid w:val="00575B38"/>
    <w:rsid w:val="00575CF7"/>
    <w:rsid w:val="0057654D"/>
    <w:rsid w:val="00577413"/>
    <w:rsid w:val="00577D75"/>
    <w:rsid w:val="00577DD8"/>
    <w:rsid w:val="00581D7E"/>
    <w:rsid w:val="00582616"/>
    <w:rsid w:val="00582A68"/>
    <w:rsid w:val="00582FA4"/>
    <w:rsid w:val="00584228"/>
    <w:rsid w:val="00586F48"/>
    <w:rsid w:val="0058709E"/>
    <w:rsid w:val="00587147"/>
    <w:rsid w:val="00590414"/>
    <w:rsid w:val="005911EE"/>
    <w:rsid w:val="0059221C"/>
    <w:rsid w:val="0059288D"/>
    <w:rsid w:val="005928FA"/>
    <w:rsid w:val="00593934"/>
    <w:rsid w:val="00594BC8"/>
    <w:rsid w:val="005955B7"/>
    <w:rsid w:val="00595714"/>
    <w:rsid w:val="00596910"/>
    <w:rsid w:val="005A0022"/>
    <w:rsid w:val="005A11C1"/>
    <w:rsid w:val="005A1332"/>
    <w:rsid w:val="005A139E"/>
    <w:rsid w:val="005A148C"/>
    <w:rsid w:val="005A1854"/>
    <w:rsid w:val="005A1BD5"/>
    <w:rsid w:val="005A2A55"/>
    <w:rsid w:val="005A376E"/>
    <w:rsid w:val="005A3DCB"/>
    <w:rsid w:val="005A4B74"/>
    <w:rsid w:val="005A4F4B"/>
    <w:rsid w:val="005A60A5"/>
    <w:rsid w:val="005A6218"/>
    <w:rsid w:val="005A6E55"/>
    <w:rsid w:val="005A78AF"/>
    <w:rsid w:val="005A7CD1"/>
    <w:rsid w:val="005B0096"/>
    <w:rsid w:val="005B00A8"/>
    <w:rsid w:val="005B2664"/>
    <w:rsid w:val="005B27E3"/>
    <w:rsid w:val="005B426C"/>
    <w:rsid w:val="005B523B"/>
    <w:rsid w:val="005B570D"/>
    <w:rsid w:val="005B604E"/>
    <w:rsid w:val="005B67F4"/>
    <w:rsid w:val="005B68FB"/>
    <w:rsid w:val="005B6D7D"/>
    <w:rsid w:val="005B78C0"/>
    <w:rsid w:val="005B7F67"/>
    <w:rsid w:val="005C04E0"/>
    <w:rsid w:val="005C248D"/>
    <w:rsid w:val="005C2891"/>
    <w:rsid w:val="005C2C1F"/>
    <w:rsid w:val="005C34E8"/>
    <w:rsid w:val="005C4236"/>
    <w:rsid w:val="005C5299"/>
    <w:rsid w:val="005C5453"/>
    <w:rsid w:val="005C79D7"/>
    <w:rsid w:val="005D14EC"/>
    <w:rsid w:val="005D17BA"/>
    <w:rsid w:val="005D1AD1"/>
    <w:rsid w:val="005D2D13"/>
    <w:rsid w:val="005D2F7E"/>
    <w:rsid w:val="005D32D7"/>
    <w:rsid w:val="005D33C1"/>
    <w:rsid w:val="005D377E"/>
    <w:rsid w:val="005D3ACE"/>
    <w:rsid w:val="005D3FB8"/>
    <w:rsid w:val="005D53F3"/>
    <w:rsid w:val="005D6B24"/>
    <w:rsid w:val="005D74F8"/>
    <w:rsid w:val="005D7C37"/>
    <w:rsid w:val="005E026B"/>
    <w:rsid w:val="005E038C"/>
    <w:rsid w:val="005E0EAD"/>
    <w:rsid w:val="005E15BB"/>
    <w:rsid w:val="005E1918"/>
    <w:rsid w:val="005E1CD8"/>
    <w:rsid w:val="005E1FC6"/>
    <w:rsid w:val="005E293F"/>
    <w:rsid w:val="005E3167"/>
    <w:rsid w:val="005E3771"/>
    <w:rsid w:val="005E3916"/>
    <w:rsid w:val="005E50FC"/>
    <w:rsid w:val="005E5468"/>
    <w:rsid w:val="005E5CE6"/>
    <w:rsid w:val="005E6184"/>
    <w:rsid w:val="005E6C3E"/>
    <w:rsid w:val="005E71F4"/>
    <w:rsid w:val="005F0B81"/>
    <w:rsid w:val="005F0C0E"/>
    <w:rsid w:val="005F11AF"/>
    <w:rsid w:val="005F387F"/>
    <w:rsid w:val="005F45C9"/>
    <w:rsid w:val="005F5465"/>
    <w:rsid w:val="005F6491"/>
    <w:rsid w:val="005F67EA"/>
    <w:rsid w:val="005F7744"/>
    <w:rsid w:val="005F7B22"/>
    <w:rsid w:val="00600BAB"/>
    <w:rsid w:val="00601EEB"/>
    <w:rsid w:val="006028D7"/>
    <w:rsid w:val="00602A3C"/>
    <w:rsid w:val="006040CE"/>
    <w:rsid w:val="00604CEF"/>
    <w:rsid w:val="006051B8"/>
    <w:rsid w:val="0060550B"/>
    <w:rsid w:val="00605970"/>
    <w:rsid w:val="00606000"/>
    <w:rsid w:val="00606052"/>
    <w:rsid w:val="006109F6"/>
    <w:rsid w:val="00610C87"/>
    <w:rsid w:val="00611BE9"/>
    <w:rsid w:val="006130C0"/>
    <w:rsid w:val="00613397"/>
    <w:rsid w:val="006145E5"/>
    <w:rsid w:val="00614DAC"/>
    <w:rsid w:val="0061663D"/>
    <w:rsid w:val="00617961"/>
    <w:rsid w:val="006203E4"/>
    <w:rsid w:val="00621AFA"/>
    <w:rsid w:val="00621C98"/>
    <w:rsid w:val="0062277F"/>
    <w:rsid w:val="00622CAE"/>
    <w:rsid w:val="0062321D"/>
    <w:rsid w:val="00623EDA"/>
    <w:rsid w:val="0062413D"/>
    <w:rsid w:val="006245DD"/>
    <w:rsid w:val="00624D73"/>
    <w:rsid w:val="00631247"/>
    <w:rsid w:val="0063152C"/>
    <w:rsid w:val="00631C60"/>
    <w:rsid w:val="00633CC1"/>
    <w:rsid w:val="0063440D"/>
    <w:rsid w:val="00634AFD"/>
    <w:rsid w:val="00634B26"/>
    <w:rsid w:val="00634D37"/>
    <w:rsid w:val="00634EBF"/>
    <w:rsid w:val="00635F8C"/>
    <w:rsid w:val="006361A1"/>
    <w:rsid w:val="00636DF3"/>
    <w:rsid w:val="00637035"/>
    <w:rsid w:val="00637DBC"/>
    <w:rsid w:val="00637E2C"/>
    <w:rsid w:val="006403C1"/>
    <w:rsid w:val="00640841"/>
    <w:rsid w:val="006409B5"/>
    <w:rsid w:val="00642CF8"/>
    <w:rsid w:val="00642DF1"/>
    <w:rsid w:val="0064390D"/>
    <w:rsid w:val="00644E9E"/>
    <w:rsid w:val="00646D0A"/>
    <w:rsid w:val="00650B6D"/>
    <w:rsid w:val="006520AF"/>
    <w:rsid w:val="00652EF1"/>
    <w:rsid w:val="00653A0B"/>
    <w:rsid w:val="00653C7E"/>
    <w:rsid w:val="006561DE"/>
    <w:rsid w:val="00656B7B"/>
    <w:rsid w:val="00656C64"/>
    <w:rsid w:val="00656CA3"/>
    <w:rsid w:val="00657351"/>
    <w:rsid w:val="00660D14"/>
    <w:rsid w:val="00661CA5"/>
    <w:rsid w:val="00661E2B"/>
    <w:rsid w:val="0066283D"/>
    <w:rsid w:val="00663A6A"/>
    <w:rsid w:val="0066471A"/>
    <w:rsid w:val="00665504"/>
    <w:rsid w:val="0066795B"/>
    <w:rsid w:val="00667F03"/>
    <w:rsid w:val="00670729"/>
    <w:rsid w:val="00670C83"/>
    <w:rsid w:val="0067477F"/>
    <w:rsid w:val="00675E26"/>
    <w:rsid w:val="00676C50"/>
    <w:rsid w:val="0068168C"/>
    <w:rsid w:val="00681F4E"/>
    <w:rsid w:val="006830AB"/>
    <w:rsid w:val="006833C4"/>
    <w:rsid w:val="0068381D"/>
    <w:rsid w:val="00683DDC"/>
    <w:rsid w:val="00683EB9"/>
    <w:rsid w:val="00687A03"/>
    <w:rsid w:val="00690D6D"/>
    <w:rsid w:val="00691F82"/>
    <w:rsid w:val="006940F5"/>
    <w:rsid w:val="006945F4"/>
    <w:rsid w:val="00695BA8"/>
    <w:rsid w:val="00695E44"/>
    <w:rsid w:val="0069628A"/>
    <w:rsid w:val="00697520"/>
    <w:rsid w:val="00697A12"/>
    <w:rsid w:val="00697A48"/>
    <w:rsid w:val="006A02E4"/>
    <w:rsid w:val="006A0E51"/>
    <w:rsid w:val="006A125F"/>
    <w:rsid w:val="006A1924"/>
    <w:rsid w:val="006A2023"/>
    <w:rsid w:val="006A250A"/>
    <w:rsid w:val="006A4E20"/>
    <w:rsid w:val="006A4E32"/>
    <w:rsid w:val="006A5A0F"/>
    <w:rsid w:val="006A5B9E"/>
    <w:rsid w:val="006A60C2"/>
    <w:rsid w:val="006A6E5D"/>
    <w:rsid w:val="006A73B4"/>
    <w:rsid w:val="006A7AA1"/>
    <w:rsid w:val="006A7E9C"/>
    <w:rsid w:val="006B0857"/>
    <w:rsid w:val="006B0BB8"/>
    <w:rsid w:val="006B1F67"/>
    <w:rsid w:val="006B2A38"/>
    <w:rsid w:val="006B2B23"/>
    <w:rsid w:val="006B2F4B"/>
    <w:rsid w:val="006B5D05"/>
    <w:rsid w:val="006B6A5B"/>
    <w:rsid w:val="006B6ABB"/>
    <w:rsid w:val="006B78ED"/>
    <w:rsid w:val="006C07C7"/>
    <w:rsid w:val="006C1366"/>
    <w:rsid w:val="006C14A3"/>
    <w:rsid w:val="006C17C8"/>
    <w:rsid w:val="006C2096"/>
    <w:rsid w:val="006C21E3"/>
    <w:rsid w:val="006C2E55"/>
    <w:rsid w:val="006C3036"/>
    <w:rsid w:val="006C316C"/>
    <w:rsid w:val="006C3312"/>
    <w:rsid w:val="006C52AA"/>
    <w:rsid w:val="006C5524"/>
    <w:rsid w:val="006C5880"/>
    <w:rsid w:val="006C5BD2"/>
    <w:rsid w:val="006C6AA4"/>
    <w:rsid w:val="006C6C6E"/>
    <w:rsid w:val="006C7337"/>
    <w:rsid w:val="006C75F4"/>
    <w:rsid w:val="006C7AE1"/>
    <w:rsid w:val="006C7B28"/>
    <w:rsid w:val="006D09DE"/>
    <w:rsid w:val="006D0E2F"/>
    <w:rsid w:val="006D1C73"/>
    <w:rsid w:val="006D25D3"/>
    <w:rsid w:val="006D37FB"/>
    <w:rsid w:val="006D48D8"/>
    <w:rsid w:val="006D4EFC"/>
    <w:rsid w:val="006D58B2"/>
    <w:rsid w:val="006D7818"/>
    <w:rsid w:val="006E0593"/>
    <w:rsid w:val="006E0EE3"/>
    <w:rsid w:val="006E10C5"/>
    <w:rsid w:val="006E15E0"/>
    <w:rsid w:val="006E28E4"/>
    <w:rsid w:val="006E389B"/>
    <w:rsid w:val="006E3D8A"/>
    <w:rsid w:val="006E40D8"/>
    <w:rsid w:val="006E4576"/>
    <w:rsid w:val="006E64C7"/>
    <w:rsid w:val="006E6B4F"/>
    <w:rsid w:val="006E7936"/>
    <w:rsid w:val="006E7F37"/>
    <w:rsid w:val="006E7F65"/>
    <w:rsid w:val="006F01ED"/>
    <w:rsid w:val="006F0A30"/>
    <w:rsid w:val="006F105E"/>
    <w:rsid w:val="006F1AAA"/>
    <w:rsid w:val="006F2234"/>
    <w:rsid w:val="006F2C46"/>
    <w:rsid w:val="006F6DBB"/>
    <w:rsid w:val="006F718D"/>
    <w:rsid w:val="006F7424"/>
    <w:rsid w:val="006F76B7"/>
    <w:rsid w:val="006F77EB"/>
    <w:rsid w:val="006F7F8B"/>
    <w:rsid w:val="0070065B"/>
    <w:rsid w:val="007006F7"/>
    <w:rsid w:val="00700BAD"/>
    <w:rsid w:val="00701D80"/>
    <w:rsid w:val="007029D1"/>
    <w:rsid w:val="00703B90"/>
    <w:rsid w:val="00704AAF"/>
    <w:rsid w:val="007054E5"/>
    <w:rsid w:val="00711BA7"/>
    <w:rsid w:val="00711BFE"/>
    <w:rsid w:val="00711EF4"/>
    <w:rsid w:val="00712BD1"/>
    <w:rsid w:val="00712EDB"/>
    <w:rsid w:val="00715110"/>
    <w:rsid w:val="00715519"/>
    <w:rsid w:val="00715759"/>
    <w:rsid w:val="00716FAC"/>
    <w:rsid w:val="007200D1"/>
    <w:rsid w:val="007208E7"/>
    <w:rsid w:val="00721117"/>
    <w:rsid w:val="007211CE"/>
    <w:rsid w:val="00721F3C"/>
    <w:rsid w:val="00722A11"/>
    <w:rsid w:val="00722E67"/>
    <w:rsid w:val="00723013"/>
    <w:rsid w:val="0072325D"/>
    <w:rsid w:val="007249EA"/>
    <w:rsid w:val="00724B9A"/>
    <w:rsid w:val="00727EE7"/>
    <w:rsid w:val="00730033"/>
    <w:rsid w:val="00731DE4"/>
    <w:rsid w:val="00733BCD"/>
    <w:rsid w:val="00736E49"/>
    <w:rsid w:val="00740151"/>
    <w:rsid w:val="00740EC0"/>
    <w:rsid w:val="007421EE"/>
    <w:rsid w:val="007432B0"/>
    <w:rsid w:val="00743AD2"/>
    <w:rsid w:val="00743B1B"/>
    <w:rsid w:val="00743E58"/>
    <w:rsid w:val="00744E71"/>
    <w:rsid w:val="00745F52"/>
    <w:rsid w:val="00746633"/>
    <w:rsid w:val="00747C06"/>
    <w:rsid w:val="00751578"/>
    <w:rsid w:val="00751FBF"/>
    <w:rsid w:val="00752385"/>
    <w:rsid w:val="00753730"/>
    <w:rsid w:val="00753CD2"/>
    <w:rsid w:val="007545B8"/>
    <w:rsid w:val="007547BE"/>
    <w:rsid w:val="00755853"/>
    <w:rsid w:val="00756186"/>
    <w:rsid w:val="007569FF"/>
    <w:rsid w:val="00756C73"/>
    <w:rsid w:val="007571B7"/>
    <w:rsid w:val="00757242"/>
    <w:rsid w:val="00757781"/>
    <w:rsid w:val="00757CF8"/>
    <w:rsid w:val="00757F34"/>
    <w:rsid w:val="00761F0A"/>
    <w:rsid w:val="00762738"/>
    <w:rsid w:val="00762A50"/>
    <w:rsid w:val="00762C16"/>
    <w:rsid w:val="007637D2"/>
    <w:rsid w:val="00763C8E"/>
    <w:rsid w:val="00764893"/>
    <w:rsid w:val="00764B78"/>
    <w:rsid w:val="00764F63"/>
    <w:rsid w:val="00765C62"/>
    <w:rsid w:val="00766904"/>
    <w:rsid w:val="00766E5E"/>
    <w:rsid w:val="0076763F"/>
    <w:rsid w:val="007677D2"/>
    <w:rsid w:val="00767C24"/>
    <w:rsid w:val="007732E6"/>
    <w:rsid w:val="00773874"/>
    <w:rsid w:val="007754F6"/>
    <w:rsid w:val="00775915"/>
    <w:rsid w:val="00775CAB"/>
    <w:rsid w:val="00776F68"/>
    <w:rsid w:val="00780F35"/>
    <w:rsid w:val="00781A60"/>
    <w:rsid w:val="007829CB"/>
    <w:rsid w:val="00782AF3"/>
    <w:rsid w:val="00782EEF"/>
    <w:rsid w:val="00783884"/>
    <w:rsid w:val="007840BA"/>
    <w:rsid w:val="00784C8D"/>
    <w:rsid w:val="0078522D"/>
    <w:rsid w:val="0078545F"/>
    <w:rsid w:val="00785599"/>
    <w:rsid w:val="00785C97"/>
    <w:rsid w:val="00785F66"/>
    <w:rsid w:val="007873A3"/>
    <w:rsid w:val="00787864"/>
    <w:rsid w:val="00793465"/>
    <w:rsid w:val="007957A0"/>
    <w:rsid w:val="00795BEC"/>
    <w:rsid w:val="00795EE7"/>
    <w:rsid w:val="00796F31"/>
    <w:rsid w:val="00797D12"/>
    <w:rsid w:val="007A009E"/>
    <w:rsid w:val="007A04A9"/>
    <w:rsid w:val="007A1771"/>
    <w:rsid w:val="007A2197"/>
    <w:rsid w:val="007A2928"/>
    <w:rsid w:val="007A2B2C"/>
    <w:rsid w:val="007A4E0E"/>
    <w:rsid w:val="007A4EA8"/>
    <w:rsid w:val="007A4F7A"/>
    <w:rsid w:val="007A4FC1"/>
    <w:rsid w:val="007A5E26"/>
    <w:rsid w:val="007B0428"/>
    <w:rsid w:val="007B1D0A"/>
    <w:rsid w:val="007B20AE"/>
    <w:rsid w:val="007B2488"/>
    <w:rsid w:val="007B2F31"/>
    <w:rsid w:val="007B3365"/>
    <w:rsid w:val="007B356A"/>
    <w:rsid w:val="007B35E5"/>
    <w:rsid w:val="007B441A"/>
    <w:rsid w:val="007B4CE5"/>
    <w:rsid w:val="007B4F30"/>
    <w:rsid w:val="007B5942"/>
    <w:rsid w:val="007B66FE"/>
    <w:rsid w:val="007B74D3"/>
    <w:rsid w:val="007C0057"/>
    <w:rsid w:val="007C0BE9"/>
    <w:rsid w:val="007C0D73"/>
    <w:rsid w:val="007C0F76"/>
    <w:rsid w:val="007C15A6"/>
    <w:rsid w:val="007C17A0"/>
    <w:rsid w:val="007C3891"/>
    <w:rsid w:val="007C4AF6"/>
    <w:rsid w:val="007C647C"/>
    <w:rsid w:val="007C67BB"/>
    <w:rsid w:val="007C693C"/>
    <w:rsid w:val="007C6C69"/>
    <w:rsid w:val="007C7835"/>
    <w:rsid w:val="007D03FA"/>
    <w:rsid w:val="007D0A8F"/>
    <w:rsid w:val="007D12EC"/>
    <w:rsid w:val="007D1847"/>
    <w:rsid w:val="007D208F"/>
    <w:rsid w:val="007D255B"/>
    <w:rsid w:val="007D29A5"/>
    <w:rsid w:val="007D364A"/>
    <w:rsid w:val="007D4306"/>
    <w:rsid w:val="007D4575"/>
    <w:rsid w:val="007D4991"/>
    <w:rsid w:val="007D553B"/>
    <w:rsid w:val="007D5666"/>
    <w:rsid w:val="007D58F2"/>
    <w:rsid w:val="007D6B2C"/>
    <w:rsid w:val="007E0790"/>
    <w:rsid w:val="007E0A39"/>
    <w:rsid w:val="007E0F73"/>
    <w:rsid w:val="007E16CF"/>
    <w:rsid w:val="007E176E"/>
    <w:rsid w:val="007E2A3D"/>
    <w:rsid w:val="007E2FB3"/>
    <w:rsid w:val="007E3AE9"/>
    <w:rsid w:val="007E413E"/>
    <w:rsid w:val="007E5CEE"/>
    <w:rsid w:val="007E6360"/>
    <w:rsid w:val="007E702D"/>
    <w:rsid w:val="007E7A4D"/>
    <w:rsid w:val="007F009D"/>
    <w:rsid w:val="007F1593"/>
    <w:rsid w:val="007F16FA"/>
    <w:rsid w:val="007F1F75"/>
    <w:rsid w:val="007F243B"/>
    <w:rsid w:val="007F26F4"/>
    <w:rsid w:val="007F3775"/>
    <w:rsid w:val="007F52EF"/>
    <w:rsid w:val="007F6FF4"/>
    <w:rsid w:val="007F7935"/>
    <w:rsid w:val="007F79A4"/>
    <w:rsid w:val="007F7C8B"/>
    <w:rsid w:val="008004F8"/>
    <w:rsid w:val="0080050A"/>
    <w:rsid w:val="00800FC7"/>
    <w:rsid w:val="008028B9"/>
    <w:rsid w:val="00803E0F"/>
    <w:rsid w:val="008041D2"/>
    <w:rsid w:val="00804A57"/>
    <w:rsid w:val="00804B7F"/>
    <w:rsid w:val="008051D7"/>
    <w:rsid w:val="008057D1"/>
    <w:rsid w:val="00807120"/>
    <w:rsid w:val="00810F2F"/>
    <w:rsid w:val="00811136"/>
    <w:rsid w:val="008121D2"/>
    <w:rsid w:val="008124D2"/>
    <w:rsid w:val="00812FD1"/>
    <w:rsid w:val="00813450"/>
    <w:rsid w:val="00814FA6"/>
    <w:rsid w:val="0081542B"/>
    <w:rsid w:val="0081606F"/>
    <w:rsid w:val="00817B29"/>
    <w:rsid w:val="00821760"/>
    <w:rsid w:val="00821A9E"/>
    <w:rsid w:val="00824971"/>
    <w:rsid w:val="00827D15"/>
    <w:rsid w:val="00830A74"/>
    <w:rsid w:val="00831827"/>
    <w:rsid w:val="00832083"/>
    <w:rsid w:val="0083246F"/>
    <w:rsid w:val="0083305C"/>
    <w:rsid w:val="00833B96"/>
    <w:rsid w:val="008354F2"/>
    <w:rsid w:val="00837199"/>
    <w:rsid w:val="00840B1C"/>
    <w:rsid w:val="00840FB8"/>
    <w:rsid w:val="0084276F"/>
    <w:rsid w:val="0084305E"/>
    <w:rsid w:val="00843EF7"/>
    <w:rsid w:val="008442A6"/>
    <w:rsid w:val="00846B6E"/>
    <w:rsid w:val="0084711D"/>
    <w:rsid w:val="0085055C"/>
    <w:rsid w:val="00850788"/>
    <w:rsid w:val="0085127B"/>
    <w:rsid w:val="008518D6"/>
    <w:rsid w:val="00851BF9"/>
    <w:rsid w:val="00851EE4"/>
    <w:rsid w:val="00852B35"/>
    <w:rsid w:val="00853988"/>
    <w:rsid w:val="008548F9"/>
    <w:rsid w:val="008549C7"/>
    <w:rsid w:val="00855412"/>
    <w:rsid w:val="00856179"/>
    <w:rsid w:val="00856896"/>
    <w:rsid w:val="00857A0F"/>
    <w:rsid w:val="00861AB8"/>
    <w:rsid w:val="00861B19"/>
    <w:rsid w:val="008621AC"/>
    <w:rsid w:val="0086228A"/>
    <w:rsid w:val="008626E8"/>
    <w:rsid w:val="0086279F"/>
    <w:rsid w:val="008632EA"/>
    <w:rsid w:val="00863765"/>
    <w:rsid w:val="008644AC"/>
    <w:rsid w:val="00864EEF"/>
    <w:rsid w:val="00865141"/>
    <w:rsid w:val="00865599"/>
    <w:rsid w:val="008663C2"/>
    <w:rsid w:val="008664D6"/>
    <w:rsid w:val="008679F4"/>
    <w:rsid w:val="00867F34"/>
    <w:rsid w:val="00870234"/>
    <w:rsid w:val="0087070C"/>
    <w:rsid w:val="0087185B"/>
    <w:rsid w:val="00871F1E"/>
    <w:rsid w:val="0087353F"/>
    <w:rsid w:val="00873BB0"/>
    <w:rsid w:val="0087406A"/>
    <w:rsid w:val="00874075"/>
    <w:rsid w:val="00874E2D"/>
    <w:rsid w:val="0087516E"/>
    <w:rsid w:val="008760CA"/>
    <w:rsid w:val="008768C5"/>
    <w:rsid w:val="00877212"/>
    <w:rsid w:val="00877858"/>
    <w:rsid w:val="00877D48"/>
    <w:rsid w:val="00880111"/>
    <w:rsid w:val="0088147D"/>
    <w:rsid w:val="008816C9"/>
    <w:rsid w:val="00881D14"/>
    <w:rsid w:val="00881E74"/>
    <w:rsid w:val="00883407"/>
    <w:rsid w:val="008835F6"/>
    <w:rsid w:val="0088520B"/>
    <w:rsid w:val="00885DE6"/>
    <w:rsid w:val="00885E0C"/>
    <w:rsid w:val="00885E37"/>
    <w:rsid w:val="00886031"/>
    <w:rsid w:val="00887AC0"/>
    <w:rsid w:val="00887D5E"/>
    <w:rsid w:val="00890876"/>
    <w:rsid w:val="00890B69"/>
    <w:rsid w:val="00891033"/>
    <w:rsid w:val="008911F1"/>
    <w:rsid w:val="00891A0F"/>
    <w:rsid w:val="00891A25"/>
    <w:rsid w:val="00892202"/>
    <w:rsid w:val="00892B77"/>
    <w:rsid w:val="00892F77"/>
    <w:rsid w:val="0089303E"/>
    <w:rsid w:val="0089364D"/>
    <w:rsid w:val="00893DA4"/>
    <w:rsid w:val="00894DF9"/>
    <w:rsid w:val="0089517A"/>
    <w:rsid w:val="0089544B"/>
    <w:rsid w:val="008958D3"/>
    <w:rsid w:val="00896C7F"/>
    <w:rsid w:val="00897858"/>
    <w:rsid w:val="008A17B2"/>
    <w:rsid w:val="008A26B3"/>
    <w:rsid w:val="008A3295"/>
    <w:rsid w:val="008A3D42"/>
    <w:rsid w:val="008A41A2"/>
    <w:rsid w:val="008A4D58"/>
    <w:rsid w:val="008A5101"/>
    <w:rsid w:val="008A545B"/>
    <w:rsid w:val="008A5CCD"/>
    <w:rsid w:val="008A5E56"/>
    <w:rsid w:val="008A676B"/>
    <w:rsid w:val="008B0E3F"/>
    <w:rsid w:val="008B161D"/>
    <w:rsid w:val="008B2DA4"/>
    <w:rsid w:val="008B39BE"/>
    <w:rsid w:val="008B3BF9"/>
    <w:rsid w:val="008B3F2F"/>
    <w:rsid w:val="008B3F80"/>
    <w:rsid w:val="008B446D"/>
    <w:rsid w:val="008B5C17"/>
    <w:rsid w:val="008B5D75"/>
    <w:rsid w:val="008B6FAB"/>
    <w:rsid w:val="008C0FFE"/>
    <w:rsid w:val="008C1167"/>
    <w:rsid w:val="008C1500"/>
    <w:rsid w:val="008C18A9"/>
    <w:rsid w:val="008C1C18"/>
    <w:rsid w:val="008C2372"/>
    <w:rsid w:val="008C2BE9"/>
    <w:rsid w:val="008C3130"/>
    <w:rsid w:val="008C3136"/>
    <w:rsid w:val="008C31AA"/>
    <w:rsid w:val="008C3CA4"/>
    <w:rsid w:val="008C4AB3"/>
    <w:rsid w:val="008C5705"/>
    <w:rsid w:val="008C716B"/>
    <w:rsid w:val="008C7B45"/>
    <w:rsid w:val="008D1159"/>
    <w:rsid w:val="008D153B"/>
    <w:rsid w:val="008D2121"/>
    <w:rsid w:val="008D2893"/>
    <w:rsid w:val="008D6185"/>
    <w:rsid w:val="008D65DB"/>
    <w:rsid w:val="008D72C5"/>
    <w:rsid w:val="008E07C7"/>
    <w:rsid w:val="008E10EA"/>
    <w:rsid w:val="008E1256"/>
    <w:rsid w:val="008E3757"/>
    <w:rsid w:val="008E5F65"/>
    <w:rsid w:val="008E6CBA"/>
    <w:rsid w:val="008E75C4"/>
    <w:rsid w:val="008E76FC"/>
    <w:rsid w:val="008E7EC6"/>
    <w:rsid w:val="008F0F15"/>
    <w:rsid w:val="008F25F5"/>
    <w:rsid w:val="008F2C51"/>
    <w:rsid w:val="008F329A"/>
    <w:rsid w:val="008F3E40"/>
    <w:rsid w:val="008F4383"/>
    <w:rsid w:val="008F49D5"/>
    <w:rsid w:val="008F50E4"/>
    <w:rsid w:val="008F670F"/>
    <w:rsid w:val="008F6967"/>
    <w:rsid w:val="008F6DA7"/>
    <w:rsid w:val="008F702D"/>
    <w:rsid w:val="008F778C"/>
    <w:rsid w:val="008F7B0B"/>
    <w:rsid w:val="009019AF"/>
    <w:rsid w:val="00902605"/>
    <w:rsid w:val="00904031"/>
    <w:rsid w:val="00904A03"/>
    <w:rsid w:val="00905033"/>
    <w:rsid w:val="0090673B"/>
    <w:rsid w:val="00906E02"/>
    <w:rsid w:val="0090702C"/>
    <w:rsid w:val="00907047"/>
    <w:rsid w:val="009077AD"/>
    <w:rsid w:val="00910A8C"/>
    <w:rsid w:val="00910EC2"/>
    <w:rsid w:val="009124CA"/>
    <w:rsid w:val="00914B53"/>
    <w:rsid w:val="009162FC"/>
    <w:rsid w:val="00916AAA"/>
    <w:rsid w:val="00916C02"/>
    <w:rsid w:val="00917336"/>
    <w:rsid w:val="0091769D"/>
    <w:rsid w:val="00920059"/>
    <w:rsid w:val="009205A7"/>
    <w:rsid w:val="00921160"/>
    <w:rsid w:val="00921789"/>
    <w:rsid w:val="00922507"/>
    <w:rsid w:val="009230FC"/>
    <w:rsid w:val="0092357B"/>
    <w:rsid w:val="009247E5"/>
    <w:rsid w:val="00924A77"/>
    <w:rsid w:val="00924BFC"/>
    <w:rsid w:val="00925120"/>
    <w:rsid w:val="009265F0"/>
    <w:rsid w:val="00926A76"/>
    <w:rsid w:val="00926FCA"/>
    <w:rsid w:val="00930475"/>
    <w:rsid w:val="0093079C"/>
    <w:rsid w:val="009324B3"/>
    <w:rsid w:val="00932B52"/>
    <w:rsid w:val="00932E11"/>
    <w:rsid w:val="00933A46"/>
    <w:rsid w:val="00934080"/>
    <w:rsid w:val="00934ED9"/>
    <w:rsid w:val="00935DA8"/>
    <w:rsid w:val="00940F5D"/>
    <w:rsid w:val="0094165E"/>
    <w:rsid w:val="0094166E"/>
    <w:rsid w:val="00942CF1"/>
    <w:rsid w:val="0094355D"/>
    <w:rsid w:val="00945AF3"/>
    <w:rsid w:val="0094753D"/>
    <w:rsid w:val="0095013B"/>
    <w:rsid w:val="00950C0C"/>
    <w:rsid w:val="00950DC2"/>
    <w:rsid w:val="00951547"/>
    <w:rsid w:val="00951B88"/>
    <w:rsid w:val="00951E82"/>
    <w:rsid w:val="00952B76"/>
    <w:rsid w:val="0095324D"/>
    <w:rsid w:val="00953445"/>
    <w:rsid w:val="00953575"/>
    <w:rsid w:val="0095406E"/>
    <w:rsid w:val="009540F2"/>
    <w:rsid w:val="0095439D"/>
    <w:rsid w:val="00954873"/>
    <w:rsid w:val="00954E0A"/>
    <w:rsid w:val="00956A52"/>
    <w:rsid w:val="00956D0B"/>
    <w:rsid w:val="00957C61"/>
    <w:rsid w:val="009604AA"/>
    <w:rsid w:val="009608BE"/>
    <w:rsid w:val="00960E09"/>
    <w:rsid w:val="00961541"/>
    <w:rsid w:val="009616BF"/>
    <w:rsid w:val="00961D8C"/>
    <w:rsid w:val="00962546"/>
    <w:rsid w:val="009675D5"/>
    <w:rsid w:val="00967DD5"/>
    <w:rsid w:val="009709D2"/>
    <w:rsid w:val="00970A51"/>
    <w:rsid w:val="0097266E"/>
    <w:rsid w:val="009726AC"/>
    <w:rsid w:val="0097301C"/>
    <w:rsid w:val="00973318"/>
    <w:rsid w:val="00973378"/>
    <w:rsid w:val="009741ED"/>
    <w:rsid w:val="00974C16"/>
    <w:rsid w:val="00977687"/>
    <w:rsid w:val="00982D2A"/>
    <w:rsid w:val="0098519E"/>
    <w:rsid w:val="00985B86"/>
    <w:rsid w:val="00985DA6"/>
    <w:rsid w:val="00985EC2"/>
    <w:rsid w:val="009863E4"/>
    <w:rsid w:val="00986553"/>
    <w:rsid w:val="00986E9E"/>
    <w:rsid w:val="00990256"/>
    <w:rsid w:val="0099106B"/>
    <w:rsid w:val="00991162"/>
    <w:rsid w:val="009913D0"/>
    <w:rsid w:val="009915D2"/>
    <w:rsid w:val="00991B12"/>
    <w:rsid w:val="0099289E"/>
    <w:rsid w:val="00992BA6"/>
    <w:rsid w:val="009934BE"/>
    <w:rsid w:val="0099357D"/>
    <w:rsid w:val="00993FCD"/>
    <w:rsid w:val="00995E07"/>
    <w:rsid w:val="00996486"/>
    <w:rsid w:val="00996546"/>
    <w:rsid w:val="00997801"/>
    <w:rsid w:val="009A056F"/>
    <w:rsid w:val="009A05CC"/>
    <w:rsid w:val="009A0CCA"/>
    <w:rsid w:val="009A144C"/>
    <w:rsid w:val="009A233A"/>
    <w:rsid w:val="009A2CDF"/>
    <w:rsid w:val="009A2D42"/>
    <w:rsid w:val="009A4680"/>
    <w:rsid w:val="009A473A"/>
    <w:rsid w:val="009A477E"/>
    <w:rsid w:val="009A5F81"/>
    <w:rsid w:val="009A7BA5"/>
    <w:rsid w:val="009B0B89"/>
    <w:rsid w:val="009B1984"/>
    <w:rsid w:val="009B2051"/>
    <w:rsid w:val="009B22B2"/>
    <w:rsid w:val="009B24B5"/>
    <w:rsid w:val="009B26E7"/>
    <w:rsid w:val="009B2EE0"/>
    <w:rsid w:val="009B2FBA"/>
    <w:rsid w:val="009B365C"/>
    <w:rsid w:val="009B4DF2"/>
    <w:rsid w:val="009B5CC2"/>
    <w:rsid w:val="009B71A4"/>
    <w:rsid w:val="009C1B1D"/>
    <w:rsid w:val="009C1C2E"/>
    <w:rsid w:val="009C2865"/>
    <w:rsid w:val="009C2CDF"/>
    <w:rsid w:val="009C3BC6"/>
    <w:rsid w:val="009C45A4"/>
    <w:rsid w:val="009C5C18"/>
    <w:rsid w:val="009C5D7D"/>
    <w:rsid w:val="009C67DE"/>
    <w:rsid w:val="009C72AB"/>
    <w:rsid w:val="009C7CBF"/>
    <w:rsid w:val="009D01D4"/>
    <w:rsid w:val="009D101D"/>
    <w:rsid w:val="009D160F"/>
    <w:rsid w:val="009D1FE3"/>
    <w:rsid w:val="009D29E4"/>
    <w:rsid w:val="009D34F0"/>
    <w:rsid w:val="009D3A00"/>
    <w:rsid w:val="009D419C"/>
    <w:rsid w:val="009D5314"/>
    <w:rsid w:val="009D53C9"/>
    <w:rsid w:val="009D53FB"/>
    <w:rsid w:val="009D5586"/>
    <w:rsid w:val="009D6A56"/>
    <w:rsid w:val="009D6C66"/>
    <w:rsid w:val="009D7B8F"/>
    <w:rsid w:val="009E00D1"/>
    <w:rsid w:val="009E09A9"/>
    <w:rsid w:val="009E10DB"/>
    <w:rsid w:val="009E273A"/>
    <w:rsid w:val="009E4466"/>
    <w:rsid w:val="009E5308"/>
    <w:rsid w:val="009E681B"/>
    <w:rsid w:val="009E6C24"/>
    <w:rsid w:val="009E7739"/>
    <w:rsid w:val="009E78AE"/>
    <w:rsid w:val="009E7D8F"/>
    <w:rsid w:val="009F03A4"/>
    <w:rsid w:val="009F06FF"/>
    <w:rsid w:val="009F0F41"/>
    <w:rsid w:val="009F1FA5"/>
    <w:rsid w:val="009F3506"/>
    <w:rsid w:val="009F3D04"/>
    <w:rsid w:val="009F40AC"/>
    <w:rsid w:val="009F423A"/>
    <w:rsid w:val="009F4680"/>
    <w:rsid w:val="009F4A31"/>
    <w:rsid w:val="009F5B84"/>
    <w:rsid w:val="009F68EF"/>
    <w:rsid w:val="00A00A49"/>
    <w:rsid w:val="00A00E2B"/>
    <w:rsid w:val="00A01483"/>
    <w:rsid w:val="00A01A65"/>
    <w:rsid w:val="00A024D9"/>
    <w:rsid w:val="00A025D7"/>
    <w:rsid w:val="00A02FC9"/>
    <w:rsid w:val="00A04050"/>
    <w:rsid w:val="00A04AC4"/>
    <w:rsid w:val="00A05163"/>
    <w:rsid w:val="00A0689E"/>
    <w:rsid w:val="00A06A46"/>
    <w:rsid w:val="00A1003D"/>
    <w:rsid w:val="00A103CB"/>
    <w:rsid w:val="00A111DA"/>
    <w:rsid w:val="00A118C4"/>
    <w:rsid w:val="00A1234C"/>
    <w:rsid w:val="00A1260C"/>
    <w:rsid w:val="00A126E5"/>
    <w:rsid w:val="00A12B94"/>
    <w:rsid w:val="00A1309D"/>
    <w:rsid w:val="00A1357F"/>
    <w:rsid w:val="00A13C51"/>
    <w:rsid w:val="00A13DE4"/>
    <w:rsid w:val="00A14324"/>
    <w:rsid w:val="00A149CD"/>
    <w:rsid w:val="00A15EBA"/>
    <w:rsid w:val="00A1646C"/>
    <w:rsid w:val="00A17B8A"/>
    <w:rsid w:val="00A209A1"/>
    <w:rsid w:val="00A233D0"/>
    <w:rsid w:val="00A233DD"/>
    <w:rsid w:val="00A24CE7"/>
    <w:rsid w:val="00A253B1"/>
    <w:rsid w:val="00A25488"/>
    <w:rsid w:val="00A25C54"/>
    <w:rsid w:val="00A26B93"/>
    <w:rsid w:val="00A3015B"/>
    <w:rsid w:val="00A3017A"/>
    <w:rsid w:val="00A313EE"/>
    <w:rsid w:val="00A316AC"/>
    <w:rsid w:val="00A31E4A"/>
    <w:rsid w:val="00A32CCF"/>
    <w:rsid w:val="00A32CD7"/>
    <w:rsid w:val="00A3406A"/>
    <w:rsid w:val="00A3455B"/>
    <w:rsid w:val="00A34C1B"/>
    <w:rsid w:val="00A35B4E"/>
    <w:rsid w:val="00A35EBD"/>
    <w:rsid w:val="00A36F59"/>
    <w:rsid w:val="00A36F84"/>
    <w:rsid w:val="00A3797F"/>
    <w:rsid w:val="00A40A1C"/>
    <w:rsid w:val="00A41044"/>
    <w:rsid w:val="00A4204D"/>
    <w:rsid w:val="00A42642"/>
    <w:rsid w:val="00A42CD4"/>
    <w:rsid w:val="00A42ECD"/>
    <w:rsid w:val="00A4367F"/>
    <w:rsid w:val="00A4375F"/>
    <w:rsid w:val="00A44175"/>
    <w:rsid w:val="00A44260"/>
    <w:rsid w:val="00A443A2"/>
    <w:rsid w:val="00A45B0C"/>
    <w:rsid w:val="00A45C19"/>
    <w:rsid w:val="00A46C3A"/>
    <w:rsid w:val="00A46CF0"/>
    <w:rsid w:val="00A47907"/>
    <w:rsid w:val="00A503F0"/>
    <w:rsid w:val="00A507FD"/>
    <w:rsid w:val="00A512B7"/>
    <w:rsid w:val="00A513EF"/>
    <w:rsid w:val="00A517F8"/>
    <w:rsid w:val="00A51AE5"/>
    <w:rsid w:val="00A559C5"/>
    <w:rsid w:val="00A5649D"/>
    <w:rsid w:val="00A56B9F"/>
    <w:rsid w:val="00A572F6"/>
    <w:rsid w:val="00A579B0"/>
    <w:rsid w:val="00A60206"/>
    <w:rsid w:val="00A61796"/>
    <w:rsid w:val="00A61FE6"/>
    <w:rsid w:val="00A63310"/>
    <w:rsid w:val="00A63442"/>
    <w:rsid w:val="00A63A6C"/>
    <w:rsid w:val="00A63F72"/>
    <w:rsid w:val="00A65DD1"/>
    <w:rsid w:val="00A66CCD"/>
    <w:rsid w:val="00A66E34"/>
    <w:rsid w:val="00A7025B"/>
    <w:rsid w:val="00A712AE"/>
    <w:rsid w:val="00A7168D"/>
    <w:rsid w:val="00A719B2"/>
    <w:rsid w:val="00A73FD1"/>
    <w:rsid w:val="00A742F3"/>
    <w:rsid w:val="00A75768"/>
    <w:rsid w:val="00A75D09"/>
    <w:rsid w:val="00A7643B"/>
    <w:rsid w:val="00A767D0"/>
    <w:rsid w:val="00A76DAE"/>
    <w:rsid w:val="00A77C75"/>
    <w:rsid w:val="00A77CD2"/>
    <w:rsid w:val="00A77D8F"/>
    <w:rsid w:val="00A813EA"/>
    <w:rsid w:val="00A81562"/>
    <w:rsid w:val="00A815EE"/>
    <w:rsid w:val="00A82F1B"/>
    <w:rsid w:val="00A83511"/>
    <w:rsid w:val="00A83ABB"/>
    <w:rsid w:val="00A844AD"/>
    <w:rsid w:val="00A86D0D"/>
    <w:rsid w:val="00A874E4"/>
    <w:rsid w:val="00A87C75"/>
    <w:rsid w:val="00A900AE"/>
    <w:rsid w:val="00A900FD"/>
    <w:rsid w:val="00A90D78"/>
    <w:rsid w:val="00A9118C"/>
    <w:rsid w:val="00A912BB"/>
    <w:rsid w:val="00A912E8"/>
    <w:rsid w:val="00A9183B"/>
    <w:rsid w:val="00A92F7F"/>
    <w:rsid w:val="00A931F1"/>
    <w:rsid w:val="00A95281"/>
    <w:rsid w:val="00A96D52"/>
    <w:rsid w:val="00A9788B"/>
    <w:rsid w:val="00A97B74"/>
    <w:rsid w:val="00AA23EB"/>
    <w:rsid w:val="00AA2674"/>
    <w:rsid w:val="00AA2D82"/>
    <w:rsid w:val="00AA2E53"/>
    <w:rsid w:val="00AA42E7"/>
    <w:rsid w:val="00AA5446"/>
    <w:rsid w:val="00AA58FC"/>
    <w:rsid w:val="00AA6542"/>
    <w:rsid w:val="00AA6E96"/>
    <w:rsid w:val="00AA764E"/>
    <w:rsid w:val="00AB022F"/>
    <w:rsid w:val="00AB042E"/>
    <w:rsid w:val="00AB0FA6"/>
    <w:rsid w:val="00AB15BE"/>
    <w:rsid w:val="00AB1B28"/>
    <w:rsid w:val="00AB1B65"/>
    <w:rsid w:val="00AB2FE9"/>
    <w:rsid w:val="00AB3BAF"/>
    <w:rsid w:val="00AB4DE8"/>
    <w:rsid w:val="00AB5135"/>
    <w:rsid w:val="00AB5684"/>
    <w:rsid w:val="00AB5D84"/>
    <w:rsid w:val="00AB5FD3"/>
    <w:rsid w:val="00AB67D0"/>
    <w:rsid w:val="00AB68C7"/>
    <w:rsid w:val="00AB77B5"/>
    <w:rsid w:val="00AC04C0"/>
    <w:rsid w:val="00AC1239"/>
    <w:rsid w:val="00AC14BD"/>
    <w:rsid w:val="00AC170F"/>
    <w:rsid w:val="00AC2244"/>
    <w:rsid w:val="00AC3F90"/>
    <w:rsid w:val="00AC480A"/>
    <w:rsid w:val="00AC4C32"/>
    <w:rsid w:val="00AC6591"/>
    <w:rsid w:val="00AC673A"/>
    <w:rsid w:val="00AC74DF"/>
    <w:rsid w:val="00AD09A8"/>
    <w:rsid w:val="00AD0B09"/>
    <w:rsid w:val="00AD0B62"/>
    <w:rsid w:val="00AD0E81"/>
    <w:rsid w:val="00AD13D4"/>
    <w:rsid w:val="00AD17A6"/>
    <w:rsid w:val="00AD36B0"/>
    <w:rsid w:val="00AD3E87"/>
    <w:rsid w:val="00AD4E04"/>
    <w:rsid w:val="00AE00E1"/>
    <w:rsid w:val="00AE2E9F"/>
    <w:rsid w:val="00AE3A17"/>
    <w:rsid w:val="00AE42B9"/>
    <w:rsid w:val="00AE4419"/>
    <w:rsid w:val="00AE49DC"/>
    <w:rsid w:val="00AE56D3"/>
    <w:rsid w:val="00AE5D70"/>
    <w:rsid w:val="00AE7F1E"/>
    <w:rsid w:val="00AF1E4F"/>
    <w:rsid w:val="00AF27FF"/>
    <w:rsid w:val="00AF29C7"/>
    <w:rsid w:val="00AF3F95"/>
    <w:rsid w:val="00AF4DEE"/>
    <w:rsid w:val="00AF6293"/>
    <w:rsid w:val="00AF6556"/>
    <w:rsid w:val="00AF763F"/>
    <w:rsid w:val="00AF7EA8"/>
    <w:rsid w:val="00B00B50"/>
    <w:rsid w:val="00B01817"/>
    <w:rsid w:val="00B024AD"/>
    <w:rsid w:val="00B02996"/>
    <w:rsid w:val="00B02CB8"/>
    <w:rsid w:val="00B031D3"/>
    <w:rsid w:val="00B03C88"/>
    <w:rsid w:val="00B04941"/>
    <w:rsid w:val="00B05204"/>
    <w:rsid w:val="00B0542F"/>
    <w:rsid w:val="00B05476"/>
    <w:rsid w:val="00B0696A"/>
    <w:rsid w:val="00B06E77"/>
    <w:rsid w:val="00B07504"/>
    <w:rsid w:val="00B078DC"/>
    <w:rsid w:val="00B07E07"/>
    <w:rsid w:val="00B10645"/>
    <w:rsid w:val="00B11CF9"/>
    <w:rsid w:val="00B125AD"/>
    <w:rsid w:val="00B131E1"/>
    <w:rsid w:val="00B133C7"/>
    <w:rsid w:val="00B1408C"/>
    <w:rsid w:val="00B141F3"/>
    <w:rsid w:val="00B1493F"/>
    <w:rsid w:val="00B158A9"/>
    <w:rsid w:val="00B16ABF"/>
    <w:rsid w:val="00B16ED1"/>
    <w:rsid w:val="00B173F2"/>
    <w:rsid w:val="00B20696"/>
    <w:rsid w:val="00B21F72"/>
    <w:rsid w:val="00B226F9"/>
    <w:rsid w:val="00B23739"/>
    <w:rsid w:val="00B23E8E"/>
    <w:rsid w:val="00B24909"/>
    <w:rsid w:val="00B25873"/>
    <w:rsid w:val="00B25CF3"/>
    <w:rsid w:val="00B2628F"/>
    <w:rsid w:val="00B2652B"/>
    <w:rsid w:val="00B2666B"/>
    <w:rsid w:val="00B27777"/>
    <w:rsid w:val="00B3083F"/>
    <w:rsid w:val="00B30B3B"/>
    <w:rsid w:val="00B324BA"/>
    <w:rsid w:val="00B3395D"/>
    <w:rsid w:val="00B33A5B"/>
    <w:rsid w:val="00B33C2D"/>
    <w:rsid w:val="00B3431B"/>
    <w:rsid w:val="00B347D5"/>
    <w:rsid w:val="00B3484E"/>
    <w:rsid w:val="00B35E91"/>
    <w:rsid w:val="00B36500"/>
    <w:rsid w:val="00B36B6F"/>
    <w:rsid w:val="00B36DCF"/>
    <w:rsid w:val="00B37924"/>
    <w:rsid w:val="00B4100C"/>
    <w:rsid w:val="00B41068"/>
    <w:rsid w:val="00B42B6F"/>
    <w:rsid w:val="00B43709"/>
    <w:rsid w:val="00B458DD"/>
    <w:rsid w:val="00B45DEE"/>
    <w:rsid w:val="00B462BD"/>
    <w:rsid w:val="00B46962"/>
    <w:rsid w:val="00B46C6F"/>
    <w:rsid w:val="00B47403"/>
    <w:rsid w:val="00B50933"/>
    <w:rsid w:val="00B50D24"/>
    <w:rsid w:val="00B526FD"/>
    <w:rsid w:val="00B52F75"/>
    <w:rsid w:val="00B5308B"/>
    <w:rsid w:val="00B5390E"/>
    <w:rsid w:val="00B53CDC"/>
    <w:rsid w:val="00B554D2"/>
    <w:rsid w:val="00B55916"/>
    <w:rsid w:val="00B55A1B"/>
    <w:rsid w:val="00B55DAD"/>
    <w:rsid w:val="00B56B43"/>
    <w:rsid w:val="00B579F9"/>
    <w:rsid w:val="00B57EF9"/>
    <w:rsid w:val="00B607AC"/>
    <w:rsid w:val="00B6118A"/>
    <w:rsid w:val="00B61DEC"/>
    <w:rsid w:val="00B621BA"/>
    <w:rsid w:val="00B629DB"/>
    <w:rsid w:val="00B62CFF"/>
    <w:rsid w:val="00B653A6"/>
    <w:rsid w:val="00B66024"/>
    <w:rsid w:val="00B6621C"/>
    <w:rsid w:val="00B6666A"/>
    <w:rsid w:val="00B668B7"/>
    <w:rsid w:val="00B679F6"/>
    <w:rsid w:val="00B70796"/>
    <w:rsid w:val="00B70A38"/>
    <w:rsid w:val="00B7155A"/>
    <w:rsid w:val="00B72BC7"/>
    <w:rsid w:val="00B72EFB"/>
    <w:rsid w:val="00B74409"/>
    <w:rsid w:val="00B75CDC"/>
    <w:rsid w:val="00B772D5"/>
    <w:rsid w:val="00B77F6B"/>
    <w:rsid w:val="00B808A3"/>
    <w:rsid w:val="00B80F12"/>
    <w:rsid w:val="00B81409"/>
    <w:rsid w:val="00B81DB4"/>
    <w:rsid w:val="00B820B3"/>
    <w:rsid w:val="00B822C8"/>
    <w:rsid w:val="00B826CE"/>
    <w:rsid w:val="00B82E93"/>
    <w:rsid w:val="00B83025"/>
    <w:rsid w:val="00B847AD"/>
    <w:rsid w:val="00B84AA3"/>
    <w:rsid w:val="00B84EAA"/>
    <w:rsid w:val="00B86517"/>
    <w:rsid w:val="00B86F20"/>
    <w:rsid w:val="00B90395"/>
    <w:rsid w:val="00B913A0"/>
    <w:rsid w:val="00B92638"/>
    <w:rsid w:val="00B926EB"/>
    <w:rsid w:val="00B92FA8"/>
    <w:rsid w:val="00B933A1"/>
    <w:rsid w:val="00B9475E"/>
    <w:rsid w:val="00B94918"/>
    <w:rsid w:val="00B9533D"/>
    <w:rsid w:val="00B96993"/>
    <w:rsid w:val="00B96AED"/>
    <w:rsid w:val="00B97F80"/>
    <w:rsid w:val="00BA07F2"/>
    <w:rsid w:val="00BA08F3"/>
    <w:rsid w:val="00BA1407"/>
    <w:rsid w:val="00BA163E"/>
    <w:rsid w:val="00BA3B7B"/>
    <w:rsid w:val="00BA47AC"/>
    <w:rsid w:val="00BA50C5"/>
    <w:rsid w:val="00BA68AF"/>
    <w:rsid w:val="00BA7A36"/>
    <w:rsid w:val="00BB2917"/>
    <w:rsid w:val="00BB2DCE"/>
    <w:rsid w:val="00BB3A3D"/>
    <w:rsid w:val="00BB6662"/>
    <w:rsid w:val="00BB6C0C"/>
    <w:rsid w:val="00BB7BDE"/>
    <w:rsid w:val="00BC0D99"/>
    <w:rsid w:val="00BC1B73"/>
    <w:rsid w:val="00BC221A"/>
    <w:rsid w:val="00BC2898"/>
    <w:rsid w:val="00BC3085"/>
    <w:rsid w:val="00BC386E"/>
    <w:rsid w:val="00BC40EF"/>
    <w:rsid w:val="00BC486F"/>
    <w:rsid w:val="00BC4E5D"/>
    <w:rsid w:val="00BC55DC"/>
    <w:rsid w:val="00BC5C8B"/>
    <w:rsid w:val="00BC63DB"/>
    <w:rsid w:val="00BC6513"/>
    <w:rsid w:val="00BC689C"/>
    <w:rsid w:val="00BC70E2"/>
    <w:rsid w:val="00BC74A0"/>
    <w:rsid w:val="00BC7F76"/>
    <w:rsid w:val="00BD128E"/>
    <w:rsid w:val="00BD27D0"/>
    <w:rsid w:val="00BD29AA"/>
    <w:rsid w:val="00BD2AA8"/>
    <w:rsid w:val="00BD2DCA"/>
    <w:rsid w:val="00BD310B"/>
    <w:rsid w:val="00BD530A"/>
    <w:rsid w:val="00BD5D56"/>
    <w:rsid w:val="00BD619F"/>
    <w:rsid w:val="00BD69B8"/>
    <w:rsid w:val="00BD7E97"/>
    <w:rsid w:val="00BE0759"/>
    <w:rsid w:val="00BE0BC1"/>
    <w:rsid w:val="00BE0E5D"/>
    <w:rsid w:val="00BE1206"/>
    <w:rsid w:val="00BE4EAB"/>
    <w:rsid w:val="00BE5FC0"/>
    <w:rsid w:val="00BE7057"/>
    <w:rsid w:val="00BE7A39"/>
    <w:rsid w:val="00BF357D"/>
    <w:rsid w:val="00BF447A"/>
    <w:rsid w:val="00BF449B"/>
    <w:rsid w:val="00BF470C"/>
    <w:rsid w:val="00BF49DE"/>
    <w:rsid w:val="00BF4C71"/>
    <w:rsid w:val="00BF55C4"/>
    <w:rsid w:val="00BF5FD3"/>
    <w:rsid w:val="00BF5FEC"/>
    <w:rsid w:val="00BF6DB0"/>
    <w:rsid w:val="00BF7104"/>
    <w:rsid w:val="00BF7614"/>
    <w:rsid w:val="00BF7BFF"/>
    <w:rsid w:val="00C001BD"/>
    <w:rsid w:val="00C00A8E"/>
    <w:rsid w:val="00C01739"/>
    <w:rsid w:val="00C01F7D"/>
    <w:rsid w:val="00C02B6F"/>
    <w:rsid w:val="00C031A5"/>
    <w:rsid w:val="00C033BD"/>
    <w:rsid w:val="00C06E35"/>
    <w:rsid w:val="00C10F56"/>
    <w:rsid w:val="00C11445"/>
    <w:rsid w:val="00C121F3"/>
    <w:rsid w:val="00C127A4"/>
    <w:rsid w:val="00C135B9"/>
    <w:rsid w:val="00C14B01"/>
    <w:rsid w:val="00C16D00"/>
    <w:rsid w:val="00C172A3"/>
    <w:rsid w:val="00C172EA"/>
    <w:rsid w:val="00C205E0"/>
    <w:rsid w:val="00C21819"/>
    <w:rsid w:val="00C21B95"/>
    <w:rsid w:val="00C22319"/>
    <w:rsid w:val="00C23168"/>
    <w:rsid w:val="00C2334F"/>
    <w:rsid w:val="00C23493"/>
    <w:rsid w:val="00C23AC7"/>
    <w:rsid w:val="00C252F2"/>
    <w:rsid w:val="00C2747B"/>
    <w:rsid w:val="00C277D3"/>
    <w:rsid w:val="00C27D0B"/>
    <w:rsid w:val="00C3281C"/>
    <w:rsid w:val="00C32DC8"/>
    <w:rsid w:val="00C33063"/>
    <w:rsid w:val="00C340D9"/>
    <w:rsid w:val="00C353DC"/>
    <w:rsid w:val="00C36369"/>
    <w:rsid w:val="00C3735C"/>
    <w:rsid w:val="00C37D39"/>
    <w:rsid w:val="00C4142C"/>
    <w:rsid w:val="00C4237E"/>
    <w:rsid w:val="00C42FB4"/>
    <w:rsid w:val="00C43D21"/>
    <w:rsid w:val="00C43D8D"/>
    <w:rsid w:val="00C44588"/>
    <w:rsid w:val="00C47750"/>
    <w:rsid w:val="00C507C7"/>
    <w:rsid w:val="00C50F73"/>
    <w:rsid w:val="00C51024"/>
    <w:rsid w:val="00C51D18"/>
    <w:rsid w:val="00C5235C"/>
    <w:rsid w:val="00C53309"/>
    <w:rsid w:val="00C55E7F"/>
    <w:rsid w:val="00C565D4"/>
    <w:rsid w:val="00C5660C"/>
    <w:rsid w:val="00C57AF9"/>
    <w:rsid w:val="00C6034D"/>
    <w:rsid w:val="00C607C1"/>
    <w:rsid w:val="00C6256C"/>
    <w:rsid w:val="00C63DA5"/>
    <w:rsid w:val="00C64870"/>
    <w:rsid w:val="00C64D33"/>
    <w:rsid w:val="00C65FBE"/>
    <w:rsid w:val="00C665BC"/>
    <w:rsid w:val="00C679BC"/>
    <w:rsid w:val="00C67AE8"/>
    <w:rsid w:val="00C67CCF"/>
    <w:rsid w:val="00C67DA2"/>
    <w:rsid w:val="00C67DEB"/>
    <w:rsid w:val="00C7091B"/>
    <w:rsid w:val="00C709D6"/>
    <w:rsid w:val="00C712E2"/>
    <w:rsid w:val="00C72AE0"/>
    <w:rsid w:val="00C7418F"/>
    <w:rsid w:val="00C75948"/>
    <w:rsid w:val="00C77195"/>
    <w:rsid w:val="00C772C5"/>
    <w:rsid w:val="00C772F3"/>
    <w:rsid w:val="00C779E5"/>
    <w:rsid w:val="00C77E03"/>
    <w:rsid w:val="00C821CF"/>
    <w:rsid w:val="00C82DB0"/>
    <w:rsid w:val="00C82E79"/>
    <w:rsid w:val="00C83F65"/>
    <w:rsid w:val="00C845CE"/>
    <w:rsid w:val="00C85994"/>
    <w:rsid w:val="00C910B4"/>
    <w:rsid w:val="00C914A9"/>
    <w:rsid w:val="00C915C9"/>
    <w:rsid w:val="00C9195A"/>
    <w:rsid w:val="00C923AA"/>
    <w:rsid w:val="00C926A9"/>
    <w:rsid w:val="00C92C18"/>
    <w:rsid w:val="00C92ECD"/>
    <w:rsid w:val="00C9373C"/>
    <w:rsid w:val="00C942AE"/>
    <w:rsid w:val="00C95CBC"/>
    <w:rsid w:val="00C96871"/>
    <w:rsid w:val="00C96A4C"/>
    <w:rsid w:val="00C97399"/>
    <w:rsid w:val="00C976DC"/>
    <w:rsid w:val="00C978CF"/>
    <w:rsid w:val="00CA078E"/>
    <w:rsid w:val="00CA114E"/>
    <w:rsid w:val="00CA1987"/>
    <w:rsid w:val="00CA2CA8"/>
    <w:rsid w:val="00CA461D"/>
    <w:rsid w:val="00CA49B7"/>
    <w:rsid w:val="00CA60A1"/>
    <w:rsid w:val="00CA6638"/>
    <w:rsid w:val="00CA70D2"/>
    <w:rsid w:val="00CA7EA3"/>
    <w:rsid w:val="00CB0F1C"/>
    <w:rsid w:val="00CB174D"/>
    <w:rsid w:val="00CB3BA1"/>
    <w:rsid w:val="00CB438B"/>
    <w:rsid w:val="00CB525F"/>
    <w:rsid w:val="00CB5684"/>
    <w:rsid w:val="00CB5A38"/>
    <w:rsid w:val="00CB5BDC"/>
    <w:rsid w:val="00CB63DB"/>
    <w:rsid w:val="00CC12B0"/>
    <w:rsid w:val="00CC16AF"/>
    <w:rsid w:val="00CC3003"/>
    <w:rsid w:val="00CC309A"/>
    <w:rsid w:val="00CC35F3"/>
    <w:rsid w:val="00CC40B7"/>
    <w:rsid w:val="00CC49E6"/>
    <w:rsid w:val="00CC5313"/>
    <w:rsid w:val="00CC6076"/>
    <w:rsid w:val="00CC66F9"/>
    <w:rsid w:val="00CC6C8B"/>
    <w:rsid w:val="00CC77B9"/>
    <w:rsid w:val="00CC7B5A"/>
    <w:rsid w:val="00CD0680"/>
    <w:rsid w:val="00CD07D2"/>
    <w:rsid w:val="00CD1C4B"/>
    <w:rsid w:val="00CD2A00"/>
    <w:rsid w:val="00CD3E90"/>
    <w:rsid w:val="00CD40A3"/>
    <w:rsid w:val="00CD44B2"/>
    <w:rsid w:val="00CD486D"/>
    <w:rsid w:val="00CD48BD"/>
    <w:rsid w:val="00CD588D"/>
    <w:rsid w:val="00CD6123"/>
    <w:rsid w:val="00CD6527"/>
    <w:rsid w:val="00CD66D7"/>
    <w:rsid w:val="00CD6D04"/>
    <w:rsid w:val="00CD6FB2"/>
    <w:rsid w:val="00CD7C2C"/>
    <w:rsid w:val="00CE0F6E"/>
    <w:rsid w:val="00CE1323"/>
    <w:rsid w:val="00CE29CC"/>
    <w:rsid w:val="00CE2F07"/>
    <w:rsid w:val="00CE4A44"/>
    <w:rsid w:val="00CE4F19"/>
    <w:rsid w:val="00CE549C"/>
    <w:rsid w:val="00CE7194"/>
    <w:rsid w:val="00CE77EC"/>
    <w:rsid w:val="00CF157B"/>
    <w:rsid w:val="00CF1640"/>
    <w:rsid w:val="00CF1673"/>
    <w:rsid w:val="00CF2419"/>
    <w:rsid w:val="00CF2A03"/>
    <w:rsid w:val="00CF371D"/>
    <w:rsid w:val="00CF4A26"/>
    <w:rsid w:val="00CF5680"/>
    <w:rsid w:val="00CF5F64"/>
    <w:rsid w:val="00CF60D4"/>
    <w:rsid w:val="00CF7202"/>
    <w:rsid w:val="00D00DC6"/>
    <w:rsid w:val="00D01C8C"/>
    <w:rsid w:val="00D022CB"/>
    <w:rsid w:val="00D03B75"/>
    <w:rsid w:val="00D040B2"/>
    <w:rsid w:val="00D04F4C"/>
    <w:rsid w:val="00D05043"/>
    <w:rsid w:val="00D05305"/>
    <w:rsid w:val="00D054EE"/>
    <w:rsid w:val="00D05FFE"/>
    <w:rsid w:val="00D0662D"/>
    <w:rsid w:val="00D101B0"/>
    <w:rsid w:val="00D10DBE"/>
    <w:rsid w:val="00D12943"/>
    <w:rsid w:val="00D12D6A"/>
    <w:rsid w:val="00D14047"/>
    <w:rsid w:val="00D14F7A"/>
    <w:rsid w:val="00D1566C"/>
    <w:rsid w:val="00D15C20"/>
    <w:rsid w:val="00D16E45"/>
    <w:rsid w:val="00D16FB2"/>
    <w:rsid w:val="00D16FE9"/>
    <w:rsid w:val="00D17126"/>
    <w:rsid w:val="00D22516"/>
    <w:rsid w:val="00D2300B"/>
    <w:rsid w:val="00D23670"/>
    <w:rsid w:val="00D23BF9"/>
    <w:rsid w:val="00D2444B"/>
    <w:rsid w:val="00D25085"/>
    <w:rsid w:val="00D25390"/>
    <w:rsid w:val="00D255FF"/>
    <w:rsid w:val="00D27139"/>
    <w:rsid w:val="00D2733D"/>
    <w:rsid w:val="00D3002F"/>
    <w:rsid w:val="00D30852"/>
    <w:rsid w:val="00D31377"/>
    <w:rsid w:val="00D31AA5"/>
    <w:rsid w:val="00D323E2"/>
    <w:rsid w:val="00D3275A"/>
    <w:rsid w:val="00D328D4"/>
    <w:rsid w:val="00D34648"/>
    <w:rsid w:val="00D350B0"/>
    <w:rsid w:val="00D35958"/>
    <w:rsid w:val="00D418B6"/>
    <w:rsid w:val="00D42225"/>
    <w:rsid w:val="00D4492F"/>
    <w:rsid w:val="00D44F6A"/>
    <w:rsid w:val="00D451EF"/>
    <w:rsid w:val="00D453F0"/>
    <w:rsid w:val="00D455A5"/>
    <w:rsid w:val="00D463D3"/>
    <w:rsid w:val="00D47EE5"/>
    <w:rsid w:val="00D50404"/>
    <w:rsid w:val="00D5059A"/>
    <w:rsid w:val="00D50C96"/>
    <w:rsid w:val="00D50DCF"/>
    <w:rsid w:val="00D50E69"/>
    <w:rsid w:val="00D51644"/>
    <w:rsid w:val="00D51B78"/>
    <w:rsid w:val="00D52A36"/>
    <w:rsid w:val="00D55A00"/>
    <w:rsid w:val="00D56F24"/>
    <w:rsid w:val="00D57650"/>
    <w:rsid w:val="00D60F65"/>
    <w:rsid w:val="00D61569"/>
    <w:rsid w:val="00D61E9B"/>
    <w:rsid w:val="00D62B9F"/>
    <w:rsid w:val="00D6486D"/>
    <w:rsid w:val="00D64A24"/>
    <w:rsid w:val="00D667C4"/>
    <w:rsid w:val="00D668F5"/>
    <w:rsid w:val="00D670CD"/>
    <w:rsid w:val="00D67246"/>
    <w:rsid w:val="00D67E68"/>
    <w:rsid w:val="00D708FE"/>
    <w:rsid w:val="00D71140"/>
    <w:rsid w:val="00D711D8"/>
    <w:rsid w:val="00D7156F"/>
    <w:rsid w:val="00D71F2A"/>
    <w:rsid w:val="00D7221D"/>
    <w:rsid w:val="00D7306D"/>
    <w:rsid w:val="00D73847"/>
    <w:rsid w:val="00D75677"/>
    <w:rsid w:val="00D75CD3"/>
    <w:rsid w:val="00D75EE3"/>
    <w:rsid w:val="00D77149"/>
    <w:rsid w:val="00D804A4"/>
    <w:rsid w:val="00D81546"/>
    <w:rsid w:val="00D81B1B"/>
    <w:rsid w:val="00D81DF4"/>
    <w:rsid w:val="00D83B95"/>
    <w:rsid w:val="00D83D05"/>
    <w:rsid w:val="00D83E84"/>
    <w:rsid w:val="00D855A5"/>
    <w:rsid w:val="00D86E9D"/>
    <w:rsid w:val="00D8734D"/>
    <w:rsid w:val="00D87B3A"/>
    <w:rsid w:val="00D911CE"/>
    <w:rsid w:val="00D9128E"/>
    <w:rsid w:val="00D9137D"/>
    <w:rsid w:val="00D916C8"/>
    <w:rsid w:val="00D91E47"/>
    <w:rsid w:val="00D93791"/>
    <w:rsid w:val="00D950F4"/>
    <w:rsid w:val="00D95581"/>
    <w:rsid w:val="00D95768"/>
    <w:rsid w:val="00D95958"/>
    <w:rsid w:val="00D95EEA"/>
    <w:rsid w:val="00D961EA"/>
    <w:rsid w:val="00D97505"/>
    <w:rsid w:val="00DA162A"/>
    <w:rsid w:val="00DA1D57"/>
    <w:rsid w:val="00DA2613"/>
    <w:rsid w:val="00DA2681"/>
    <w:rsid w:val="00DA27F5"/>
    <w:rsid w:val="00DA2A4F"/>
    <w:rsid w:val="00DA2B06"/>
    <w:rsid w:val="00DA2E98"/>
    <w:rsid w:val="00DA5DF9"/>
    <w:rsid w:val="00DA5E7E"/>
    <w:rsid w:val="00DA7C9D"/>
    <w:rsid w:val="00DA7CBB"/>
    <w:rsid w:val="00DB28EE"/>
    <w:rsid w:val="00DB2CE9"/>
    <w:rsid w:val="00DB2D7A"/>
    <w:rsid w:val="00DB3140"/>
    <w:rsid w:val="00DB38EE"/>
    <w:rsid w:val="00DB4075"/>
    <w:rsid w:val="00DB445A"/>
    <w:rsid w:val="00DB480D"/>
    <w:rsid w:val="00DB514F"/>
    <w:rsid w:val="00DB6516"/>
    <w:rsid w:val="00DB72EE"/>
    <w:rsid w:val="00DC027D"/>
    <w:rsid w:val="00DC02A6"/>
    <w:rsid w:val="00DC03BF"/>
    <w:rsid w:val="00DC067D"/>
    <w:rsid w:val="00DC0F96"/>
    <w:rsid w:val="00DC10D1"/>
    <w:rsid w:val="00DC2411"/>
    <w:rsid w:val="00DC25EC"/>
    <w:rsid w:val="00DC2640"/>
    <w:rsid w:val="00DC2BFB"/>
    <w:rsid w:val="00DC3561"/>
    <w:rsid w:val="00DC3E7E"/>
    <w:rsid w:val="00DC444D"/>
    <w:rsid w:val="00DC5F36"/>
    <w:rsid w:val="00DC74DC"/>
    <w:rsid w:val="00DC7626"/>
    <w:rsid w:val="00DC7A01"/>
    <w:rsid w:val="00DC7D0C"/>
    <w:rsid w:val="00DD020A"/>
    <w:rsid w:val="00DD0D8C"/>
    <w:rsid w:val="00DD0E28"/>
    <w:rsid w:val="00DD1301"/>
    <w:rsid w:val="00DD1463"/>
    <w:rsid w:val="00DD252D"/>
    <w:rsid w:val="00DD27FA"/>
    <w:rsid w:val="00DD29EA"/>
    <w:rsid w:val="00DD2E17"/>
    <w:rsid w:val="00DD32F0"/>
    <w:rsid w:val="00DD49C7"/>
    <w:rsid w:val="00DD4BEA"/>
    <w:rsid w:val="00DD670D"/>
    <w:rsid w:val="00DD70AB"/>
    <w:rsid w:val="00DE01C5"/>
    <w:rsid w:val="00DE0A61"/>
    <w:rsid w:val="00DE13F6"/>
    <w:rsid w:val="00DE1601"/>
    <w:rsid w:val="00DE17E7"/>
    <w:rsid w:val="00DE2C6E"/>
    <w:rsid w:val="00DE329F"/>
    <w:rsid w:val="00DE350D"/>
    <w:rsid w:val="00DE3BBB"/>
    <w:rsid w:val="00DE4372"/>
    <w:rsid w:val="00DE4AF0"/>
    <w:rsid w:val="00DE5436"/>
    <w:rsid w:val="00DE6262"/>
    <w:rsid w:val="00DF15CE"/>
    <w:rsid w:val="00DF16FA"/>
    <w:rsid w:val="00DF18C9"/>
    <w:rsid w:val="00DF22BC"/>
    <w:rsid w:val="00DF283B"/>
    <w:rsid w:val="00DF29ED"/>
    <w:rsid w:val="00DF3154"/>
    <w:rsid w:val="00DF3156"/>
    <w:rsid w:val="00DF3FB1"/>
    <w:rsid w:val="00DF454D"/>
    <w:rsid w:val="00DF4BC6"/>
    <w:rsid w:val="00DF5255"/>
    <w:rsid w:val="00DF5DE7"/>
    <w:rsid w:val="00DF5E71"/>
    <w:rsid w:val="00DF68EA"/>
    <w:rsid w:val="00DF6F51"/>
    <w:rsid w:val="00DF7804"/>
    <w:rsid w:val="00DF78AF"/>
    <w:rsid w:val="00DF7DDB"/>
    <w:rsid w:val="00E00E1F"/>
    <w:rsid w:val="00E0203C"/>
    <w:rsid w:val="00E03045"/>
    <w:rsid w:val="00E0518E"/>
    <w:rsid w:val="00E057E3"/>
    <w:rsid w:val="00E06491"/>
    <w:rsid w:val="00E071D6"/>
    <w:rsid w:val="00E07E00"/>
    <w:rsid w:val="00E106A5"/>
    <w:rsid w:val="00E11BF6"/>
    <w:rsid w:val="00E123B1"/>
    <w:rsid w:val="00E13CC3"/>
    <w:rsid w:val="00E146A2"/>
    <w:rsid w:val="00E1489D"/>
    <w:rsid w:val="00E14993"/>
    <w:rsid w:val="00E15F24"/>
    <w:rsid w:val="00E15F76"/>
    <w:rsid w:val="00E16BD9"/>
    <w:rsid w:val="00E16C10"/>
    <w:rsid w:val="00E1767B"/>
    <w:rsid w:val="00E22407"/>
    <w:rsid w:val="00E23427"/>
    <w:rsid w:val="00E2395E"/>
    <w:rsid w:val="00E23B01"/>
    <w:rsid w:val="00E24249"/>
    <w:rsid w:val="00E25675"/>
    <w:rsid w:val="00E258B2"/>
    <w:rsid w:val="00E258B4"/>
    <w:rsid w:val="00E276CA"/>
    <w:rsid w:val="00E27859"/>
    <w:rsid w:val="00E302A8"/>
    <w:rsid w:val="00E31EB3"/>
    <w:rsid w:val="00E35060"/>
    <w:rsid w:val="00E3598F"/>
    <w:rsid w:val="00E37128"/>
    <w:rsid w:val="00E41BE7"/>
    <w:rsid w:val="00E43B05"/>
    <w:rsid w:val="00E43D66"/>
    <w:rsid w:val="00E43D6A"/>
    <w:rsid w:val="00E44327"/>
    <w:rsid w:val="00E4455A"/>
    <w:rsid w:val="00E44C93"/>
    <w:rsid w:val="00E46034"/>
    <w:rsid w:val="00E46D0C"/>
    <w:rsid w:val="00E500E7"/>
    <w:rsid w:val="00E504B0"/>
    <w:rsid w:val="00E507F9"/>
    <w:rsid w:val="00E50B8F"/>
    <w:rsid w:val="00E50EB1"/>
    <w:rsid w:val="00E51684"/>
    <w:rsid w:val="00E536F0"/>
    <w:rsid w:val="00E536F2"/>
    <w:rsid w:val="00E54075"/>
    <w:rsid w:val="00E554D2"/>
    <w:rsid w:val="00E55792"/>
    <w:rsid w:val="00E56E08"/>
    <w:rsid w:val="00E5790D"/>
    <w:rsid w:val="00E57F48"/>
    <w:rsid w:val="00E60573"/>
    <w:rsid w:val="00E60583"/>
    <w:rsid w:val="00E60ADC"/>
    <w:rsid w:val="00E60C6D"/>
    <w:rsid w:val="00E61712"/>
    <w:rsid w:val="00E61AC2"/>
    <w:rsid w:val="00E62E93"/>
    <w:rsid w:val="00E65039"/>
    <w:rsid w:val="00E65153"/>
    <w:rsid w:val="00E65642"/>
    <w:rsid w:val="00E65857"/>
    <w:rsid w:val="00E65B71"/>
    <w:rsid w:val="00E66037"/>
    <w:rsid w:val="00E67B39"/>
    <w:rsid w:val="00E67EFD"/>
    <w:rsid w:val="00E709CD"/>
    <w:rsid w:val="00E70B07"/>
    <w:rsid w:val="00E71F23"/>
    <w:rsid w:val="00E72072"/>
    <w:rsid w:val="00E7254D"/>
    <w:rsid w:val="00E7274A"/>
    <w:rsid w:val="00E72D11"/>
    <w:rsid w:val="00E73460"/>
    <w:rsid w:val="00E735F8"/>
    <w:rsid w:val="00E73C6D"/>
    <w:rsid w:val="00E7410E"/>
    <w:rsid w:val="00E753C0"/>
    <w:rsid w:val="00E75F44"/>
    <w:rsid w:val="00E76D2C"/>
    <w:rsid w:val="00E77321"/>
    <w:rsid w:val="00E82923"/>
    <w:rsid w:val="00E833C3"/>
    <w:rsid w:val="00E83675"/>
    <w:rsid w:val="00E85A8B"/>
    <w:rsid w:val="00E8602D"/>
    <w:rsid w:val="00E86C23"/>
    <w:rsid w:val="00E90E0D"/>
    <w:rsid w:val="00E9116C"/>
    <w:rsid w:val="00E91498"/>
    <w:rsid w:val="00E91C71"/>
    <w:rsid w:val="00E926C7"/>
    <w:rsid w:val="00E92BA9"/>
    <w:rsid w:val="00E92D75"/>
    <w:rsid w:val="00E931B8"/>
    <w:rsid w:val="00E93290"/>
    <w:rsid w:val="00E937E9"/>
    <w:rsid w:val="00E93C07"/>
    <w:rsid w:val="00E9405E"/>
    <w:rsid w:val="00E946E8"/>
    <w:rsid w:val="00E951FC"/>
    <w:rsid w:val="00E960D9"/>
    <w:rsid w:val="00E96BB6"/>
    <w:rsid w:val="00EA0D50"/>
    <w:rsid w:val="00EA2A99"/>
    <w:rsid w:val="00EA2E98"/>
    <w:rsid w:val="00EA3713"/>
    <w:rsid w:val="00EB0E86"/>
    <w:rsid w:val="00EB1191"/>
    <w:rsid w:val="00EB1639"/>
    <w:rsid w:val="00EB21B2"/>
    <w:rsid w:val="00EB234B"/>
    <w:rsid w:val="00EB2444"/>
    <w:rsid w:val="00EB251E"/>
    <w:rsid w:val="00EB29E4"/>
    <w:rsid w:val="00EB2A52"/>
    <w:rsid w:val="00EB47F3"/>
    <w:rsid w:val="00EB4B6F"/>
    <w:rsid w:val="00EB4BDE"/>
    <w:rsid w:val="00EB56B5"/>
    <w:rsid w:val="00EB5A0E"/>
    <w:rsid w:val="00EB5C25"/>
    <w:rsid w:val="00EB5ECF"/>
    <w:rsid w:val="00EB663B"/>
    <w:rsid w:val="00EB6882"/>
    <w:rsid w:val="00EB7552"/>
    <w:rsid w:val="00EC00EB"/>
    <w:rsid w:val="00EC04ED"/>
    <w:rsid w:val="00EC0CB6"/>
    <w:rsid w:val="00EC211E"/>
    <w:rsid w:val="00EC24DA"/>
    <w:rsid w:val="00EC2D84"/>
    <w:rsid w:val="00EC324D"/>
    <w:rsid w:val="00EC5432"/>
    <w:rsid w:val="00EC6D2F"/>
    <w:rsid w:val="00ED066F"/>
    <w:rsid w:val="00ED19D8"/>
    <w:rsid w:val="00ED1DA3"/>
    <w:rsid w:val="00ED27FE"/>
    <w:rsid w:val="00ED3A98"/>
    <w:rsid w:val="00ED3B9B"/>
    <w:rsid w:val="00ED4516"/>
    <w:rsid w:val="00ED4554"/>
    <w:rsid w:val="00ED4BB9"/>
    <w:rsid w:val="00ED4EEC"/>
    <w:rsid w:val="00ED62F7"/>
    <w:rsid w:val="00ED6352"/>
    <w:rsid w:val="00ED79D1"/>
    <w:rsid w:val="00EE1143"/>
    <w:rsid w:val="00EE1A28"/>
    <w:rsid w:val="00EE31E2"/>
    <w:rsid w:val="00EE37B9"/>
    <w:rsid w:val="00EE4B1C"/>
    <w:rsid w:val="00EE58EE"/>
    <w:rsid w:val="00EE59C8"/>
    <w:rsid w:val="00EE6428"/>
    <w:rsid w:val="00EE7CE0"/>
    <w:rsid w:val="00EE7FF0"/>
    <w:rsid w:val="00EF0656"/>
    <w:rsid w:val="00EF0F18"/>
    <w:rsid w:val="00EF18EA"/>
    <w:rsid w:val="00EF326C"/>
    <w:rsid w:val="00EF364C"/>
    <w:rsid w:val="00EF42CD"/>
    <w:rsid w:val="00EF43B4"/>
    <w:rsid w:val="00EF51A8"/>
    <w:rsid w:val="00EF57C5"/>
    <w:rsid w:val="00EF6E8E"/>
    <w:rsid w:val="00F003B5"/>
    <w:rsid w:val="00F00497"/>
    <w:rsid w:val="00F01914"/>
    <w:rsid w:val="00F01DFC"/>
    <w:rsid w:val="00F02363"/>
    <w:rsid w:val="00F025CF"/>
    <w:rsid w:val="00F02DD5"/>
    <w:rsid w:val="00F02E28"/>
    <w:rsid w:val="00F0379D"/>
    <w:rsid w:val="00F04A39"/>
    <w:rsid w:val="00F11596"/>
    <w:rsid w:val="00F11B32"/>
    <w:rsid w:val="00F12367"/>
    <w:rsid w:val="00F135C6"/>
    <w:rsid w:val="00F13FB8"/>
    <w:rsid w:val="00F14076"/>
    <w:rsid w:val="00F15102"/>
    <w:rsid w:val="00F15195"/>
    <w:rsid w:val="00F1564A"/>
    <w:rsid w:val="00F16F79"/>
    <w:rsid w:val="00F2006C"/>
    <w:rsid w:val="00F2015E"/>
    <w:rsid w:val="00F211CA"/>
    <w:rsid w:val="00F21975"/>
    <w:rsid w:val="00F21F76"/>
    <w:rsid w:val="00F248C6"/>
    <w:rsid w:val="00F253E9"/>
    <w:rsid w:val="00F2589C"/>
    <w:rsid w:val="00F259AA"/>
    <w:rsid w:val="00F25AD5"/>
    <w:rsid w:val="00F25E4D"/>
    <w:rsid w:val="00F26434"/>
    <w:rsid w:val="00F26817"/>
    <w:rsid w:val="00F26F04"/>
    <w:rsid w:val="00F2771C"/>
    <w:rsid w:val="00F27816"/>
    <w:rsid w:val="00F27E6B"/>
    <w:rsid w:val="00F27ECD"/>
    <w:rsid w:val="00F303AC"/>
    <w:rsid w:val="00F31522"/>
    <w:rsid w:val="00F31D16"/>
    <w:rsid w:val="00F32B8A"/>
    <w:rsid w:val="00F33DAA"/>
    <w:rsid w:val="00F340AA"/>
    <w:rsid w:val="00F34BF5"/>
    <w:rsid w:val="00F34DC7"/>
    <w:rsid w:val="00F35D4B"/>
    <w:rsid w:val="00F37817"/>
    <w:rsid w:val="00F37853"/>
    <w:rsid w:val="00F4015B"/>
    <w:rsid w:val="00F4116E"/>
    <w:rsid w:val="00F42121"/>
    <w:rsid w:val="00F43667"/>
    <w:rsid w:val="00F437D3"/>
    <w:rsid w:val="00F438D7"/>
    <w:rsid w:val="00F450CB"/>
    <w:rsid w:val="00F461B2"/>
    <w:rsid w:val="00F4691D"/>
    <w:rsid w:val="00F47B3E"/>
    <w:rsid w:val="00F5003D"/>
    <w:rsid w:val="00F51337"/>
    <w:rsid w:val="00F5201F"/>
    <w:rsid w:val="00F53A08"/>
    <w:rsid w:val="00F53A0E"/>
    <w:rsid w:val="00F53D6F"/>
    <w:rsid w:val="00F542DE"/>
    <w:rsid w:val="00F547C4"/>
    <w:rsid w:val="00F55837"/>
    <w:rsid w:val="00F559B9"/>
    <w:rsid w:val="00F56BD8"/>
    <w:rsid w:val="00F57378"/>
    <w:rsid w:val="00F57731"/>
    <w:rsid w:val="00F60296"/>
    <w:rsid w:val="00F602FE"/>
    <w:rsid w:val="00F6060A"/>
    <w:rsid w:val="00F6086C"/>
    <w:rsid w:val="00F62349"/>
    <w:rsid w:val="00F62C87"/>
    <w:rsid w:val="00F64D7C"/>
    <w:rsid w:val="00F64EA7"/>
    <w:rsid w:val="00F657ED"/>
    <w:rsid w:val="00F6626C"/>
    <w:rsid w:val="00F6732C"/>
    <w:rsid w:val="00F6788B"/>
    <w:rsid w:val="00F67AB4"/>
    <w:rsid w:val="00F67AE0"/>
    <w:rsid w:val="00F67D73"/>
    <w:rsid w:val="00F717F8"/>
    <w:rsid w:val="00F71B1A"/>
    <w:rsid w:val="00F72705"/>
    <w:rsid w:val="00F72CE0"/>
    <w:rsid w:val="00F73D4F"/>
    <w:rsid w:val="00F76C19"/>
    <w:rsid w:val="00F807B5"/>
    <w:rsid w:val="00F80FFB"/>
    <w:rsid w:val="00F81047"/>
    <w:rsid w:val="00F818F9"/>
    <w:rsid w:val="00F8259F"/>
    <w:rsid w:val="00F8394C"/>
    <w:rsid w:val="00F83AC8"/>
    <w:rsid w:val="00F8422E"/>
    <w:rsid w:val="00F85589"/>
    <w:rsid w:val="00F85B32"/>
    <w:rsid w:val="00F869FD"/>
    <w:rsid w:val="00F870E8"/>
    <w:rsid w:val="00F871FB"/>
    <w:rsid w:val="00F87CF0"/>
    <w:rsid w:val="00F90304"/>
    <w:rsid w:val="00F9065D"/>
    <w:rsid w:val="00F90906"/>
    <w:rsid w:val="00F90F67"/>
    <w:rsid w:val="00F9137A"/>
    <w:rsid w:val="00F92701"/>
    <w:rsid w:val="00F946F6"/>
    <w:rsid w:val="00F95DB4"/>
    <w:rsid w:val="00F96278"/>
    <w:rsid w:val="00F972D7"/>
    <w:rsid w:val="00FA0000"/>
    <w:rsid w:val="00FA0537"/>
    <w:rsid w:val="00FA0549"/>
    <w:rsid w:val="00FA0F1D"/>
    <w:rsid w:val="00FA14C1"/>
    <w:rsid w:val="00FA1BE0"/>
    <w:rsid w:val="00FA1CC1"/>
    <w:rsid w:val="00FA29F7"/>
    <w:rsid w:val="00FA3281"/>
    <w:rsid w:val="00FA41FB"/>
    <w:rsid w:val="00FA4909"/>
    <w:rsid w:val="00FA50C4"/>
    <w:rsid w:val="00FA5EC7"/>
    <w:rsid w:val="00FA66F4"/>
    <w:rsid w:val="00FA7B51"/>
    <w:rsid w:val="00FB115D"/>
    <w:rsid w:val="00FB1E26"/>
    <w:rsid w:val="00FB2893"/>
    <w:rsid w:val="00FB2A12"/>
    <w:rsid w:val="00FB4133"/>
    <w:rsid w:val="00FB4ED1"/>
    <w:rsid w:val="00FB5DFC"/>
    <w:rsid w:val="00FB68A3"/>
    <w:rsid w:val="00FB7424"/>
    <w:rsid w:val="00FC039E"/>
    <w:rsid w:val="00FC18C2"/>
    <w:rsid w:val="00FC2777"/>
    <w:rsid w:val="00FC2F1D"/>
    <w:rsid w:val="00FC3796"/>
    <w:rsid w:val="00FC48A7"/>
    <w:rsid w:val="00FC5AA6"/>
    <w:rsid w:val="00FC63C8"/>
    <w:rsid w:val="00FC6A88"/>
    <w:rsid w:val="00FC6DF4"/>
    <w:rsid w:val="00FD1A98"/>
    <w:rsid w:val="00FD20E4"/>
    <w:rsid w:val="00FD2F85"/>
    <w:rsid w:val="00FD342B"/>
    <w:rsid w:val="00FD40DA"/>
    <w:rsid w:val="00FD4ED9"/>
    <w:rsid w:val="00FD7310"/>
    <w:rsid w:val="00FE0818"/>
    <w:rsid w:val="00FE0A03"/>
    <w:rsid w:val="00FE1CE2"/>
    <w:rsid w:val="00FE2BFD"/>
    <w:rsid w:val="00FE34E7"/>
    <w:rsid w:val="00FE360F"/>
    <w:rsid w:val="00FE53B1"/>
    <w:rsid w:val="00FE55C9"/>
    <w:rsid w:val="00FE6CED"/>
    <w:rsid w:val="00FE6CFA"/>
    <w:rsid w:val="00FE7022"/>
    <w:rsid w:val="00FE77AC"/>
    <w:rsid w:val="00FF0250"/>
    <w:rsid w:val="00FF05B9"/>
    <w:rsid w:val="00FF15FE"/>
    <w:rsid w:val="00FF1976"/>
    <w:rsid w:val="00FF244D"/>
    <w:rsid w:val="00FF2492"/>
    <w:rsid w:val="00FF3005"/>
    <w:rsid w:val="00FF4097"/>
    <w:rsid w:val="00FF43F1"/>
    <w:rsid w:val="00FF441C"/>
    <w:rsid w:val="00FF48EE"/>
    <w:rsid w:val="00FF49B5"/>
    <w:rsid w:val="00FF51C9"/>
    <w:rsid w:val="00FF51CF"/>
    <w:rsid w:val="00FF572D"/>
    <w:rsid w:val="00FF5890"/>
    <w:rsid w:val="00FF5AC0"/>
    <w:rsid w:val="00FF7F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A1367"/>
  <w15:docId w15:val="{FAEAB1D0-9CD1-4A17-BD0B-7303D4ED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D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62A50"/>
    <w:pPr>
      <w:widowControl w:val="0"/>
      <w:spacing w:before="60" w:after="60"/>
      <w:jc w:val="both"/>
    </w:pPr>
    <w:rPr>
      <w:lang w:val="de-DE" w:bidi="he-IL"/>
    </w:rPr>
  </w:style>
  <w:style w:type="paragraph" w:styleId="berschrift1">
    <w:name w:val="heading 1"/>
    <w:basedOn w:val="Standard"/>
    <w:next w:val="Standard"/>
    <w:link w:val="berschrift1Zchn"/>
    <w:qFormat/>
    <w:rsid w:val="00762A50"/>
    <w:pPr>
      <w:keepNext/>
      <w:spacing w:before="400" w:after="240"/>
      <w:jc w:val="left"/>
      <w:outlineLvl w:val="0"/>
    </w:pPr>
    <w:rPr>
      <w:rFonts w:ascii="Arial" w:hAnsi="Arial"/>
      <w:b/>
      <w:kern w:val="28"/>
      <w:sz w:val="36"/>
    </w:rPr>
  </w:style>
  <w:style w:type="paragraph" w:styleId="berschrift2">
    <w:name w:val="heading 2"/>
    <w:basedOn w:val="Standard"/>
    <w:next w:val="Standard"/>
    <w:link w:val="berschrift2Zchn"/>
    <w:qFormat/>
    <w:rsid w:val="00762A50"/>
    <w:pPr>
      <w:keepNext/>
      <w:spacing w:before="240"/>
      <w:jc w:val="left"/>
      <w:outlineLvl w:val="1"/>
    </w:pPr>
    <w:rPr>
      <w:rFonts w:ascii="Arial" w:hAnsi="Arial"/>
      <w:b/>
      <w:sz w:val="28"/>
    </w:rPr>
  </w:style>
  <w:style w:type="paragraph" w:styleId="berschrift3">
    <w:name w:val="heading 3"/>
    <w:basedOn w:val="Standard"/>
    <w:next w:val="Standard"/>
    <w:link w:val="berschrift3Zchn"/>
    <w:qFormat/>
    <w:rsid w:val="00762A50"/>
    <w:pPr>
      <w:keepNext/>
      <w:spacing w:before="240"/>
      <w:jc w:val="left"/>
      <w:outlineLvl w:val="2"/>
    </w:pPr>
    <w:rPr>
      <w:rFonts w:ascii="Arial" w:hAnsi="Arial"/>
      <w:b/>
      <w:sz w:val="24"/>
    </w:rPr>
  </w:style>
  <w:style w:type="paragraph" w:styleId="berschrift4">
    <w:name w:val="heading 4"/>
    <w:basedOn w:val="Standard"/>
    <w:next w:val="Standard"/>
    <w:link w:val="berschrift4Zchn"/>
    <w:qFormat/>
    <w:rsid w:val="00762A50"/>
    <w:pPr>
      <w:keepNext/>
      <w:spacing w:before="240"/>
      <w:jc w:val="left"/>
      <w:outlineLvl w:val="3"/>
    </w:pPr>
    <w:rPr>
      <w:rFonts w:ascii="Arial" w:hAnsi="Arial"/>
      <w:b/>
    </w:rPr>
  </w:style>
  <w:style w:type="paragraph" w:styleId="berschrift5">
    <w:name w:val="heading 5"/>
    <w:basedOn w:val="Standard"/>
    <w:next w:val="Standard"/>
    <w:link w:val="berschrift5Zchn"/>
    <w:qFormat/>
    <w:rsid w:val="00762A50"/>
    <w:pPr>
      <w:spacing w:before="240"/>
      <w:outlineLvl w:val="4"/>
    </w:pPr>
    <w:rPr>
      <w:b/>
      <w:bCs/>
      <w:i/>
      <w:iCs/>
      <w:sz w:val="26"/>
      <w:szCs w:val="26"/>
    </w:rPr>
  </w:style>
  <w:style w:type="paragraph" w:styleId="berschrift6">
    <w:name w:val="heading 6"/>
    <w:basedOn w:val="Standard"/>
    <w:next w:val="Standard"/>
    <w:link w:val="berschrift6Zchn"/>
    <w:qFormat/>
    <w:rsid w:val="00762A50"/>
    <w:pPr>
      <w:spacing w:before="240"/>
      <w:outlineLvl w:val="5"/>
    </w:pPr>
    <w:rPr>
      <w:b/>
      <w:bCs/>
      <w:sz w:val="22"/>
      <w:szCs w:val="22"/>
    </w:rPr>
  </w:style>
  <w:style w:type="paragraph" w:styleId="berschrift7">
    <w:name w:val="heading 7"/>
    <w:basedOn w:val="Standard"/>
    <w:next w:val="Standard"/>
    <w:link w:val="berschrift7Zchn"/>
    <w:qFormat/>
    <w:rsid w:val="00762A50"/>
    <w:pPr>
      <w:spacing w:before="240"/>
      <w:outlineLvl w:val="6"/>
    </w:pPr>
    <w:rPr>
      <w:sz w:val="24"/>
      <w:szCs w:val="24"/>
    </w:rPr>
  </w:style>
  <w:style w:type="paragraph" w:styleId="berschrift8">
    <w:name w:val="heading 8"/>
    <w:basedOn w:val="Standard"/>
    <w:next w:val="Standard"/>
    <w:link w:val="berschrift8Zchn"/>
    <w:qFormat/>
    <w:rsid w:val="00762A50"/>
    <w:pPr>
      <w:spacing w:before="240"/>
      <w:outlineLvl w:val="7"/>
    </w:pPr>
    <w:rPr>
      <w:i/>
      <w:iCs/>
      <w:sz w:val="24"/>
      <w:szCs w:val="24"/>
    </w:rPr>
  </w:style>
  <w:style w:type="paragraph" w:styleId="berschrift9">
    <w:name w:val="heading 9"/>
    <w:basedOn w:val="Standard"/>
    <w:next w:val="Standard"/>
    <w:link w:val="berschrift9Zchn"/>
    <w:qFormat/>
    <w:rsid w:val="00762A50"/>
    <w:pPr>
      <w:spacing w:before="24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Bullet">
    <w:name w:val="AbsatzBullet"/>
    <w:basedOn w:val="Standard"/>
    <w:rsid w:val="00762A50"/>
    <w:pPr>
      <w:numPr>
        <w:numId w:val="1"/>
      </w:numPr>
      <w:tabs>
        <w:tab w:val="clear" w:pos="360"/>
        <w:tab w:val="num" w:pos="284"/>
      </w:tabs>
    </w:pPr>
  </w:style>
  <w:style w:type="paragraph" w:customStyle="1" w:styleId="AbsatzBullet2Ebene">
    <w:name w:val="AbsatzBullet 2.Ebene"/>
    <w:basedOn w:val="Standard"/>
    <w:rsid w:val="00762A50"/>
    <w:pPr>
      <w:numPr>
        <w:numId w:val="2"/>
      </w:numPr>
      <w:tabs>
        <w:tab w:val="clear" w:pos="644"/>
        <w:tab w:val="num" w:pos="567"/>
      </w:tabs>
      <w:ind w:left="568" w:hanging="284"/>
    </w:pPr>
  </w:style>
  <w:style w:type="paragraph" w:customStyle="1" w:styleId="AbsatzEinzug">
    <w:name w:val="AbsatzEinzug"/>
    <w:basedOn w:val="Standard"/>
    <w:rsid w:val="00762A50"/>
    <w:pPr>
      <w:ind w:left="284"/>
    </w:pPr>
  </w:style>
  <w:style w:type="paragraph" w:customStyle="1" w:styleId="AbsatzNummer">
    <w:name w:val="AbsatzNummer"/>
    <w:basedOn w:val="Standard"/>
    <w:rsid w:val="00762A50"/>
    <w:pPr>
      <w:numPr>
        <w:numId w:val="4"/>
      </w:numPr>
    </w:pPr>
  </w:style>
  <w:style w:type="paragraph" w:customStyle="1" w:styleId="AbsatzNummer1">
    <w:name w:val="AbsatzNummer 1"/>
    <w:basedOn w:val="Standard"/>
    <w:next w:val="AbsatzNummer"/>
    <w:rsid w:val="00762A50"/>
    <w:pPr>
      <w:numPr>
        <w:numId w:val="3"/>
      </w:numPr>
    </w:pPr>
  </w:style>
  <w:style w:type="paragraph" w:customStyle="1" w:styleId="HinweisBeginn">
    <w:name w:val="Hinweis Beginn"/>
    <w:basedOn w:val="Standard"/>
    <w:next w:val="Standard"/>
    <w:rsid w:val="00762A50"/>
    <w:pPr>
      <w:pBdr>
        <w:top w:val="dashed" w:sz="18" w:space="1" w:color="0000FF"/>
      </w:pBdr>
    </w:pPr>
    <w:rPr>
      <w:color w:val="0000FF"/>
      <w:sz w:val="16"/>
    </w:rPr>
  </w:style>
  <w:style w:type="paragraph" w:customStyle="1" w:styleId="AchtungBeginn">
    <w:name w:val="Achtung Beginn"/>
    <w:basedOn w:val="HinweisBeginn"/>
    <w:next w:val="Standard"/>
    <w:rsid w:val="00762A50"/>
  </w:style>
  <w:style w:type="paragraph" w:customStyle="1" w:styleId="HinweisEnde">
    <w:name w:val="Hinweis Ende"/>
    <w:basedOn w:val="Standard"/>
    <w:next w:val="Standard"/>
    <w:rsid w:val="00762A50"/>
    <w:pPr>
      <w:pBdr>
        <w:bottom w:val="dashed" w:sz="18" w:space="1" w:color="0000FF"/>
      </w:pBdr>
    </w:pPr>
    <w:rPr>
      <w:rFonts w:ascii="(Asiatische Schriftart verwende" w:hAnsi="(Asiatische Schriftart verwende"/>
      <w:color w:val="0000FF"/>
      <w:sz w:val="16"/>
    </w:rPr>
  </w:style>
  <w:style w:type="paragraph" w:customStyle="1" w:styleId="WichtigEnde">
    <w:name w:val="Wichtig Ende"/>
    <w:basedOn w:val="HinweisEnde"/>
    <w:next w:val="Standard"/>
    <w:rsid w:val="00762A50"/>
  </w:style>
  <w:style w:type="paragraph" w:customStyle="1" w:styleId="TippEnde">
    <w:name w:val="Tipp Ende"/>
    <w:basedOn w:val="HinweisEnde"/>
    <w:next w:val="Standard"/>
    <w:rsid w:val="00762A50"/>
  </w:style>
  <w:style w:type="paragraph" w:customStyle="1" w:styleId="AchtungEnde">
    <w:name w:val="Achtung Ende"/>
    <w:basedOn w:val="HinweisEnde"/>
    <w:next w:val="Standard"/>
    <w:rsid w:val="00762A50"/>
  </w:style>
  <w:style w:type="paragraph" w:customStyle="1" w:styleId="AchtungText">
    <w:name w:val="Achtung Text"/>
    <w:basedOn w:val="Standard"/>
    <w:rsid w:val="00762A50"/>
  </w:style>
  <w:style w:type="paragraph" w:customStyle="1" w:styleId="Bild">
    <w:name w:val="Bild"/>
    <w:basedOn w:val="Standard"/>
    <w:next w:val="Standard"/>
    <w:link w:val="BildZchn"/>
    <w:rsid w:val="00762A50"/>
    <w:rPr>
      <w:sz w:val="16"/>
    </w:rPr>
  </w:style>
  <w:style w:type="paragraph" w:customStyle="1" w:styleId="Bildbeschriftung">
    <w:name w:val="Bildbeschriftung"/>
    <w:basedOn w:val="Standard"/>
    <w:next w:val="Standard"/>
    <w:rsid w:val="00762A50"/>
    <w:rPr>
      <w:rFonts w:ascii="(Asiatische Schriftart verwende" w:hAnsi="(Asiatische Schriftart verwende"/>
      <w:color w:val="0000FF"/>
      <w:sz w:val="18"/>
    </w:rPr>
  </w:style>
  <w:style w:type="paragraph" w:customStyle="1" w:styleId="Bildunterschrift">
    <w:name w:val="Bildunterschrift"/>
    <w:basedOn w:val="Standard"/>
    <w:next w:val="Standard"/>
    <w:rsid w:val="00762A50"/>
    <w:pPr>
      <w:spacing w:after="120"/>
    </w:pPr>
    <w:rPr>
      <w:i/>
      <w:sz w:val="18"/>
    </w:rPr>
  </w:style>
  <w:style w:type="paragraph" w:customStyle="1" w:styleId="TippBeginn">
    <w:name w:val="Tipp Beginn"/>
    <w:basedOn w:val="HinweisBeginn"/>
    <w:next w:val="Standard"/>
    <w:rsid w:val="00762A50"/>
  </w:style>
  <w:style w:type="paragraph" w:customStyle="1" w:styleId="CDROMBeginn">
    <w:name w:val="CDROM Beginn"/>
    <w:basedOn w:val="HinweisBeginn"/>
    <w:next w:val="Standard"/>
    <w:rsid w:val="00762A50"/>
  </w:style>
  <w:style w:type="paragraph" w:customStyle="1" w:styleId="CDROMEnde">
    <w:name w:val="CDROM Ende"/>
    <w:basedOn w:val="HinweisEnde"/>
    <w:next w:val="Standard"/>
    <w:rsid w:val="00762A50"/>
  </w:style>
  <w:style w:type="paragraph" w:customStyle="1" w:styleId="CDROMText">
    <w:name w:val="CDROM Text"/>
    <w:basedOn w:val="Standard"/>
    <w:rsid w:val="00762A50"/>
  </w:style>
  <w:style w:type="paragraph" w:styleId="Funotentext">
    <w:name w:val="footnote text"/>
    <w:basedOn w:val="Standard"/>
    <w:link w:val="FunotentextZchn"/>
    <w:semiHidden/>
    <w:rsid w:val="00762A50"/>
    <w:rPr>
      <w:sz w:val="16"/>
    </w:rPr>
  </w:style>
  <w:style w:type="character" w:styleId="Funotenzeichen">
    <w:name w:val="footnote reference"/>
    <w:semiHidden/>
    <w:rsid w:val="00762A50"/>
    <w:rPr>
      <w:vertAlign w:val="superscript"/>
    </w:rPr>
  </w:style>
  <w:style w:type="paragraph" w:styleId="Fuzeile">
    <w:name w:val="footer"/>
    <w:basedOn w:val="Standard"/>
    <w:link w:val="FuzeileZchn"/>
    <w:rsid w:val="00762A50"/>
    <w:pPr>
      <w:tabs>
        <w:tab w:val="center" w:pos="4536"/>
        <w:tab w:val="right" w:pos="9072"/>
      </w:tabs>
    </w:pPr>
  </w:style>
  <w:style w:type="paragraph" w:customStyle="1" w:styleId="HinweisText">
    <w:name w:val="Hinweis Text"/>
    <w:basedOn w:val="Standard"/>
    <w:link w:val="HinweisTextZchn"/>
    <w:rsid w:val="00762A50"/>
  </w:style>
  <w:style w:type="character" w:styleId="Hyperlink">
    <w:name w:val="Hyperlink"/>
    <w:uiPriority w:val="99"/>
    <w:rsid w:val="00762A50"/>
    <w:rPr>
      <w:color w:val="0000FF"/>
      <w:u w:val="single"/>
    </w:rPr>
  </w:style>
  <w:style w:type="paragraph" w:customStyle="1" w:styleId="Kapitelnummer">
    <w:name w:val="Kapitelnummer"/>
    <w:next w:val="Standard"/>
    <w:rsid w:val="00762A50"/>
    <w:pPr>
      <w:framePr w:hSpace="142" w:vSpace="142" w:wrap="around" w:hAnchor="margin" w:yAlign="top" w:anchorLock="1"/>
      <w:widowControl w:val="0"/>
    </w:pPr>
    <w:rPr>
      <w:rFonts w:ascii="Arial" w:hAnsi="Arial"/>
      <w:b/>
      <w:sz w:val="128"/>
      <w:lang w:val="de-DE"/>
    </w:rPr>
  </w:style>
  <w:style w:type="paragraph" w:customStyle="1" w:styleId="Kapitelberschrift">
    <w:name w:val="Kapitelüberschrift"/>
    <w:rsid w:val="00762A50"/>
    <w:pPr>
      <w:spacing w:after="1200"/>
    </w:pPr>
    <w:rPr>
      <w:rFonts w:ascii="Arial" w:hAnsi="Arial"/>
      <w:b/>
      <w:sz w:val="40"/>
      <w:lang w:val="de-DE"/>
    </w:rPr>
  </w:style>
  <w:style w:type="paragraph" w:customStyle="1" w:styleId="WichtigBeginn">
    <w:name w:val="Wichtig Beginn"/>
    <w:basedOn w:val="HinweisBeginn"/>
    <w:next w:val="Standard"/>
    <w:rsid w:val="00762A50"/>
  </w:style>
  <w:style w:type="paragraph" w:customStyle="1" w:styleId="KastenBeginn">
    <w:name w:val="Kasten Beginn"/>
    <w:next w:val="Standard"/>
    <w:rsid w:val="00762A50"/>
    <w:pPr>
      <w:pBdr>
        <w:top w:val="dashed" w:sz="18" w:space="1" w:color="FF0000"/>
      </w:pBdr>
      <w:spacing w:before="60" w:after="60"/>
    </w:pPr>
    <w:rPr>
      <w:color w:val="FF0000"/>
      <w:sz w:val="16"/>
      <w:lang w:val="de-DE"/>
    </w:rPr>
  </w:style>
  <w:style w:type="paragraph" w:customStyle="1" w:styleId="KastenEnde">
    <w:name w:val="Kasten Ende"/>
    <w:next w:val="Standard"/>
    <w:rsid w:val="00762A50"/>
    <w:pPr>
      <w:pBdr>
        <w:bottom w:val="dashed" w:sz="18" w:space="1" w:color="FF0000"/>
      </w:pBdr>
      <w:spacing w:before="60" w:after="60"/>
    </w:pPr>
    <w:rPr>
      <w:color w:val="FF0000"/>
      <w:sz w:val="16"/>
      <w:lang w:val="de-DE"/>
    </w:rPr>
  </w:style>
  <w:style w:type="paragraph" w:customStyle="1" w:styleId="KastenText">
    <w:name w:val="Kasten Text"/>
    <w:basedOn w:val="HinweisText"/>
    <w:rsid w:val="00762A50"/>
  </w:style>
  <w:style w:type="paragraph" w:styleId="Kopfzeile">
    <w:name w:val="header"/>
    <w:basedOn w:val="Standard"/>
    <w:link w:val="KopfzeileZchn"/>
    <w:rsid w:val="00762A50"/>
    <w:pPr>
      <w:tabs>
        <w:tab w:val="center" w:pos="4536"/>
        <w:tab w:val="right" w:pos="9072"/>
      </w:tabs>
    </w:pPr>
  </w:style>
  <w:style w:type="paragraph" w:customStyle="1" w:styleId="Listing">
    <w:name w:val="Listing"/>
    <w:basedOn w:val="Standard"/>
    <w:link w:val="ListingZchn1"/>
    <w:rsid w:val="00762A50"/>
    <w:pPr>
      <w:spacing w:line="200" w:lineRule="exact"/>
      <w:jc w:val="left"/>
    </w:pPr>
    <w:rPr>
      <w:rFonts w:ascii="Courier New" w:hAnsi="Courier New"/>
      <w:w w:val="90"/>
      <w:sz w:val="14"/>
    </w:rPr>
  </w:style>
  <w:style w:type="paragraph" w:customStyle="1" w:styleId="ListingEinzug">
    <w:name w:val="ListingEinzug"/>
    <w:next w:val="Standard"/>
    <w:rsid w:val="00762A50"/>
    <w:pPr>
      <w:widowControl w:val="0"/>
      <w:spacing w:before="60" w:after="60" w:line="200" w:lineRule="exact"/>
      <w:ind w:left="284"/>
    </w:pPr>
    <w:rPr>
      <w:rFonts w:ascii="Courier New" w:hAnsi="Courier New"/>
      <w:w w:val="90"/>
      <w:sz w:val="14"/>
      <w:lang w:val="de-DE"/>
    </w:rPr>
  </w:style>
  <w:style w:type="paragraph" w:customStyle="1" w:styleId="Rahmenoben">
    <w:name w:val="Rahmen oben"/>
    <w:rsid w:val="00762A50"/>
    <w:pPr>
      <w:pBdr>
        <w:top w:val="single" w:sz="24" w:space="1" w:color="FF0000"/>
      </w:pBdr>
    </w:pPr>
    <w:rPr>
      <w:sz w:val="2"/>
      <w:lang w:val="de-DE"/>
    </w:rPr>
  </w:style>
  <w:style w:type="paragraph" w:customStyle="1" w:styleId="Rahmenunten">
    <w:name w:val="Rahmen unten"/>
    <w:next w:val="Standard"/>
    <w:rsid w:val="00762A50"/>
    <w:pPr>
      <w:pBdr>
        <w:bottom w:val="single" w:sz="24" w:space="1" w:color="FF0000"/>
      </w:pBdr>
      <w:spacing w:after="240"/>
    </w:pPr>
    <w:rPr>
      <w:sz w:val="2"/>
      <w:lang w:val="de-DE"/>
    </w:rPr>
  </w:style>
  <w:style w:type="character" w:styleId="Seitenzahl">
    <w:name w:val="page number"/>
    <w:rsid w:val="00762A50"/>
  </w:style>
  <w:style w:type="character" w:customStyle="1" w:styleId="Sieheauch">
    <w:name w:val="Siehe auch"/>
    <w:rsid w:val="00762A50"/>
    <w:rPr>
      <w:rFonts w:ascii="Wingdings" w:hAnsi="Wingdings"/>
    </w:rPr>
  </w:style>
  <w:style w:type="paragraph" w:customStyle="1" w:styleId="Tabellenkopf">
    <w:name w:val="Tabellenkopf"/>
    <w:basedOn w:val="Standard"/>
    <w:rsid w:val="00762A50"/>
    <w:pPr>
      <w:jc w:val="left"/>
    </w:pPr>
    <w:rPr>
      <w:b/>
      <w:sz w:val="18"/>
    </w:rPr>
  </w:style>
  <w:style w:type="paragraph" w:customStyle="1" w:styleId="Tabellentext">
    <w:name w:val="Tabellentext"/>
    <w:basedOn w:val="Standard"/>
    <w:rsid w:val="00762A50"/>
    <w:pPr>
      <w:jc w:val="left"/>
    </w:pPr>
    <w:rPr>
      <w:sz w:val="18"/>
    </w:rPr>
  </w:style>
  <w:style w:type="paragraph" w:customStyle="1" w:styleId="Tabellenunterschrift">
    <w:name w:val="Tabellenunterschrift"/>
    <w:basedOn w:val="Standard"/>
    <w:next w:val="Standard"/>
    <w:rsid w:val="00762A50"/>
    <w:pPr>
      <w:spacing w:after="120"/>
      <w:jc w:val="left"/>
    </w:pPr>
    <w:rPr>
      <w:i/>
      <w:sz w:val="18"/>
    </w:rPr>
  </w:style>
  <w:style w:type="paragraph" w:customStyle="1" w:styleId="TippText">
    <w:name w:val="Tipp Text"/>
    <w:basedOn w:val="Standard"/>
    <w:rsid w:val="00762A50"/>
  </w:style>
  <w:style w:type="paragraph" w:styleId="Verzeichnis1">
    <w:name w:val="toc 1"/>
    <w:basedOn w:val="Standard"/>
    <w:next w:val="Standard"/>
    <w:autoRedefine/>
    <w:uiPriority w:val="39"/>
    <w:rsid w:val="00762A50"/>
    <w:pPr>
      <w:tabs>
        <w:tab w:val="right" w:pos="8460"/>
      </w:tabs>
    </w:pPr>
    <w:rPr>
      <w:noProof/>
    </w:rPr>
  </w:style>
  <w:style w:type="paragraph" w:styleId="Verzeichnis2">
    <w:name w:val="toc 2"/>
    <w:basedOn w:val="Standard"/>
    <w:next w:val="Standard"/>
    <w:autoRedefine/>
    <w:semiHidden/>
    <w:rsid w:val="00762A50"/>
    <w:pPr>
      <w:ind w:left="210"/>
    </w:pPr>
  </w:style>
  <w:style w:type="paragraph" w:styleId="Verzeichnis3">
    <w:name w:val="toc 3"/>
    <w:basedOn w:val="Standard"/>
    <w:next w:val="Standard"/>
    <w:autoRedefine/>
    <w:semiHidden/>
    <w:rsid w:val="00762A50"/>
    <w:pPr>
      <w:ind w:left="420"/>
    </w:pPr>
  </w:style>
  <w:style w:type="paragraph" w:styleId="Verzeichnis4">
    <w:name w:val="toc 4"/>
    <w:basedOn w:val="Standard"/>
    <w:next w:val="Standard"/>
    <w:autoRedefine/>
    <w:semiHidden/>
    <w:rsid w:val="00762A50"/>
    <w:pPr>
      <w:ind w:left="630"/>
    </w:pPr>
  </w:style>
  <w:style w:type="paragraph" w:customStyle="1" w:styleId="WichtigText">
    <w:name w:val="Wichtig Text"/>
    <w:basedOn w:val="Standard"/>
    <w:rsid w:val="00762A50"/>
  </w:style>
  <w:style w:type="character" w:customStyle="1" w:styleId="ZeichenBUKursiv">
    <w:name w:val="Zeichen BU Kursiv"/>
    <w:rsid w:val="00762A50"/>
    <w:rPr>
      <w:i/>
    </w:rPr>
  </w:style>
  <w:style w:type="character" w:customStyle="1" w:styleId="ZeichenFett">
    <w:name w:val="Zeichen Fett"/>
    <w:rsid w:val="00762A50"/>
    <w:rPr>
      <w:b/>
    </w:rPr>
  </w:style>
  <w:style w:type="character" w:customStyle="1" w:styleId="ZeichenFettkursiv">
    <w:name w:val="Zeichen Fettkursiv"/>
    <w:rsid w:val="00762A50"/>
    <w:rPr>
      <w:b/>
      <w:i/>
    </w:rPr>
  </w:style>
  <w:style w:type="character" w:customStyle="1" w:styleId="ZeichenHochgestellt">
    <w:name w:val="Zeichen Hochgestellt"/>
    <w:rsid w:val="00762A50"/>
    <w:rPr>
      <w:vertAlign w:val="superscript"/>
    </w:rPr>
  </w:style>
  <w:style w:type="character" w:customStyle="1" w:styleId="ZeichenKursiv">
    <w:name w:val="Zeichen Kursiv"/>
    <w:rsid w:val="00762A50"/>
    <w:rPr>
      <w:i/>
    </w:rPr>
  </w:style>
  <w:style w:type="character" w:customStyle="1" w:styleId="ZeichenListing">
    <w:name w:val="Zeichen Listing"/>
    <w:rsid w:val="00762A50"/>
    <w:rPr>
      <w:rFonts w:ascii="Courier New" w:hAnsi="Courier New"/>
      <w:spacing w:val="-10"/>
      <w:sz w:val="20"/>
    </w:rPr>
  </w:style>
  <w:style w:type="character" w:customStyle="1" w:styleId="ZeichenListingFett">
    <w:name w:val="Zeichen Listing Fett"/>
    <w:rsid w:val="00762A50"/>
    <w:rPr>
      <w:rFonts w:ascii="Courier New" w:hAnsi="Courier New"/>
      <w:b/>
      <w:spacing w:val="-10"/>
      <w:sz w:val="20"/>
    </w:rPr>
  </w:style>
  <w:style w:type="character" w:customStyle="1" w:styleId="ZeichenListingKursiv">
    <w:name w:val="Zeichen Listing Kursiv"/>
    <w:rsid w:val="00762A50"/>
    <w:rPr>
      <w:rFonts w:ascii="Courier New" w:hAnsi="Courier New"/>
      <w:i/>
      <w:spacing w:val="-10"/>
      <w:sz w:val="20"/>
    </w:rPr>
  </w:style>
  <w:style w:type="character" w:customStyle="1" w:styleId="ZeichenTaste">
    <w:name w:val="Zeichen Taste"/>
    <w:rsid w:val="00762A50"/>
    <w:rPr>
      <w:rFonts w:ascii="Arial" w:hAnsi="Arial"/>
      <w:color w:val="0000FF"/>
      <w:sz w:val="18"/>
    </w:rPr>
  </w:style>
  <w:style w:type="character" w:customStyle="1" w:styleId="ZeichenTiefgestellt">
    <w:name w:val="Zeichen Tiefgestellt"/>
    <w:rsid w:val="00762A50"/>
    <w:rPr>
      <w:dstrike w:val="0"/>
      <w:color w:val="auto"/>
      <w:vertAlign w:val="subscript"/>
    </w:rPr>
  </w:style>
  <w:style w:type="paragraph" w:styleId="Kommentartext">
    <w:name w:val="annotation text"/>
    <w:basedOn w:val="Standard"/>
    <w:link w:val="KommentartextZchn"/>
    <w:uiPriority w:val="99"/>
    <w:semiHidden/>
    <w:rsid w:val="00762A50"/>
  </w:style>
  <w:style w:type="paragraph" w:styleId="Verzeichnis5">
    <w:name w:val="toc 5"/>
    <w:basedOn w:val="Standard"/>
    <w:next w:val="Standard"/>
    <w:autoRedefine/>
    <w:semiHidden/>
    <w:rsid w:val="00762A50"/>
    <w:pPr>
      <w:ind w:left="800"/>
    </w:pPr>
  </w:style>
  <w:style w:type="paragraph" w:styleId="Verzeichnis6">
    <w:name w:val="toc 6"/>
    <w:basedOn w:val="Standard"/>
    <w:next w:val="Standard"/>
    <w:autoRedefine/>
    <w:semiHidden/>
    <w:rsid w:val="00762A50"/>
    <w:pPr>
      <w:ind w:left="1000"/>
    </w:pPr>
  </w:style>
  <w:style w:type="paragraph" w:styleId="Verzeichnis7">
    <w:name w:val="toc 7"/>
    <w:basedOn w:val="Standard"/>
    <w:next w:val="Standard"/>
    <w:autoRedefine/>
    <w:semiHidden/>
    <w:rsid w:val="00762A50"/>
    <w:pPr>
      <w:ind w:left="1200"/>
    </w:pPr>
  </w:style>
  <w:style w:type="paragraph" w:styleId="Verzeichnis8">
    <w:name w:val="toc 8"/>
    <w:basedOn w:val="Standard"/>
    <w:next w:val="Standard"/>
    <w:autoRedefine/>
    <w:semiHidden/>
    <w:rsid w:val="00762A50"/>
    <w:pPr>
      <w:ind w:left="1400"/>
    </w:pPr>
  </w:style>
  <w:style w:type="paragraph" w:styleId="Verzeichnis9">
    <w:name w:val="toc 9"/>
    <w:basedOn w:val="Standard"/>
    <w:next w:val="Standard"/>
    <w:autoRedefine/>
    <w:semiHidden/>
    <w:rsid w:val="00762A50"/>
    <w:pPr>
      <w:ind w:left="1600"/>
    </w:pPr>
  </w:style>
  <w:style w:type="paragraph" w:customStyle="1" w:styleId="Listingunterschrift">
    <w:name w:val="Listingunterschrift"/>
    <w:basedOn w:val="Standard"/>
    <w:next w:val="Standard"/>
    <w:link w:val="ListingunterschriftZchn"/>
    <w:rsid w:val="00762A50"/>
    <w:pPr>
      <w:spacing w:after="120"/>
      <w:jc w:val="left"/>
    </w:pPr>
    <w:rPr>
      <w:i/>
      <w:sz w:val="18"/>
    </w:rPr>
  </w:style>
  <w:style w:type="character" w:customStyle="1" w:styleId="ZeichenEuro">
    <w:name w:val="Zeichen Euro"/>
    <w:rsid w:val="00762A50"/>
  </w:style>
  <w:style w:type="character" w:customStyle="1" w:styleId="ZeichenHochgestelltKursiv">
    <w:name w:val="Zeichen Hochgestellt Kursiv"/>
    <w:rsid w:val="00762A50"/>
    <w:rPr>
      <w:i/>
      <w:vertAlign w:val="superscript"/>
    </w:rPr>
  </w:style>
  <w:style w:type="character" w:customStyle="1" w:styleId="ZeichenTiefgestelltKursiv">
    <w:name w:val="Zeichen Tiefgestellt Kursiv"/>
    <w:rsid w:val="00762A50"/>
    <w:rPr>
      <w:i/>
      <w:vertAlign w:val="subscript"/>
    </w:rPr>
  </w:style>
  <w:style w:type="character" w:customStyle="1" w:styleId="ZeichenSymbol">
    <w:name w:val="Zeichen Symbol"/>
    <w:rsid w:val="00762A50"/>
    <w:rPr>
      <w:rFonts w:ascii="Symbol" w:hAnsi="Symbol"/>
      <w:sz w:val="20"/>
    </w:rPr>
  </w:style>
  <w:style w:type="character" w:styleId="Kommentarzeichen">
    <w:name w:val="annotation reference"/>
    <w:uiPriority w:val="99"/>
    <w:semiHidden/>
    <w:rsid w:val="00762A50"/>
    <w:rPr>
      <w:sz w:val="16"/>
      <w:szCs w:val="16"/>
    </w:rPr>
  </w:style>
  <w:style w:type="paragraph" w:customStyle="1" w:styleId="ProfitippBeginn">
    <w:name w:val="Profitipp Beginn"/>
    <w:basedOn w:val="HinweisBeginn"/>
    <w:next w:val="Standard"/>
    <w:rsid w:val="00762A50"/>
  </w:style>
  <w:style w:type="paragraph" w:customStyle="1" w:styleId="ProfitippEnde">
    <w:name w:val="Profitipp Ende"/>
    <w:basedOn w:val="HinweisEnde"/>
    <w:next w:val="Standard"/>
    <w:rsid w:val="00762A50"/>
  </w:style>
  <w:style w:type="paragraph" w:customStyle="1" w:styleId="ProfitippText">
    <w:name w:val="Profitipp Text"/>
    <w:basedOn w:val="Standard"/>
    <w:rsid w:val="00762A50"/>
  </w:style>
  <w:style w:type="paragraph" w:styleId="Sprechblasentext">
    <w:name w:val="Balloon Text"/>
    <w:basedOn w:val="Standard"/>
    <w:link w:val="SprechblasentextZchn"/>
    <w:uiPriority w:val="99"/>
    <w:semiHidden/>
    <w:unhideWhenUsed/>
    <w:rsid w:val="00762A50"/>
    <w:pPr>
      <w:spacing w:before="0" w:after="0"/>
    </w:pPr>
    <w:rPr>
      <w:rFonts w:ascii="Tahoma" w:hAnsi="Tahoma" w:cs="Tahoma"/>
      <w:sz w:val="16"/>
      <w:szCs w:val="16"/>
    </w:rPr>
  </w:style>
  <w:style w:type="character" w:customStyle="1" w:styleId="SprechblasentextZchn">
    <w:name w:val="Sprechblasentext Zchn"/>
    <w:link w:val="Sprechblasentext"/>
    <w:uiPriority w:val="99"/>
    <w:semiHidden/>
    <w:rsid w:val="00762A50"/>
    <w:rPr>
      <w:rFonts w:ascii="Tahoma" w:hAnsi="Tahoma" w:cs="Tahoma"/>
      <w:sz w:val="16"/>
      <w:szCs w:val="16"/>
      <w:lang w:bidi="he-IL"/>
    </w:rPr>
  </w:style>
  <w:style w:type="paragraph" w:styleId="Kommentarthema">
    <w:name w:val="annotation subject"/>
    <w:basedOn w:val="Kommentartext"/>
    <w:next w:val="Kommentartext"/>
    <w:link w:val="KommentarthemaZchn"/>
    <w:uiPriority w:val="99"/>
    <w:semiHidden/>
    <w:unhideWhenUsed/>
    <w:rsid w:val="00BD5D56"/>
    <w:rPr>
      <w:b/>
      <w:bCs/>
    </w:rPr>
  </w:style>
  <w:style w:type="character" w:customStyle="1" w:styleId="KommentartextZchn">
    <w:name w:val="Kommentartext Zchn"/>
    <w:link w:val="Kommentartext"/>
    <w:uiPriority w:val="99"/>
    <w:semiHidden/>
    <w:rsid w:val="00BD5D56"/>
    <w:rPr>
      <w:lang w:bidi="he-IL"/>
    </w:rPr>
  </w:style>
  <w:style w:type="character" w:customStyle="1" w:styleId="KommentarthemaZchn">
    <w:name w:val="Kommentarthema Zchn"/>
    <w:link w:val="Kommentarthema"/>
    <w:uiPriority w:val="99"/>
    <w:rsid w:val="00BD5D56"/>
    <w:rPr>
      <w:lang w:bidi="he-IL"/>
    </w:rPr>
  </w:style>
  <w:style w:type="paragraph" w:styleId="Listenabsatz">
    <w:name w:val="List Paragraph"/>
    <w:basedOn w:val="Standard"/>
    <w:uiPriority w:val="34"/>
    <w:qFormat/>
    <w:rsid w:val="00BD5D56"/>
    <w:pPr>
      <w:ind w:left="720"/>
      <w:contextualSpacing/>
    </w:pPr>
  </w:style>
  <w:style w:type="paragraph" w:styleId="Index1">
    <w:name w:val="index 1"/>
    <w:basedOn w:val="Standard"/>
    <w:next w:val="Standard"/>
    <w:autoRedefine/>
    <w:uiPriority w:val="99"/>
    <w:semiHidden/>
    <w:unhideWhenUsed/>
    <w:rsid w:val="00BD5D56"/>
    <w:pPr>
      <w:spacing w:before="0" w:after="0"/>
      <w:ind w:left="200" w:hanging="200"/>
    </w:pPr>
  </w:style>
  <w:style w:type="paragraph" w:styleId="Index2">
    <w:name w:val="index 2"/>
    <w:basedOn w:val="Standard"/>
    <w:next w:val="Standard"/>
    <w:autoRedefine/>
    <w:uiPriority w:val="99"/>
    <w:semiHidden/>
    <w:unhideWhenUsed/>
    <w:rsid w:val="00BD5D56"/>
    <w:pPr>
      <w:spacing w:before="0" w:after="0"/>
      <w:ind w:left="400" w:hanging="200"/>
    </w:pPr>
  </w:style>
  <w:style w:type="character" w:styleId="BesuchterLink">
    <w:name w:val="FollowedHyperlink"/>
    <w:uiPriority w:val="99"/>
    <w:semiHidden/>
    <w:unhideWhenUsed/>
    <w:rsid w:val="00BD5D56"/>
    <w:rPr>
      <w:color w:val="800080"/>
      <w:u w:val="single"/>
    </w:rPr>
  </w:style>
  <w:style w:type="table" w:styleId="Tabellenraster">
    <w:name w:val="Table Grid"/>
    <w:basedOn w:val="NormaleTabelle"/>
    <w:rsid w:val="00BD5D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fzeileZchn">
    <w:name w:val="Kopfzeile Zchn"/>
    <w:link w:val="Kopfzeile"/>
    <w:rsid w:val="00BD5D56"/>
    <w:rPr>
      <w:lang w:bidi="he-IL"/>
    </w:rPr>
  </w:style>
  <w:style w:type="paragraph" w:styleId="Beschriftung">
    <w:name w:val="caption"/>
    <w:basedOn w:val="Standard"/>
    <w:next w:val="Standard"/>
    <w:uiPriority w:val="35"/>
    <w:qFormat/>
    <w:rsid w:val="00BD5D56"/>
    <w:pPr>
      <w:spacing w:before="0" w:after="200"/>
    </w:pPr>
    <w:rPr>
      <w:b/>
      <w:bCs/>
      <w:color w:val="4F81BD"/>
      <w:sz w:val="18"/>
      <w:szCs w:val="18"/>
    </w:rPr>
  </w:style>
  <w:style w:type="character" w:customStyle="1" w:styleId="FuzeileZchn">
    <w:name w:val="Fußzeile Zchn"/>
    <w:link w:val="Fuzeile"/>
    <w:locked/>
    <w:rsid w:val="00BD5D56"/>
    <w:rPr>
      <w:lang w:bidi="he-IL"/>
    </w:rPr>
  </w:style>
  <w:style w:type="paragraph" w:styleId="HTMLVorformatiert">
    <w:name w:val="HTML Preformatted"/>
    <w:basedOn w:val="Standard"/>
    <w:link w:val="HTMLVorformatiertZchn"/>
    <w:uiPriority w:val="99"/>
    <w:rsid w:val="00BD5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lang w:bidi="ar-SA"/>
    </w:rPr>
  </w:style>
  <w:style w:type="character" w:customStyle="1" w:styleId="HTMLVorformatiertZchn">
    <w:name w:val="HTML Vorformatiert Zchn"/>
    <w:link w:val="HTMLVorformatiert"/>
    <w:uiPriority w:val="99"/>
    <w:rsid w:val="00BD5D56"/>
    <w:rPr>
      <w:rFonts w:ascii="Courier New" w:hAnsi="Courier New" w:cs="Courier New"/>
    </w:rPr>
  </w:style>
  <w:style w:type="character" w:customStyle="1" w:styleId="lnum2">
    <w:name w:val="lnum2"/>
    <w:uiPriority w:val="99"/>
    <w:rsid w:val="00BD5D56"/>
    <w:rPr>
      <w:color w:val="auto"/>
    </w:rPr>
  </w:style>
  <w:style w:type="character" w:customStyle="1" w:styleId="kwrd2">
    <w:name w:val="kwrd2"/>
    <w:uiPriority w:val="99"/>
    <w:rsid w:val="00BD5D56"/>
    <w:rPr>
      <w:color w:val="0000FF"/>
    </w:rPr>
  </w:style>
  <w:style w:type="character" w:customStyle="1" w:styleId="str2">
    <w:name w:val="str2"/>
    <w:uiPriority w:val="99"/>
    <w:rsid w:val="00BD5D56"/>
    <w:rPr>
      <w:color w:val="auto"/>
    </w:rPr>
  </w:style>
  <w:style w:type="character" w:customStyle="1" w:styleId="html2">
    <w:name w:val="html2"/>
    <w:uiPriority w:val="99"/>
    <w:rsid w:val="00BD5D56"/>
    <w:rPr>
      <w:color w:val="800000"/>
    </w:rPr>
  </w:style>
  <w:style w:type="character" w:customStyle="1" w:styleId="attr2">
    <w:name w:val="attr2"/>
    <w:uiPriority w:val="99"/>
    <w:rsid w:val="00BD5D56"/>
    <w:rPr>
      <w:color w:val="FF0000"/>
    </w:rPr>
  </w:style>
  <w:style w:type="character" w:styleId="HTMLCode">
    <w:name w:val="HTML Code"/>
    <w:uiPriority w:val="99"/>
    <w:semiHidden/>
    <w:rsid w:val="00BD5D56"/>
    <w:rPr>
      <w:rFonts w:ascii="Courier New" w:hAnsi="Courier New" w:cs="Courier New"/>
      <w:sz w:val="20"/>
      <w:szCs w:val="20"/>
    </w:rPr>
  </w:style>
  <w:style w:type="paragraph" w:styleId="Aufzhlungszeichen">
    <w:name w:val="List Bullet"/>
    <w:basedOn w:val="Standard"/>
    <w:uiPriority w:val="99"/>
    <w:rsid w:val="00BD5D56"/>
    <w:pPr>
      <w:widowControl/>
      <w:tabs>
        <w:tab w:val="num" w:pos="360"/>
      </w:tabs>
      <w:spacing w:before="0" w:after="0"/>
      <w:ind w:left="360" w:hanging="360"/>
      <w:jc w:val="left"/>
    </w:pPr>
    <w:rPr>
      <w:lang w:bidi="ar-SA"/>
    </w:rPr>
  </w:style>
  <w:style w:type="paragraph" w:styleId="StandardWeb">
    <w:name w:val="Normal (Web)"/>
    <w:basedOn w:val="Standard"/>
    <w:uiPriority w:val="99"/>
    <w:rsid w:val="00BD5D56"/>
    <w:pPr>
      <w:widowControl/>
      <w:spacing w:before="100" w:beforeAutospacing="1" w:after="100" w:afterAutospacing="1"/>
      <w:jc w:val="left"/>
    </w:pPr>
    <w:rPr>
      <w:sz w:val="24"/>
      <w:szCs w:val="24"/>
      <w:lang w:bidi="ar-SA"/>
    </w:rPr>
  </w:style>
  <w:style w:type="character" w:styleId="Fett">
    <w:name w:val="Strong"/>
    <w:uiPriority w:val="22"/>
    <w:qFormat/>
    <w:rsid w:val="00BD5D56"/>
    <w:rPr>
      <w:b/>
      <w:bCs/>
    </w:rPr>
  </w:style>
  <w:style w:type="character" w:customStyle="1" w:styleId="FunotentextZchn">
    <w:name w:val="Fußnotentext Zchn"/>
    <w:link w:val="Funotentext"/>
    <w:semiHidden/>
    <w:rsid w:val="00BD5D56"/>
    <w:rPr>
      <w:sz w:val="16"/>
      <w:lang w:bidi="he-IL"/>
    </w:rPr>
  </w:style>
  <w:style w:type="character" w:customStyle="1" w:styleId="CHVAUSZ2kursiv">
    <w:name w:val="CHV_AUSZ_2_kursiv"/>
    <w:rsid w:val="00BD5D56"/>
    <w:rPr>
      <w:i/>
      <w:bdr w:val="none" w:sz="0" w:space="0" w:color="auto"/>
      <w:shd w:val="clear" w:color="auto" w:fill="FFCC00"/>
    </w:rPr>
  </w:style>
  <w:style w:type="character" w:customStyle="1" w:styleId="pln1">
    <w:name w:val="pln1"/>
    <w:rsid w:val="00BD5D56"/>
    <w:rPr>
      <w:color w:val="000000"/>
    </w:rPr>
  </w:style>
  <w:style w:type="character" w:customStyle="1" w:styleId="pun1">
    <w:name w:val="pun1"/>
    <w:rsid w:val="00BD5D56"/>
    <w:rPr>
      <w:color w:val="666600"/>
    </w:rPr>
  </w:style>
  <w:style w:type="character" w:customStyle="1" w:styleId="typ1">
    <w:name w:val="typ1"/>
    <w:rsid w:val="00BD5D56"/>
    <w:rPr>
      <w:color w:val="660066"/>
    </w:rPr>
  </w:style>
  <w:style w:type="character" w:customStyle="1" w:styleId="kwd1">
    <w:name w:val="kwd1"/>
    <w:rsid w:val="00BD5D56"/>
    <w:rPr>
      <w:color w:val="000088"/>
    </w:rPr>
  </w:style>
  <w:style w:type="character" w:customStyle="1" w:styleId="berschrift1Zchn">
    <w:name w:val="Überschrift 1 Zchn"/>
    <w:link w:val="berschrift1"/>
    <w:rsid w:val="00A813EA"/>
    <w:rPr>
      <w:rFonts w:ascii="Arial" w:hAnsi="Arial"/>
      <w:b/>
      <w:kern w:val="28"/>
      <w:sz w:val="36"/>
      <w:lang w:bidi="he-IL"/>
    </w:rPr>
  </w:style>
  <w:style w:type="character" w:customStyle="1" w:styleId="berschrift2Zchn">
    <w:name w:val="Überschrift 2 Zchn"/>
    <w:link w:val="berschrift2"/>
    <w:rsid w:val="00A813EA"/>
    <w:rPr>
      <w:rFonts w:ascii="Arial" w:hAnsi="Arial"/>
      <w:b/>
      <w:sz w:val="28"/>
      <w:lang w:bidi="he-IL"/>
    </w:rPr>
  </w:style>
  <w:style w:type="character" w:customStyle="1" w:styleId="berschrift3Zchn">
    <w:name w:val="Überschrift 3 Zchn"/>
    <w:link w:val="berschrift3"/>
    <w:rsid w:val="00A813EA"/>
    <w:rPr>
      <w:rFonts w:ascii="Arial" w:hAnsi="Arial"/>
      <w:b/>
      <w:sz w:val="24"/>
      <w:lang w:bidi="he-IL"/>
    </w:rPr>
  </w:style>
  <w:style w:type="character" w:customStyle="1" w:styleId="berschrift4Zchn">
    <w:name w:val="Überschrift 4 Zchn"/>
    <w:link w:val="berschrift4"/>
    <w:rsid w:val="00A813EA"/>
    <w:rPr>
      <w:rFonts w:ascii="Arial" w:hAnsi="Arial"/>
      <w:b/>
      <w:lang w:bidi="he-IL"/>
    </w:rPr>
  </w:style>
  <w:style w:type="character" w:customStyle="1" w:styleId="berschrift5Zchn">
    <w:name w:val="Überschrift 5 Zchn"/>
    <w:link w:val="berschrift5"/>
    <w:rsid w:val="00A813EA"/>
    <w:rPr>
      <w:b/>
      <w:bCs/>
      <w:i/>
      <w:iCs/>
      <w:sz w:val="26"/>
      <w:szCs w:val="26"/>
      <w:lang w:bidi="he-IL"/>
    </w:rPr>
  </w:style>
  <w:style w:type="character" w:customStyle="1" w:styleId="berschrift6Zchn">
    <w:name w:val="Überschrift 6 Zchn"/>
    <w:link w:val="berschrift6"/>
    <w:rsid w:val="00A813EA"/>
    <w:rPr>
      <w:b/>
      <w:bCs/>
      <w:sz w:val="22"/>
      <w:szCs w:val="22"/>
      <w:lang w:bidi="he-IL"/>
    </w:rPr>
  </w:style>
  <w:style w:type="character" w:customStyle="1" w:styleId="berschrift7Zchn">
    <w:name w:val="Überschrift 7 Zchn"/>
    <w:link w:val="berschrift7"/>
    <w:rsid w:val="00A813EA"/>
    <w:rPr>
      <w:sz w:val="24"/>
      <w:szCs w:val="24"/>
      <w:lang w:bidi="he-IL"/>
    </w:rPr>
  </w:style>
  <w:style w:type="character" w:customStyle="1" w:styleId="berschrift8Zchn">
    <w:name w:val="Überschrift 8 Zchn"/>
    <w:link w:val="berschrift8"/>
    <w:rsid w:val="00A813EA"/>
    <w:rPr>
      <w:i/>
      <w:iCs/>
      <w:sz w:val="24"/>
      <w:szCs w:val="24"/>
      <w:lang w:bidi="he-IL"/>
    </w:rPr>
  </w:style>
  <w:style w:type="character" w:customStyle="1" w:styleId="berschrift9Zchn">
    <w:name w:val="Überschrift 9 Zchn"/>
    <w:link w:val="berschrift9"/>
    <w:rsid w:val="00A813EA"/>
    <w:rPr>
      <w:rFonts w:ascii="Arial" w:hAnsi="Arial" w:cs="Arial"/>
      <w:sz w:val="22"/>
      <w:szCs w:val="22"/>
      <w:lang w:bidi="he-IL"/>
    </w:rPr>
  </w:style>
  <w:style w:type="character" w:customStyle="1" w:styleId="pln">
    <w:name w:val="pln"/>
    <w:rsid w:val="00A813EA"/>
  </w:style>
  <w:style w:type="character" w:customStyle="1" w:styleId="com">
    <w:name w:val="com"/>
    <w:rsid w:val="00A813EA"/>
  </w:style>
  <w:style w:type="character" w:customStyle="1" w:styleId="pun">
    <w:name w:val="pun"/>
    <w:rsid w:val="00A813EA"/>
  </w:style>
  <w:style w:type="paragraph" w:customStyle="1" w:styleId="Default">
    <w:name w:val="Default"/>
    <w:rsid w:val="00A813EA"/>
    <w:pPr>
      <w:autoSpaceDE w:val="0"/>
      <w:autoSpaceDN w:val="0"/>
      <w:adjustRightInd w:val="0"/>
    </w:pPr>
    <w:rPr>
      <w:rFonts w:ascii="Consolas" w:eastAsia="Calibri" w:hAnsi="Consolas" w:cs="Consolas"/>
      <w:color w:val="000000"/>
      <w:sz w:val="24"/>
      <w:szCs w:val="24"/>
      <w:lang w:val="de-DE" w:eastAsia="en-US"/>
    </w:rPr>
  </w:style>
  <w:style w:type="character" w:styleId="Hervorhebung">
    <w:name w:val="Emphasis"/>
    <w:uiPriority w:val="20"/>
    <w:qFormat/>
    <w:rsid w:val="00A813EA"/>
    <w:rPr>
      <w:i/>
      <w:iCs/>
    </w:rPr>
  </w:style>
  <w:style w:type="paragraph" w:styleId="berarbeitung">
    <w:name w:val="Revision"/>
    <w:hidden/>
    <w:uiPriority w:val="99"/>
    <w:semiHidden/>
    <w:rsid w:val="00892B77"/>
    <w:rPr>
      <w:lang w:val="de-DE" w:bidi="he-IL"/>
    </w:rPr>
  </w:style>
  <w:style w:type="character" w:customStyle="1" w:styleId="atn">
    <w:name w:val="atn"/>
    <w:rsid w:val="00FA4909"/>
  </w:style>
  <w:style w:type="paragraph" w:customStyle="1" w:styleId="Quellcode">
    <w:name w:val="Quellcode"/>
    <w:basedOn w:val="Listing"/>
    <w:link w:val="QuellcodeZchn"/>
    <w:qFormat/>
    <w:rsid w:val="008F702D"/>
    <w:rPr>
      <w:lang w:val="en-GB"/>
    </w:rPr>
  </w:style>
  <w:style w:type="paragraph" w:customStyle="1" w:styleId="beschriftung0">
    <w:name w:val="beschriftung"/>
    <w:basedOn w:val="Listingunterschrift"/>
    <w:link w:val="beschriftungZchn"/>
    <w:qFormat/>
    <w:rsid w:val="008F702D"/>
  </w:style>
  <w:style w:type="character" w:customStyle="1" w:styleId="QuellcodeZchn">
    <w:name w:val="Quellcode Zchn"/>
    <w:link w:val="Quellcode"/>
    <w:rsid w:val="008F702D"/>
    <w:rPr>
      <w:rFonts w:ascii="Courier New" w:hAnsi="Courier New"/>
      <w:w w:val="90"/>
      <w:sz w:val="14"/>
      <w:lang w:val="en-GB" w:bidi="he-IL"/>
    </w:rPr>
  </w:style>
  <w:style w:type="paragraph" w:customStyle="1" w:styleId="hervorhebung0">
    <w:name w:val="hervorhebung"/>
    <w:basedOn w:val="Standard"/>
    <w:link w:val="hervorhebungZchn"/>
    <w:qFormat/>
    <w:rsid w:val="008F702D"/>
    <w:rPr>
      <w:rFonts w:ascii="Courier New" w:hAnsi="Courier New"/>
    </w:rPr>
  </w:style>
  <w:style w:type="character" w:customStyle="1" w:styleId="beschriftungZchn">
    <w:name w:val="beschriftung Zchn"/>
    <w:link w:val="beschriftung0"/>
    <w:rsid w:val="008F702D"/>
    <w:rPr>
      <w:i/>
      <w:sz w:val="18"/>
      <w:lang w:bidi="he-IL"/>
    </w:rPr>
  </w:style>
  <w:style w:type="character" w:customStyle="1" w:styleId="hervorhebungZchn">
    <w:name w:val="hervorhebung Zchn"/>
    <w:link w:val="hervorhebung0"/>
    <w:rsid w:val="008F702D"/>
    <w:rPr>
      <w:rFonts w:ascii="Courier New" w:hAnsi="Courier New"/>
      <w:lang w:bidi="he-IL"/>
    </w:rPr>
  </w:style>
  <w:style w:type="paragraph" w:customStyle="1" w:styleId="Bilder">
    <w:name w:val="Bilder"/>
    <w:basedOn w:val="Standard"/>
    <w:link w:val="BilderZchn"/>
    <w:qFormat/>
    <w:rsid w:val="008F702D"/>
    <w:rPr>
      <w:rFonts w:ascii="Arial Unicode MS" w:eastAsia="SimSun" w:hAnsi="Arial Unicode MS"/>
      <w:noProof/>
      <w:sz w:val="22"/>
      <w:szCs w:val="22"/>
      <w:lang w:bidi="ar-SA"/>
    </w:rPr>
  </w:style>
  <w:style w:type="character" w:customStyle="1" w:styleId="BilderZchn">
    <w:name w:val="Bilder Zchn"/>
    <w:link w:val="Bilder"/>
    <w:rsid w:val="008F702D"/>
    <w:rPr>
      <w:rFonts w:ascii="Arial Unicode MS" w:eastAsia="SimSun" w:hAnsi="Arial Unicode MS"/>
      <w:noProof/>
      <w:sz w:val="22"/>
      <w:szCs w:val="22"/>
    </w:rPr>
  </w:style>
  <w:style w:type="character" w:customStyle="1" w:styleId="BildZchn">
    <w:name w:val="Bild Zchn"/>
    <w:link w:val="Bild"/>
    <w:rsid w:val="0035520E"/>
    <w:rPr>
      <w:sz w:val="16"/>
      <w:lang w:val="de-DE" w:bidi="he-IL"/>
    </w:rPr>
  </w:style>
  <w:style w:type="character" w:customStyle="1" w:styleId="ListingZchn1">
    <w:name w:val="Listing Zchn1"/>
    <w:link w:val="Listing"/>
    <w:rsid w:val="0035520E"/>
    <w:rPr>
      <w:rFonts w:ascii="Courier New" w:hAnsi="Courier New"/>
      <w:w w:val="90"/>
      <w:sz w:val="14"/>
      <w:lang w:val="de-DE" w:bidi="he-IL"/>
    </w:rPr>
  </w:style>
  <w:style w:type="character" w:customStyle="1" w:styleId="ListingunterschriftZchn">
    <w:name w:val="Listingunterschrift Zchn"/>
    <w:link w:val="Listingunterschrift"/>
    <w:rsid w:val="003567FC"/>
    <w:rPr>
      <w:i/>
      <w:sz w:val="18"/>
      <w:lang w:val="de-DE" w:bidi="he-IL"/>
    </w:rPr>
  </w:style>
  <w:style w:type="character" w:customStyle="1" w:styleId="HinweisTextZchn">
    <w:name w:val="Hinweis Text Zchn"/>
    <w:link w:val="HinweisText"/>
    <w:rsid w:val="003B4CA3"/>
    <w:rPr>
      <w:lang w:val="de-DE" w:bidi="he-IL"/>
    </w:rPr>
  </w:style>
  <w:style w:type="character" w:styleId="Erwhnung">
    <w:name w:val="Mention"/>
    <w:basedOn w:val="Absatz-Standardschriftart"/>
    <w:uiPriority w:val="99"/>
    <w:semiHidden/>
    <w:unhideWhenUsed/>
    <w:rsid w:val="00863765"/>
    <w:rPr>
      <w:color w:val="2B579A"/>
      <w:shd w:val="clear" w:color="auto" w:fill="E6E6E6"/>
    </w:rPr>
  </w:style>
  <w:style w:type="paragraph" w:customStyle="1" w:styleId="p1">
    <w:name w:val="p1"/>
    <w:basedOn w:val="Standard"/>
    <w:rsid w:val="004439A5"/>
    <w:pPr>
      <w:widowControl/>
      <w:spacing w:before="0" w:after="0"/>
      <w:jc w:val="left"/>
    </w:pPr>
    <w:rPr>
      <w:rFonts w:ascii=".SF UI Text" w:eastAsiaTheme="minorHAnsi" w:hAnsi=".SF UI Text"/>
      <w:color w:val="454545"/>
      <w:sz w:val="26"/>
      <w:szCs w:val="26"/>
      <w:lang w:bidi="ar-SA"/>
    </w:rPr>
  </w:style>
  <w:style w:type="paragraph" w:customStyle="1" w:styleId="p2">
    <w:name w:val="p2"/>
    <w:basedOn w:val="Standard"/>
    <w:rsid w:val="004439A5"/>
    <w:pPr>
      <w:widowControl/>
      <w:spacing w:before="0" w:after="0"/>
      <w:jc w:val="left"/>
    </w:pPr>
    <w:rPr>
      <w:rFonts w:ascii=".SF UI Text" w:eastAsiaTheme="minorHAnsi" w:hAnsi=".SF UI Text"/>
      <w:color w:val="454545"/>
      <w:sz w:val="26"/>
      <w:szCs w:val="26"/>
      <w:lang w:bidi="ar-SA"/>
    </w:rPr>
  </w:style>
  <w:style w:type="character" w:customStyle="1" w:styleId="s1">
    <w:name w:val="s1"/>
    <w:basedOn w:val="Absatz-Standardschriftart"/>
    <w:rsid w:val="004439A5"/>
    <w:rPr>
      <w:rFonts w:ascii=".SFUIText" w:hAnsi=".SFUIText" w:hint="default"/>
      <w:b w:val="0"/>
      <w:bCs w:val="0"/>
      <w:i w:val="0"/>
      <w:iCs w:val="0"/>
      <w:sz w:val="34"/>
      <w:szCs w:val="34"/>
    </w:rPr>
  </w:style>
  <w:style w:type="character" w:customStyle="1" w:styleId="apple-converted-space">
    <w:name w:val="apple-converted-space"/>
    <w:basedOn w:val="Absatz-Standardschriftart"/>
    <w:rsid w:val="00443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7195">
      <w:bodyDiv w:val="1"/>
      <w:marLeft w:val="0"/>
      <w:marRight w:val="0"/>
      <w:marTop w:val="0"/>
      <w:marBottom w:val="0"/>
      <w:divBdr>
        <w:top w:val="none" w:sz="0" w:space="0" w:color="auto"/>
        <w:left w:val="none" w:sz="0" w:space="0" w:color="auto"/>
        <w:bottom w:val="none" w:sz="0" w:space="0" w:color="auto"/>
        <w:right w:val="none" w:sz="0" w:space="0" w:color="auto"/>
      </w:divBdr>
      <w:divsChild>
        <w:div w:id="724179676">
          <w:marLeft w:val="0"/>
          <w:marRight w:val="0"/>
          <w:marTop w:val="0"/>
          <w:marBottom w:val="0"/>
          <w:divBdr>
            <w:top w:val="none" w:sz="0" w:space="0" w:color="auto"/>
            <w:left w:val="none" w:sz="0" w:space="0" w:color="auto"/>
            <w:bottom w:val="none" w:sz="0" w:space="0" w:color="auto"/>
            <w:right w:val="none" w:sz="0" w:space="0" w:color="auto"/>
          </w:divBdr>
          <w:divsChild>
            <w:div w:id="1449351716">
              <w:marLeft w:val="0"/>
              <w:marRight w:val="0"/>
              <w:marTop w:val="0"/>
              <w:marBottom w:val="0"/>
              <w:divBdr>
                <w:top w:val="none" w:sz="0" w:space="0" w:color="auto"/>
                <w:left w:val="none" w:sz="0" w:space="0" w:color="auto"/>
                <w:bottom w:val="none" w:sz="0" w:space="0" w:color="auto"/>
                <w:right w:val="none" w:sz="0" w:space="0" w:color="auto"/>
              </w:divBdr>
            </w:div>
            <w:div w:id="752750226">
              <w:marLeft w:val="0"/>
              <w:marRight w:val="0"/>
              <w:marTop w:val="0"/>
              <w:marBottom w:val="0"/>
              <w:divBdr>
                <w:top w:val="none" w:sz="0" w:space="0" w:color="auto"/>
                <w:left w:val="none" w:sz="0" w:space="0" w:color="auto"/>
                <w:bottom w:val="none" w:sz="0" w:space="0" w:color="auto"/>
                <w:right w:val="none" w:sz="0" w:space="0" w:color="auto"/>
              </w:divBdr>
            </w:div>
            <w:div w:id="2042199032">
              <w:marLeft w:val="0"/>
              <w:marRight w:val="0"/>
              <w:marTop w:val="0"/>
              <w:marBottom w:val="0"/>
              <w:divBdr>
                <w:top w:val="none" w:sz="0" w:space="0" w:color="auto"/>
                <w:left w:val="none" w:sz="0" w:space="0" w:color="auto"/>
                <w:bottom w:val="none" w:sz="0" w:space="0" w:color="auto"/>
                <w:right w:val="none" w:sz="0" w:space="0" w:color="auto"/>
              </w:divBdr>
            </w:div>
            <w:div w:id="422149693">
              <w:marLeft w:val="0"/>
              <w:marRight w:val="0"/>
              <w:marTop w:val="0"/>
              <w:marBottom w:val="0"/>
              <w:divBdr>
                <w:top w:val="none" w:sz="0" w:space="0" w:color="auto"/>
                <w:left w:val="none" w:sz="0" w:space="0" w:color="auto"/>
                <w:bottom w:val="none" w:sz="0" w:space="0" w:color="auto"/>
                <w:right w:val="none" w:sz="0" w:space="0" w:color="auto"/>
              </w:divBdr>
            </w:div>
            <w:div w:id="553125484">
              <w:marLeft w:val="0"/>
              <w:marRight w:val="0"/>
              <w:marTop w:val="0"/>
              <w:marBottom w:val="0"/>
              <w:divBdr>
                <w:top w:val="none" w:sz="0" w:space="0" w:color="auto"/>
                <w:left w:val="none" w:sz="0" w:space="0" w:color="auto"/>
                <w:bottom w:val="none" w:sz="0" w:space="0" w:color="auto"/>
                <w:right w:val="none" w:sz="0" w:space="0" w:color="auto"/>
              </w:divBdr>
            </w:div>
            <w:div w:id="1901212154">
              <w:marLeft w:val="0"/>
              <w:marRight w:val="0"/>
              <w:marTop w:val="0"/>
              <w:marBottom w:val="0"/>
              <w:divBdr>
                <w:top w:val="none" w:sz="0" w:space="0" w:color="auto"/>
                <w:left w:val="none" w:sz="0" w:space="0" w:color="auto"/>
                <w:bottom w:val="none" w:sz="0" w:space="0" w:color="auto"/>
                <w:right w:val="none" w:sz="0" w:space="0" w:color="auto"/>
              </w:divBdr>
            </w:div>
            <w:div w:id="1785923539">
              <w:marLeft w:val="0"/>
              <w:marRight w:val="0"/>
              <w:marTop w:val="0"/>
              <w:marBottom w:val="0"/>
              <w:divBdr>
                <w:top w:val="none" w:sz="0" w:space="0" w:color="auto"/>
                <w:left w:val="none" w:sz="0" w:space="0" w:color="auto"/>
                <w:bottom w:val="none" w:sz="0" w:space="0" w:color="auto"/>
                <w:right w:val="none" w:sz="0" w:space="0" w:color="auto"/>
              </w:divBdr>
            </w:div>
            <w:div w:id="765461579">
              <w:marLeft w:val="0"/>
              <w:marRight w:val="0"/>
              <w:marTop w:val="0"/>
              <w:marBottom w:val="0"/>
              <w:divBdr>
                <w:top w:val="none" w:sz="0" w:space="0" w:color="auto"/>
                <w:left w:val="none" w:sz="0" w:space="0" w:color="auto"/>
                <w:bottom w:val="none" w:sz="0" w:space="0" w:color="auto"/>
                <w:right w:val="none" w:sz="0" w:space="0" w:color="auto"/>
              </w:divBdr>
            </w:div>
            <w:div w:id="828332256">
              <w:marLeft w:val="0"/>
              <w:marRight w:val="0"/>
              <w:marTop w:val="0"/>
              <w:marBottom w:val="0"/>
              <w:divBdr>
                <w:top w:val="none" w:sz="0" w:space="0" w:color="auto"/>
                <w:left w:val="none" w:sz="0" w:space="0" w:color="auto"/>
                <w:bottom w:val="none" w:sz="0" w:space="0" w:color="auto"/>
                <w:right w:val="none" w:sz="0" w:space="0" w:color="auto"/>
              </w:divBdr>
            </w:div>
            <w:div w:id="479225688">
              <w:marLeft w:val="0"/>
              <w:marRight w:val="0"/>
              <w:marTop w:val="0"/>
              <w:marBottom w:val="0"/>
              <w:divBdr>
                <w:top w:val="none" w:sz="0" w:space="0" w:color="auto"/>
                <w:left w:val="none" w:sz="0" w:space="0" w:color="auto"/>
                <w:bottom w:val="none" w:sz="0" w:space="0" w:color="auto"/>
                <w:right w:val="none" w:sz="0" w:space="0" w:color="auto"/>
              </w:divBdr>
            </w:div>
            <w:div w:id="1229607794">
              <w:marLeft w:val="0"/>
              <w:marRight w:val="0"/>
              <w:marTop w:val="0"/>
              <w:marBottom w:val="0"/>
              <w:divBdr>
                <w:top w:val="none" w:sz="0" w:space="0" w:color="auto"/>
                <w:left w:val="none" w:sz="0" w:space="0" w:color="auto"/>
                <w:bottom w:val="none" w:sz="0" w:space="0" w:color="auto"/>
                <w:right w:val="none" w:sz="0" w:space="0" w:color="auto"/>
              </w:divBdr>
            </w:div>
            <w:div w:id="1303390522">
              <w:marLeft w:val="0"/>
              <w:marRight w:val="0"/>
              <w:marTop w:val="0"/>
              <w:marBottom w:val="0"/>
              <w:divBdr>
                <w:top w:val="none" w:sz="0" w:space="0" w:color="auto"/>
                <w:left w:val="none" w:sz="0" w:space="0" w:color="auto"/>
                <w:bottom w:val="none" w:sz="0" w:space="0" w:color="auto"/>
                <w:right w:val="none" w:sz="0" w:space="0" w:color="auto"/>
              </w:divBdr>
            </w:div>
            <w:div w:id="749356166">
              <w:marLeft w:val="0"/>
              <w:marRight w:val="0"/>
              <w:marTop w:val="0"/>
              <w:marBottom w:val="0"/>
              <w:divBdr>
                <w:top w:val="none" w:sz="0" w:space="0" w:color="auto"/>
                <w:left w:val="none" w:sz="0" w:space="0" w:color="auto"/>
                <w:bottom w:val="none" w:sz="0" w:space="0" w:color="auto"/>
                <w:right w:val="none" w:sz="0" w:space="0" w:color="auto"/>
              </w:divBdr>
            </w:div>
            <w:div w:id="1606767152">
              <w:marLeft w:val="0"/>
              <w:marRight w:val="0"/>
              <w:marTop w:val="0"/>
              <w:marBottom w:val="0"/>
              <w:divBdr>
                <w:top w:val="none" w:sz="0" w:space="0" w:color="auto"/>
                <w:left w:val="none" w:sz="0" w:space="0" w:color="auto"/>
                <w:bottom w:val="none" w:sz="0" w:space="0" w:color="auto"/>
                <w:right w:val="none" w:sz="0" w:space="0" w:color="auto"/>
              </w:divBdr>
            </w:div>
            <w:div w:id="169371688">
              <w:marLeft w:val="0"/>
              <w:marRight w:val="0"/>
              <w:marTop w:val="0"/>
              <w:marBottom w:val="0"/>
              <w:divBdr>
                <w:top w:val="none" w:sz="0" w:space="0" w:color="auto"/>
                <w:left w:val="none" w:sz="0" w:space="0" w:color="auto"/>
                <w:bottom w:val="none" w:sz="0" w:space="0" w:color="auto"/>
                <w:right w:val="none" w:sz="0" w:space="0" w:color="auto"/>
              </w:divBdr>
            </w:div>
            <w:div w:id="1713535955">
              <w:marLeft w:val="0"/>
              <w:marRight w:val="0"/>
              <w:marTop w:val="0"/>
              <w:marBottom w:val="0"/>
              <w:divBdr>
                <w:top w:val="none" w:sz="0" w:space="0" w:color="auto"/>
                <w:left w:val="none" w:sz="0" w:space="0" w:color="auto"/>
                <w:bottom w:val="none" w:sz="0" w:space="0" w:color="auto"/>
                <w:right w:val="none" w:sz="0" w:space="0" w:color="auto"/>
              </w:divBdr>
            </w:div>
            <w:div w:id="59523529">
              <w:marLeft w:val="0"/>
              <w:marRight w:val="0"/>
              <w:marTop w:val="0"/>
              <w:marBottom w:val="0"/>
              <w:divBdr>
                <w:top w:val="none" w:sz="0" w:space="0" w:color="auto"/>
                <w:left w:val="none" w:sz="0" w:space="0" w:color="auto"/>
                <w:bottom w:val="none" w:sz="0" w:space="0" w:color="auto"/>
                <w:right w:val="none" w:sz="0" w:space="0" w:color="auto"/>
              </w:divBdr>
            </w:div>
            <w:div w:id="1386250123">
              <w:marLeft w:val="0"/>
              <w:marRight w:val="0"/>
              <w:marTop w:val="0"/>
              <w:marBottom w:val="0"/>
              <w:divBdr>
                <w:top w:val="none" w:sz="0" w:space="0" w:color="auto"/>
                <w:left w:val="none" w:sz="0" w:space="0" w:color="auto"/>
                <w:bottom w:val="none" w:sz="0" w:space="0" w:color="auto"/>
                <w:right w:val="none" w:sz="0" w:space="0" w:color="auto"/>
              </w:divBdr>
            </w:div>
            <w:div w:id="770786002">
              <w:marLeft w:val="0"/>
              <w:marRight w:val="0"/>
              <w:marTop w:val="0"/>
              <w:marBottom w:val="0"/>
              <w:divBdr>
                <w:top w:val="none" w:sz="0" w:space="0" w:color="auto"/>
                <w:left w:val="none" w:sz="0" w:space="0" w:color="auto"/>
                <w:bottom w:val="none" w:sz="0" w:space="0" w:color="auto"/>
                <w:right w:val="none" w:sz="0" w:space="0" w:color="auto"/>
              </w:divBdr>
            </w:div>
            <w:div w:id="300310746">
              <w:marLeft w:val="0"/>
              <w:marRight w:val="0"/>
              <w:marTop w:val="0"/>
              <w:marBottom w:val="0"/>
              <w:divBdr>
                <w:top w:val="none" w:sz="0" w:space="0" w:color="auto"/>
                <w:left w:val="none" w:sz="0" w:space="0" w:color="auto"/>
                <w:bottom w:val="none" w:sz="0" w:space="0" w:color="auto"/>
                <w:right w:val="none" w:sz="0" w:space="0" w:color="auto"/>
              </w:divBdr>
            </w:div>
            <w:div w:id="967004709">
              <w:marLeft w:val="0"/>
              <w:marRight w:val="0"/>
              <w:marTop w:val="0"/>
              <w:marBottom w:val="0"/>
              <w:divBdr>
                <w:top w:val="none" w:sz="0" w:space="0" w:color="auto"/>
                <w:left w:val="none" w:sz="0" w:space="0" w:color="auto"/>
                <w:bottom w:val="none" w:sz="0" w:space="0" w:color="auto"/>
                <w:right w:val="none" w:sz="0" w:space="0" w:color="auto"/>
              </w:divBdr>
            </w:div>
            <w:div w:id="2020961737">
              <w:marLeft w:val="0"/>
              <w:marRight w:val="0"/>
              <w:marTop w:val="0"/>
              <w:marBottom w:val="0"/>
              <w:divBdr>
                <w:top w:val="none" w:sz="0" w:space="0" w:color="auto"/>
                <w:left w:val="none" w:sz="0" w:space="0" w:color="auto"/>
                <w:bottom w:val="none" w:sz="0" w:space="0" w:color="auto"/>
                <w:right w:val="none" w:sz="0" w:space="0" w:color="auto"/>
              </w:divBdr>
            </w:div>
            <w:div w:id="1505316668">
              <w:marLeft w:val="0"/>
              <w:marRight w:val="0"/>
              <w:marTop w:val="0"/>
              <w:marBottom w:val="0"/>
              <w:divBdr>
                <w:top w:val="none" w:sz="0" w:space="0" w:color="auto"/>
                <w:left w:val="none" w:sz="0" w:space="0" w:color="auto"/>
                <w:bottom w:val="none" w:sz="0" w:space="0" w:color="auto"/>
                <w:right w:val="none" w:sz="0" w:space="0" w:color="auto"/>
              </w:divBdr>
            </w:div>
            <w:div w:id="1455561550">
              <w:marLeft w:val="0"/>
              <w:marRight w:val="0"/>
              <w:marTop w:val="0"/>
              <w:marBottom w:val="0"/>
              <w:divBdr>
                <w:top w:val="none" w:sz="0" w:space="0" w:color="auto"/>
                <w:left w:val="none" w:sz="0" w:space="0" w:color="auto"/>
                <w:bottom w:val="none" w:sz="0" w:space="0" w:color="auto"/>
                <w:right w:val="none" w:sz="0" w:space="0" w:color="auto"/>
              </w:divBdr>
            </w:div>
            <w:div w:id="206798360">
              <w:marLeft w:val="0"/>
              <w:marRight w:val="0"/>
              <w:marTop w:val="0"/>
              <w:marBottom w:val="0"/>
              <w:divBdr>
                <w:top w:val="none" w:sz="0" w:space="0" w:color="auto"/>
                <w:left w:val="none" w:sz="0" w:space="0" w:color="auto"/>
                <w:bottom w:val="none" w:sz="0" w:space="0" w:color="auto"/>
                <w:right w:val="none" w:sz="0" w:space="0" w:color="auto"/>
              </w:divBdr>
            </w:div>
            <w:div w:id="404571417">
              <w:marLeft w:val="0"/>
              <w:marRight w:val="0"/>
              <w:marTop w:val="0"/>
              <w:marBottom w:val="0"/>
              <w:divBdr>
                <w:top w:val="none" w:sz="0" w:space="0" w:color="auto"/>
                <w:left w:val="none" w:sz="0" w:space="0" w:color="auto"/>
                <w:bottom w:val="none" w:sz="0" w:space="0" w:color="auto"/>
                <w:right w:val="none" w:sz="0" w:space="0" w:color="auto"/>
              </w:divBdr>
            </w:div>
            <w:div w:id="1995833553">
              <w:marLeft w:val="0"/>
              <w:marRight w:val="0"/>
              <w:marTop w:val="0"/>
              <w:marBottom w:val="0"/>
              <w:divBdr>
                <w:top w:val="none" w:sz="0" w:space="0" w:color="auto"/>
                <w:left w:val="none" w:sz="0" w:space="0" w:color="auto"/>
                <w:bottom w:val="none" w:sz="0" w:space="0" w:color="auto"/>
                <w:right w:val="none" w:sz="0" w:space="0" w:color="auto"/>
              </w:divBdr>
            </w:div>
            <w:div w:id="1517184401">
              <w:marLeft w:val="0"/>
              <w:marRight w:val="0"/>
              <w:marTop w:val="0"/>
              <w:marBottom w:val="0"/>
              <w:divBdr>
                <w:top w:val="none" w:sz="0" w:space="0" w:color="auto"/>
                <w:left w:val="none" w:sz="0" w:space="0" w:color="auto"/>
                <w:bottom w:val="none" w:sz="0" w:space="0" w:color="auto"/>
                <w:right w:val="none" w:sz="0" w:space="0" w:color="auto"/>
              </w:divBdr>
            </w:div>
            <w:div w:id="179708650">
              <w:marLeft w:val="0"/>
              <w:marRight w:val="0"/>
              <w:marTop w:val="0"/>
              <w:marBottom w:val="0"/>
              <w:divBdr>
                <w:top w:val="none" w:sz="0" w:space="0" w:color="auto"/>
                <w:left w:val="none" w:sz="0" w:space="0" w:color="auto"/>
                <w:bottom w:val="none" w:sz="0" w:space="0" w:color="auto"/>
                <w:right w:val="none" w:sz="0" w:space="0" w:color="auto"/>
              </w:divBdr>
            </w:div>
            <w:div w:id="130177534">
              <w:marLeft w:val="0"/>
              <w:marRight w:val="0"/>
              <w:marTop w:val="0"/>
              <w:marBottom w:val="0"/>
              <w:divBdr>
                <w:top w:val="none" w:sz="0" w:space="0" w:color="auto"/>
                <w:left w:val="none" w:sz="0" w:space="0" w:color="auto"/>
                <w:bottom w:val="none" w:sz="0" w:space="0" w:color="auto"/>
                <w:right w:val="none" w:sz="0" w:space="0" w:color="auto"/>
              </w:divBdr>
            </w:div>
            <w:div w:id="278490347">
              <w:marLeft w:val="0"/>
              <w:marRight w:val="0"/>
              <w:marTop w:val="0"/>
              <w:marBottom w:val="0"/>
              <w:divBdr>
                <w:top w:val="none" w:sz="0" w:space="0" w:color="auto"/>
                <w:left w:val="none" w:sz="0" w:space="0" w:color="auto"/>
                <w:bottom w:val="none" w:sz="0" w:space="0" w:color="auto"/>
                <w:right w:val="none" w:sz="0" w:space="0" w:color="auto"/>
              </w:divBdr>
            </w:div>
            <w:div w:id="292636110">
              <w:marLeft w:val="0"/>
              <w:marRight w:val="0"/>
              <w:marTop w:val="0"/>
              <w:marBottom w:val="0"/>
              <w:divBdr>
                <w:top w:val="none" w:sz="0" w:space="0" w:color="auto"/>
                <w:left w:val="none" w:sz="0" w:space="0" w:color="auto"/>
                <w:bottom w:val="none" w:sz="0" w:space="0" w:color="auto"/>
                <w:right w:val="none" w:sz="0" w:space="0" w:color="auto"/>
              </w:divBdr>
            </w:div>
            <w:div w:id="428817647">
              <w:marLeft w:val="0"/>
              <w:marRight w:val="0"/>
              <w:marTop w:val="0"/>
              <w:marBottom w:val="0"/>
              <w:divBdr>
                <w:top w:val="none" w:sz="0" w:space="0" w:color="auto"/>
                <w:left w:val="none" w:sz="0" w:space="0" w:color="auto"/>
                <w:bottom w:val="none" w:sz="0" w:space="0" w:color="auto"/>
                <w:right w:val="none" w:sz="0" w:space="0" w:color="auto"/>
              </w:divBdr>
            </w:div>
            <w:div w:id="620647586">
              <w:marLeft w:val="0"/>
              <w:marRight w:val="0"/>
              <w:marTop w:val="0"/>
              <w:marBottom w:val="0"/>
              <w:divBdr>
                <w:top w:val="none" w:sz="0" w:space="0" w:color="auto"/>
                <w:left w:val="none" w:sz="0" w:space="0" w:color="auto"/>
                <w:bottom w:val="none" w:sz="0" w:space="0" w:color="auto"/>
                <w:right w:val="none" w:sz="0" w:space="0" w:color="auto"/>
              </w:divBdr>
            </w:div>
            <w:div w:id="1703478949">
              <w:marLeft w:val="0"/>
              <w:marRight w:val="0"/>
              <w:marTop w:val="0"/>
              <w:marBottom w:val="0"/>
              <w:divBdr>
                <w:top w:val="none" w:sz="0" w:space="0" w:color="auto"/>
                <w:left w:val="none" w:sz="0" w:space="0" w:color="auto"/>
                <w:bottom w:val="none" w:sz="0" w:space="0" w:color="auto"/>
                <w:right w:val="none" w:sz="0" w:space="0" w:color="auto"/>
              </w:divBdr>
            </w:div>
            <w:div w:id="1679497881">
              <w:marLeft w:val="0"/>
              <w:marRight w:val="0"/>
              <w:marTop w:val="0"/>
              <w:marBottom w:val="0"/>
              <w:divBdr>
                <w:top w:val="none" w:sz="0" w:space="0" w:color="auto"/>
                <w:left w:val="none" w:sz="0" w:space="0" w:color="auto"/>
                <w:bottom w:val="none" w:sz="0" w:space="0" w:color="auto"/>
                <w:right w:val="none" w:sz="0" w:space="0" w:color="auto"/>
              </w:divBdr>
            </w:div>
            <w:div w:id="2060547173">
              <w:marLeft w:val="0"/>
              <w:marRight w:val="0"/>
              <w:marTop w:val="0"/>
              <w:marBottom w:val="0"/>
              <w:divBdr>
                <w:top w:val="none" w:sz="0" w:space="0" w:color="auto"/>
                <w:left w:val="none" w:sz="0" w:space="0" w:color="auto"/>
                <w:bottom w:val="none" w:sz="0" w:space="0" w:color="auto"/>
                <w:right w:val="none" w:sz="0" w:space="0" w:color="auto"/>
              </w:divBdr>
            </w:div>
            <w:div w:id="17767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7328">
      <w:bodyDiv w:val="1"/>
      <w:marLeft w:val="0"/>
      <w:marRight w:val="0"/>
      <w:marTop w:val="0"/>
      <w:marBottom w:val="0"/>
      <w:divBdr>
        <w:top w:val="none" w:sz="0" w:space="0" w:color="auto"/>
        <w:left w:val="none" w:sz="0" w:space="0" w:color="auto"/>
        <w:bottom w:val="none" w:sz="0" w:space="0" w:color="auto"/>
        <w:right w:val="none" w:sz="0" w:space="0" w:color="auto"/>
      </w:divBdr>
      <w:divsChild>
        <w:div w:id="1502282836">
          <w:marLeft w:val="0"/>
          <w:marRight w:val="0"/>
          <w:marTop w:val="0"/>
          <w:marBottom w:val="0"/>
          <w:divBdr>
            <w:top w:val="none" w:sz="0" w:space="0" w:color="auto"/>
            <w:left w:val="none" w:sz="0" w:space="0" w:color="auto"/>
            <w:bottom w:val="none" w:sz="0" w:space="0" w:color="auto"/>
            <w:right w:val="none" w:sz="0" w:space="0" w:color="auto"/>
          </w:divBdr>
          <w:divsChild>
            <w:div w:id="1227692040">
              <w:marLeft w:val="0"/>
              <w:marRight w:val="0"/>
              <w:marTop w:val="0"/>
              <w:marBottom w:val="0"/>
              <w:divBdr>
                <w:top w:val="none" w:sz="0" w:space="0" w:color="auto"/>
                <w:left w:val="none" w:sz="0" w:space="0" w:color="auto"/>
                <w:bottom w:val="none" w:sz="0" w:space="0" w:color="auto"/>
                <w:right w:val="none" w:sz="0" w:space="0" w:color="auto"/>
              </w:divBdr>
            </w:div>
            <w:div w:id="1994530148">
              <w:marLeft w:val="0"/>
              <w:marRight w:val="0"/>
              <w:marTop w:val="0"/>
              <w:marBottom w:val="0"/>
              <w:divBdr>
                <w:top w:val="none" w:sz="0" w:space="0" w:color="auto"/>
                <w:left w:val="none" w:sz="0" w:space="0" w:color="auto"/>
                <w:bottom w:val="none" w:sz="0" w:space="0" w:color="auto"/>
                <w:right w:val="none" w:sz="0" w:space="0" w:color="auto"/>
              </w:divBdr>
            </w:div>
            <w:div w:id="587426670">
              <w:marLeft w:val="0"/>
              <w:marRight w:val="0"/>
              <w:marTop w:val="0"/>
              <w:marBottom w:val="0"/>
              <w:divBdr>
                <w:top w:val="none" w:sz="0" w:space="0" w:color="auto"/>
                <w:left w:val="none" w:sz="0" w:space="0" w:color="auto"/>
                <w:bottom w:val="none" w:sz="0" w:space="0" w:color="auto"/>
                <w:right w:val="none" w:sz="0" w:space="0" w:color="auto"/>
              </w:divBdr>
            </w:div>
            <w:div w:id="2024474968">
              <w:marLeft w:val="0"/>
              <w:marRight w:val="0"/>
              <w:marTop w:val="0"/>
              <w:marBottom w:val="0"/>
              <w:divBdr>
                <w:top w:val="none" w:sz="0" w:space="0" w:color="auto"/>
                <w:left w:val="none" w:sz="0" w:space="0" w:color="auto"/>
                <w:bottom w:val="none" w:sz="0" w:space="0" w:color="auto"/>
                <w:right w:val="none" w:sz="0" w:space="0" w:color="auto"/>
              </w:divBdr>
            </w:div>
            <w:div w:id="107284053">
              <w:marLeft w:val="0"/>
              <w:marRight w:val="0"/>
              <w:marTop w:val="0"/>
              <w:marBottom w:val="0"/>
              <w:divBdr>
                <w:top w:val="none" w:sz="0" w:space="0" w:color="auto"/>
                <w:left w:val="none" w:sz="0" w:space="0" w:color="auto"/>
                <w:bottom w:val="none" w:sz="0" w:space="0" w:color="auto"/>
                <w:right w:val="none" w:sz="0" w:space="0" w:color="auto"/>
              </w:divBdr>
            </w:div>
            <w:div w:id="1937400493">
              <w:marLeft w:val="0"/>
              <w:marRight w:val="0"/>
              <w:marTop w:val="0"/>
              <w:marBottom w:val="0"/>
              <w:divBdr>
                <w:top w:val="none" w:sz="0" w:space="0" w:color="auto"/>
                <w:left w:val="none" w:sz="0" w:space="0" w:color="auto"/>
                <w:bottom w:val="none" w:sz="0" w:space="0" w:color="auto"/>
                <w:right w:val="none" w:sz="0" w:space="0" w:color="auto"/>
              </w:divBdr>
            </w:div>
            <w:div w:id="1007320163">
              <w:marLeft w:val="0"/>
              <w:marRight w:val="0"/>
              <w:marTop w:val="0"/>
              <w:marBottom w:val="0"/>
              <w:divBdr>
                <w:top w:val="none" w:sz="0" w:space="0" w:color="auto"/>
                <w:left w:val="none" w:sz="0" w:space="0" w:color="auto"/>
                <w:bottom w:val="none" w:sz="0" w:space="0" w:color="auto"/>
                <w:right w:val="none" w:sz="0" w:space="0" w:color="auto"/>
              </w:divBdr>
            </w:div>
            <w:div w:id="449130528">
              <w:marLeft w:val="0"/>
              <w:marRight w:val="0"/>
              <w:marTop w:val="0"/>
              <w:marBottom w:val="0"/>
              <w:divBdr>
                <w:top w:val="none" w:sz="0" w:space="0" w:color="auto"/>
                <w:left w:val="none" w:sz="0" w:space="0" w:color="auto"/>
                <w:bottom w:val="none" w:sz="0" w:space="0" w:color="auto"/>
                <w:right w:val="none" w:sz="0" w:space="0" w:color="auto"/>
              </w:divBdr>
            </w:div>
            <w:div w:id="12155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4157">
      <w:bodyDiv w:val="1"/>
      <w:marLeft w:val="0"/>
      <w:marRight w:val="0"/>
      <w:marTop w:val="0"/>
      <w:marBottom w:val="0"/>
      <w:divBdr>
        <w:top w:val="none" w:sz="0" w:space="0" w:color="auto"/>
        <w:left w:val="none" w:sz="0" w:space="0" w:color="auto"/>
        <w:bottom w:val="none" w:sz="0" w:space="0" w:color="auto"/>
        <w:right w:val="none" w:sz="0" w:space="0" w:color="auto"/>
      </w:divBdr>
      <w:divsChild>
        <w:div w:id="873076554">
          <w:marLeft w:val="0"/>
          <w:marRight w:val="0"/>
          <w:marTop w:val="0"/>
          <w:marBottom w:val="0"/>
          <w:divBdr>
            <w:top w:val="none" w:sz="0" w:space="0" w:color="auto"/>
            <w:left w:val="none" w:sz="0" w:space="0" w:color="auto"/>
            <w:bottom w:val="none" w:sz="0" w:space="0" w:color="auto"/>
            <w:right w:val="none" w:sz="0" w:space="0" w:color="auto"/>
          </w:divBdr>
          <w:divsChild>
            <w:div w:id="1895237969">
              <w:marLeft w:val="0"/>
              <w:marRight w:val="0"/>
              <w:marTop w:val="0"/>
              <w:marBottom w:val="0"/>
              <w:divBdr>
                <w:top w:val="none" w:sz="0" w:space="0" w:color="auto"/>
                <w:left w:val="none" w:sz="0" w:space="0" w:color="auto"/>
                <w:bottom w:val="none" w:sz="0" w:space="0" w:color="auto"/>
                <w:right w:val="none" w:sz="0" w:space="0" w:color="auto"/>
              </w:divBdr>
            </w:div>
            <w:div w:id="2059275044">
              <w:marLeft w:val="0"/>
              <w:marRight w:val="0"/>
              <w:marTop w:val="0"/>
              <w:marBottom w:val="0"/>
              <w:divBdr>
                <w:top w:val="none" w:sz="0" w:space="0" w:color="auto"/>
                <w:left w:val="none" w:sz="0" w:space="0" w:color="auto"/>
                <w:bottom w:val="none" w:sz="0" w:space="0" w:color="auto"/>
                <w:right w:val="none" w:sz="0" w:space="0" w:color="auto"/>
              </w:divBdr>
            </w:div>
            <w:div w:id="1985307290">
              <w:marLeft w:val="0"/>
              <w:marRight w:val="0"/>
              <w:marTop w:val="0"/>
              <w:marBottom w:val="0"/>
              <w:divBdr>
                <w:top w:val="none" w:sz="0" w:space="0" w:color="auto"/>
                <w:left w:val="none" w:sz="0" w:space="0" w:color="auto"/>
                <w:bottom w:val="none" w:sz="0" w:space="0" w:color="auto"/>
                <w:right w:val="none" w:sz="0" w:space="0" w:color="auto"/>
              </w:divBdr>
            </w:div>
            <w:div w:id="1575041820">
              <w:marLeft w:val="0"/>
              <w:marRight w:val="0"/>
              <w:marTop w:val="0"/>
              <w:marBottom w:val="0"/>
              <w:divBdr>
                <w:top w:val="none" w:sz="0" w:space="0" w:color="auto"/>
                <w:left w:val="none" w:sz="0" w:space="0" w:color="auto"/>
                <w:bottom w:val="none" w:sz="0" w:space="0" w:color="auto"/>
                <w:right w:val="none" w:sz="0" w:space="0" w:color="auto"/>
              </w:divBdr>
            </w:div>
            <w:div w:id="709720762">
              <w:marLeft w:val="0"/>
              <w:marRight w:val="0"/>
              <w:marTop w:val="0"/>
              <w:marBottom w:val="0"/>
              <w:divBdr>
                <w:top w:val="none" w:sz="0" w:space="0" w:color="auto"/>
                <w:left w:val="none" w:sz="0" w:space="0" w:color="auto"/>
                <w:bottom w:val="none" w:sz="0" w:space="0" w:color="auto"/>
                <w:right w:val="none" w:sz="0" w:space="0" w:color="auto"/>
              </w:divBdr>
            </w:div>
            <w:div w:id="1827892229">
              <w:marLeft w:val="0"/>
              <w:marRight w:val="0"/>
              <w:marTop w:val="0"/>
              <w:marBottom w:val="0"/>
              <w:divBdr>
                <w:top w:val="none" w:sz="0" w:space="0" w:color="auto"/>
                <w:left w:val="none" w:sz="0" w:space="0" w:color="auto"/>
                <w:bottom w:val="none" w:sz="0" w:space="0" w:color="auto"/>
                <w:right w:val="none" w:sz="0" w:space="0" w:color="auto"/>
              </w:divBdr>
            </w:div>
            <w:div w:id="612177040">
              <w:marLeft w:val="0"/>
              <w:marRight w:val="0"/>
              <w:marTop w:val="0"/>
              <w:marBottom w:val="0"/>
              <w:divBdr>
                <w:top w:val="none" w:sz="0" w:space="0" w:color="auto"/>
                <w:left w:val="none" w:sz="0" w:space="0" w:color="auto"/>
                <w:bottom w:val="none" w:sz="0" w:space="0" w:color="auto"/>
                <w:right w:val="none" w:sz="0" w:space="0" w:color="auto"/>
              </w:divBdr>
            </w:div>
            <w:div w:id="1403479539">
              <w:marLeft w:val="0"/>
              <w:marRight w:val="0"/>
              <w:marTop w:val="0"/>
              <w:marBottom w:val="0"/>
              <w:divBdr>
                <w:top w:val="none" w:sz="0" w:space="0" w:color="auto"/>
                <w:left w:val="none" w:sz="0" w:space="0" w:color="auto"/>
                <w:bottom w:val="none" w:sz="0" w:space="0" w:color="auto"/>
                <w:right w:val="none" w:sz="0" w:space="0" w:color="auto"/>
              </w:divBdr>
            </w:div>
            <w:div w:id="945386869">
              <w:marLeft w:val="0"/>
              <w:marRight w:val="0"/>
              <w:marTop w:val="0"/>
              <w:marBottom w:val="0"/>
              <w:divBdr>
                <w:top w:val="none" w:sz="0" w:space="0" w:color="auto"/>
                <w:left w:val="none" w:sz="0" w:space="0" w:color="auto"/>
                <w:bottom w:val="none" w:sz="0" w:space="0" w:color="auto"/>
                <w:right w:val="none" w:sz="0" w:space="0" w:color="auto"/>
              </w:divBdr>
            </w:div>
            <w:div w:id="719671712">
              <w:marLeft w:val="0"/>
              <w:marRight w:val="0"/>
              <w:marTop w:val="0"/>
              <w:marBottom w:val="0"/>
              <w:divBdr>
                <w:top w:val="none" w:sz="0" w:space="0" w:color="auto"/>
                <w:left w:val="none" w:sz="0" w:space="0" w:color="auto"/>
                <w:bottom w:val="none" w:sz="0" w:space="0" w:color="auto"/>
                <w:right w:val="none" w:sz="0" w:space="0" w:color="auto"/>
              </w:divBdr>
            </w:div>
            <w:div w:id="265695332">
              <w:marLeft w:val="0"/>
              <w:marRight w:val="0"/>
              <w:marTop w:val="0"/>
              <w:marBottom w:val="0"/>
              <w:divBdr>
                <w:top w:val="none" w:sz="0" w:space="0" w:color="auto"/>
                <w:left w:val="none" w:sz="0" w:space="0" w:color="auto"/>
                <w:bottom w:val="none" w:sz="0" w:space="0" w:color="auto"/>
                <w:right w:val="none" w:sz="0" w:space="0" w:color="auto"/>
              </w:divBdr>
            </w:div>
            <w:div w:id="243151124">
              <w:marLeft w:val="0"/>
              <w:marRight w:val="0"/>
              <w:marTop w:val="0"/>
              <w:marBottom w:val="0"/>
              <w:divBdr>
                <w:top w:val="none" w:sz="0" w:space="0" w:color="auto"/>
                <w:left w:val="none" w:sz="0" w:space="0" w:color="auto"/>
                <w:bottom w:val="none" w:sz="0" w:space="0" w:color="auto"/>
                <w:right w:val="none" w:sz="0" w:space="0" w:color="auto"/>
              </w:divBdr>
            </w:div>
            <w:div w:id="1790707634">
              <w:marLeft w:val="0"/>
              <w:marRight w:val="0"/>
              <w:marTop w:val="0"/>
              <w:marBottom w:val="0"/>
              <w:divBdr>
                <w:top w:val="none" w:sz="0" w:space="0" w:color="auto"/>
                <w:left w:val="none" w:sz="0" w:space="0" w:color="auto"/>
                <w:bottom w:val="none" w:sz="0" w:space="0" w:color="auto"/>
                <w:right w:val="none" w:sz="0" w:space="0" w:color="auto"/>
              </w:divBdr>
            </w:div>
            <w:div w:id="864445192">
              <w:marLeft w:val="0"/>
              <w:marRight w:val="0"/>
              <w:marTop w:val="0"/>
              <w:marBottom w:val="0"/>
              <w:divBdr>
                <w:top w:val="none" w:sz="0" w:space="0" w:color="auto"/>
                <w:left w:val="none" w:sz="0" w:space="0" w:color="auto"/>
                <w:bottom w:val="none" w:sz="0" w:space="0" w:color="auto"/>
                <w:right w:val="none" w:sz="0" w:space="0" w:color="auto"/>
              </w:divBdr>
            </w:div>
            <w:div w:id="1200170686">
              <w:marLeft w:val="0"/>
              <w:marRight w:val="0"/>
              <w:marTop w:val="0"/>
              <w:marBottom w:val="0"/>
              <w:divBdr>
                <w:top w:val="none" w:sz="0" w:space="0" w:color="auto"/>
                <w:left w:val="none" w:sz="0" w:space="0" w:color="auto"/>
                <w:bottom w:val="none" w:sz="0" w:space="0" w:color="auto"/>
                <w:right w:val="none" w:sz="0" w:space="0" w:color="auto"/>
              </w:divBdr>
            </w:div>
            <w:div w:id="1658193183">
              <w:marLeft w:val="0"/>
              <w:marRight w:val="0"/>
              <w:marTop w:val="0"/>
              <w:marBottom w:val="0"/>
              <w:divBdr>
                <w:top w:val="none" w:sz="0" w:space="0" w:color="auto"/>
                <w:left w:val="none" w:sz="0" w:space="0" w:color="auto"/>
                <w:bottom w:val="none" w:sz="0" w:space="0" w:color="auto"/>
                <w:right w:val="none" w:sz="0" w:space="0" w:color="auto"/>
              </w:divBdr>
            </w:div>
            <w:div w:id="1868132573">
              <w:marLeft w:val="0"/>
              <w:marRight w:val="0"/>
              <w:marTop w:val="0"/>
              <w:marBottom w:val="0"/>
              <w:divBdr>
                <w:top w:val="none" w:sz="0" w:space="0" w:color="auto"/>
                <w:left w:val="none" w:sz="0" w:space="0" w:color="auto"/>
                <w:bottom w:val="none" w:sz="0" w:space="0" w:color="auto"/>
                <w:right w:val="none" w:sz="0" w:space="0" w:color="auto"/>
              </w:divBdr>
            </w:div>
            <w:div w:id="112671391">
              <w:marLeft w:val="0"/>
              <w:marRight w:val="0"/>
              <w:marTop w:val="0"/>
              <w:marBottom w:val="0"/>
              <w:divBdr>
                <w:top w:val="none" w:sz="0" w:space="0" w:color="auto"/>
                <w:left w:val="none" w:sz="0" w:space="0" w:color="auto"/>
                <w:bottom w:val="none" w:sz="0" w:space="0" w:color="auto"/>
                <w:right w:val="none" w:sz="0" w:space="0" w:color="auto"/>
              </w:divBdr>
            </w:div>
            <w:div w:id="286086171">
              <w:marLeft w:val="0"/>
              <w:marRight w:val="0"/>
              <w:marTop w:val="0"/>
              <w:marBottom w:val="0"/>
              <w:divBdr>
                <w:top w:val="none" w:sz="0" w:space="0" w:color="auto"/>
                <w:left w:val="none" w:sz="0" w:space="0" w:color="auto"/>
                <w:bottom w:val="none" w:sz="0" w:space="0" w:color="auto"/>
                <w:right w:val="none" w:sz="0" w:space="0" w:color="auto"/>
              </w:divBdr>
            </w:div>
            <w:div w:id="645403611">
              <w:marLeft w:val="0"/>
              <w:marRight w:val="0"/>
              <w:marTop w:val="0"/>
              <w:marBottom w:val="0"/>
              <w:divBdr>
                <w:top w:val="none" w:sz="0" w:space="0" w:color="auto"/>
                <w:left w:val="none" w:sz="0" w:space="0" w:color="auto"/>
                <w:bottom w:val="none" w:sz="0" w:space="0" w:color="auto"/>
                <w:right w:val="none" w:sz="0" w:space="0" w:color="auto"/>
              </w:divBdr>
            </w:div>
            <w:div w:id="1166243971">
              <w:marLeft w:val="0"/>
              <w:marRight w:val="0"/>
              <w:marTop w:val="0"/>
              <w:marBottom w:val="0"/>
              <w:divBdr>
                <w:top w:val="none" w:sz="0" w:space="0" w:color="auto"/>
                <w:left w:val="none" w:sz="0" w:space="0" w:color="auto"/>
                <w:bottom w:val="none" w:sz="0" w:space="0" w:color="auto"/>
                <w:right w:val="none" w:sz="0" w:space="0" w:color="auto"/>
              </w:divBdr>
            </w:div>
            <w:div w:id="1855074634">
              <w:marLeft w:val="0"/>
              <w:marRight w:val="0"/>
              <w:marTop w:val="0"/>
              <w:marBottom w:val="0"/>
              <w:divBdr>
                <w:top w:val="none" w:sz="0" w:space="0" w:color="auto"/>
                <w:left w:val="none" w:sz="0" w:space="0" w:color="auto"/>
                <w:bottom w:val="none" w:sz="0" w:space="0" w:color="auto"/>
                <w:right w:val="none" w:sz="0" w:space="0" w:color="auto"/>
              </w:divBdr>
            </w:div>
            <w:div w:id="135343830">
              <w:marLeft w:val="0"/>
              <w:marRight w:val="0"/>
              <w:marTop w:val="0"/>
              <w:marBottom w:val="0"/>
              <w:divBdr>
                <w:top w:val="none" w:sz="0" w:space="0" w:color="auto"/>
                <w:left w:val="none" w:sz="0" w:space="0" w:color="auto"/>
                <w:bottom w:val="none" w:sz="0" w:space="0" w:color="auto"/>
                <w:right w:val="none" w:sz="0" w:space="0" w:color="auto"/>
              </w:divBdr>
            </w:div>
            <w:div w:id="1537540835">
              <w:marLeft w:val="0"/>
              <w:marRight w:val="0"/>
              <w:marTop w:val="0"/>
              <w:marBottom w:val="0"/>
              <w:divBdr>
                <w:top w:val="none" w:sz="0" w:space="0" w:color="auto"/>
                <w:left w:val="none" w:sz="0" w:space="0" w:color="auto"/>
                <w:bottom w:val="none" w:sz="0" w:space="0" w:color="auto"/>
                <w:right w:val="none" w:sz="0" w:space="0" w:color="auto"/>
              </w:divBdr>
            </w:div>
            <w:div w:id="1208565241">
              <w:marLeft w:val="0"/>
              <w:marRight w:val="0"/>
              <w:marTop w:val="0"/>
              <w:marBottom w:val="0"/>
              <w:divBdr>
                <w:top w:val="none" w:sz="0" w:space="0" w:color="auto"/>
                <w:left w:val="none" w:sz="0" w:space="0" w:color="auto"/>
                <w:bottom w:val="none" w:sz="0" w:space="0" w:color="auto"/>
                <w:right w:val="none" w:sz="0" w:space="0" w:color="auto"/>
              </w:divBdr>
            </w:div>
            <w:div w:id="619413238">
              <w:marLeft w:val="0"/>
              <w:marRight w:val="0"/>
              <w:marTop w:val="0"/>
              <w:marBottom w:val="0"/>
              <w:divBdr>
                <w:top w:val="none" w:sz="0" w:space="0" w:color="auto"/>
                <w:left w:val="none" w:sz="0" w:space="0" w:color="auto"/>
                <w:bottom w:val="none" w:sz="0" w:space="0" w:color="auto"/>
                <w:right w:val="none" w:sz="0" w:space="0" w:color="auto"/>
              </w:divBdr>
            </w:div>
            <w:div w:id="1354455720">
              <w:marLeft w:val="0"/>
              <w:marRight w:val="0"/>
              <w:marTop w:val="0"/>
              <w:marBottom w:val="0"/>
              <w:divBdr>
                <w:top w:val="none" w:sz="0" w:space="0" w:color="auto"/>
                <w:left w:val="none" w:sz="0" w:space="0" w:color="auto"/>
                <w:bottom w:val="none" w:sz="0" w:space="0" w:color="auto"/>
                <w:right w:val="none" w:sz="0" w:space="0" w:color="auto"/>
              </w:divBdr>
            </w:div>
            <w:div w:id="1982226297">
              <w:marLeft w:val="0"/>
              <w:marRight w:val="0"/>
              <w:marTop w:val="0"/>
              <w:marBottom w:val="0"/>
              <w:divBdr>
                <w:top w:val="none" w:sz="0" w:space="0" w:color="auto"/>
                <w:left w:val="none" w:sz="0" w:space="0" w:color="auto"/>
                <w:bottom w:val="none" w:sz="0" w:space="0" w:color="auto"/>
                <w:right w:val="none" w:sz="0" w:space="0" w:color="auto"/>
              </w:divBdr>
            </w:div>
            <w:div w:id="1362048751">
              <w:marLeft w:val="0"/>
              <w:marRight w:val="0"/>
              <w:marTop w:val="0"/>
              <w:marBottom w:val="0"/>
              <w:divBdr>
                <w:top w:val="none" w:sz="0" w:space="0" w:color="auto"/>
                <w:left w:val="none" w:sz="0" w:space="0" w:color="auto"/>
                <w:bottom w:val="none" w:sz="0" w:space="0" w:color="auto"/>
                <w:right w:val="none" w:sz="0" w:space="0" w:color="auto"/>
              </w:divBdr>
            </w:div>
            <w:div w:id="2023778611">
              <w:marLeft w:val="0"/>
              <w:marRight w:val="0"/>
              <w:marTop w:val="0"/>
              <w:marBottom w:val="0"/>
              <w:divBdr>
                <w:top w:val="none" w:sz="0" w:space="0" w:color="auto"/>
                <w:left w:val="none" w:sz="0" w:space="0" w:color="auto"/>
                <w:bottom w:val="none" w:sz="0" w:space="0" w:color="auto"/>
                <w:right w:val="none" w:sz="0" w:space="0" w:color="auto"/>
              </w:divBdr>
            </w:div>
            <w:div w:id="1949699079">
              <w:marLeft w:val="0"/>
              <w:marRight w:val="0"/>
              <w:marTop w:val="0"/>
              <w:marBottom w:val="0"/>
              <w:divBdr>
                <w:top w:val="none" w:sz="0" w:space="0" w:color="auto"/>
                <w:left w:val="none" w:sz="0" w:space="0" w:color="auto"/>
                <w:bottom w:val="none" w:sz="0" w:space="0" w:color="auto"/>
                <w:right w:val="none" w:sz="0" w:space="0" w:color="auto"/>
              </w:divBdr>
            </w:div>
            <w:div w:id="2065446575">
              <w:marLeft w:val="0"/>
              <w:marRight w:val="0"/>
              <w:marTop w:val="0"/>
              <w:marBottom w:val="0"/>
              <w:divBdr>
                <w:top w:val="none" w:sz="0" w:space="0" w:color="auto"/>
                <w:left w:val="none" w:sz="0" w:space="0" w:color="auto"/>
                <w:bottom w:val="none" w:sz="0" w:space="0" w:color="auto"/>
                <w:right w:val="none" w:sz="0" w:space="0" w:color="auto"/>
              </w:divBdr>
            </w:div>
            <w:div w:id="2144694846">
              <w:marLeft w:val="0"/>
              <w:marRight w:val="0"/>
              <w:marTop w:val="0"/>
              <w:marBottom w:val="0"/>
              <w:divBdr>
                <w:top w:val="none" w:sz="0" w:space="0" w:color="auto"/>
                <w:left w:val="none" w:sz="0" w:space="0" w:color="auto"/>
                <w:bottom w:val="none" w:sz="0" w:space="0" w:color="auto"/>
                <w:right w:val="none" w:sz="0" w:space="0" w:color="auto"/>
              </w:divBdr>
            </w:div>
            <w:div w:id="1815562912">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0"/>
              <w:divBdr>
                <w:top w:val="none" w:sz="0" w:space="0" w:color="auto"/>
                <w:left w:val="none" w:sz="0" w:space="0" w:color="auto"/>
                <w:bottom w:val="none" w:sz="0" w:space="0" w:color="auto"/>
                <w:right w:val="none" w:sz="0" w:space="0" w:color="auto"/>
              </w:divBdr>
            </w:div>
            <w:div w:id="694967765">
              <w:marLeft w:val="0"/>
              <w:marRight w:val="0"/>
              <w:marTop w:val="0"/>
              <w:marBottom w:val="0"/>
              <w:divBdr>
                <w:top w:val="none" w:sz="0" w:space="0" w:color="auto"/>
                <w:left w:val="none" w:sz="0" w:space="0" w:color="auto"/>
                <w:bottom w:val="none" w:sz="0" w:space="0" w:color="auto"/>
                <w:right w:val="none" w:sz="0" w:space="0" w:color="auto"/>
              </w:divBdr>
            </w:div>
            <w:div w:id="1328943683">
              <w:marLeft w:val="0"/>
              <w:marRight w:val="0"/>
              <w:marTop w:val="0"/>
              <w:marBottom w:val="0"/>
              <w:divBdr>
                <w:top w:val="none" w:sz="0" w:space="0" w:color="auto"/>
                <w:left w:val="none" w:sz="0" w:space="0" w:color="auto"/>
                <w:bottom w:val="none" w:sz="0" w:space="0" w:color="auto"/>
                <w:right w:val="none" w:sz="0" w:space="0" w:color="auto"/>
              </w:divBdr>
            </w:div>
            <w:div w:id="400760641">
              <w:marLeft w:val="0"/>
              <w:marRight w:val="0"/>
              <w:marTop w:val="0"/>
              <w:marBottom w:val="0"/>
              <w:divBdr>
                <w:top w:val="none" w:sz="0" w:space="0" w:color="auto"/>
                <w:left w:val="none" w:sz="0" w:space="0" w:color="auto"/>
                <w:bottom w:val="none" w:sz="0" w:space="0" w:color="auto"/>
                <w:right w:val="none" w:sz="0" w:space="0" w:color="auto"/>
              </w:divBdr>
            </w:div>
            <w:div w:id="559899331">
              <w:marLeft w:val="0"/>
              <w:marRight w:val="0"/>
              <w:marTop w:val="0"/>
              <w:marBottom w:val="0"/>
              <w:divBdr>
                <w:top w:val="none" w:sz="0" w:space="0" w:color="auto"/>
                <w:left w:val="none" w:sz="0" w:space="0" w:color="auto"/>
                <w:bottom w:val="none" w:sz="0" w:space="0" w:color="auto"/>
                <w:right w:val="none" w:sz="0" w:space="0" w:color="auto"/>
              </w:divBdr>
            </w:div>
            <w:div w:id="1792017017">
              <w:marLeft w:val="0"/>
              <w:marRight w:val="0"/>
              <w:marTop w:val="0"/>
              <w:marBottom w:val="0"/>
              <w:divBdr>
                <w:top w:val="none" w:sz="0" w:space="0" w:color="auto"/>
                <w:left w:val="none" w:sz="0" w:space="0" w:color="auto"/>
                <w:bottom w:val="none" w:sz="0" w:space="0" w:color="auto"/>
                <w:right w:val="none" w:sz="0" w:space="0" w:color="auto"/>
              </w:divBdr>
            </w:div>
            <w:div w:id="1654873892">
              <w:marLeft w:val="0"/>
              <w:marRight w:val="0"/>
              <w:marTop w:val="0"/>
              <w:marBottom w:val="0"/>
              <w:divBdr>
                <w:top w:val="none" w:sz="0" w:space="0" w:color="auto"/>
                <w:left w:val="none" w:sz="0" w:space="0" w:color="auto"/>
                <w:bottom w:val="none" w:sz="0" w:space="0" w:color="auto"/>
                <w:right w:val="none" w:sz="0" w:space="0" w:color="auto"/>
              </w:divBdr>
            </w:div>
            <w:div w:id="13654680">
              <w:marLeft w:val="0"/>
              <w:marRight w:val="0"/>
              <w:marTop w:val="0"/>
              <w:marBottom w:val="0"/>
              <w:divBdr>
                <w:top w:val="none" w:sz="0" w:space="0" w:color="auto"/>
                <w:left w:val="none" w:sz="0" w:space="0" w:color="auto"/>
                <w:bottom w:val="none" w:sz="0" w:space="0" w:color="auto"/>
                <w:right w:val="none" w:sz="0" w:space="0" w:color="auto"/>
              </w:divBdr>
            </w:div>
            <w:div w:id="728842312">
              <w:marLeft w:val="0"/>
              <w:marRight w:val="0"/>
              <w:marTop w:val="0"/>
              <w:marBottom w:val="0"/>
              <w:divBdr>
                <w:top w:val="none" w:sz="0" w:space="0" w:color="auto"/>
                <w:left w:val="none" w:sz="0" w:space="0" w:color="auto"/>
                <w:bottom w:val="none" w:sz="0" w:space="0" w:color="auto"/>
                <w:right w:val="none" w:sz="0" w:space="0" w:color="auto"/>
              </w:divBdr>
            </w:div>
            <w:div w:id="711459842">
              <w:marLeft w:val="0"/>
              <w:marRight w:val="0"/>
              <w:marTop w:val="0"/>
              <w:marBottom w:val="0"/>
              <w:divBdr>
                <w:top w:val="none" w:sz="0" w:space="0" w:color="auto"/>
                <w:left w:val="none" w:sz="0" w:space="0" w:color="auto"/>
                <w:bottom w:val="none" w:sz="0" w:space="0" w:color="auto"/>
                <w:right w:val="none" w:sz="0" w:space="0" w:color="auto"/>
              </w:divBdr>
            </w:div>
            <w:div w:id="1404766008">
              <w:marLeft w:val="0"/>
              <w:marRight w:val="0"/>
              <w:marTop w:val="0"/>
              <w:marBottom w:val="0"/>
              <w:divBdr>
                <w:top w:val="none" w:sz="0" w:space="0" w:color="auto"/>
                <w:left w:val="none" w:sz="0" w:space="0" w:color="auto"/>
                <w:bottom w:val="none" w:sz="0" w:space="0" w:color="auto"/>
                <w:right w:val="none" w:sz="0" w:space="0" w:color="auto"/>
              </w:divBdr>
            </w:div>
            <w:div w:id="1883126789">
              <w:marLeft w:val="0"/>
              <w:marRight w:val="0"/>
              <w:marTop w:val="0"/>
              <w:marBottom w:val="0"/>
              <w:divBdr>
                <w:top w:val="none" w:sz="0" w:space="0" w:color="auto"/>
                <w:left w:val="none" w:sz="0" w:space="0" w:color="auto"/>
                <w:bottom w:val="none" w:sz="0" w:space="0" w:color="auto"/>
                <w:right w:val="none" w:sz="0" w:space="0" w:color="auto"/>
              </w:divBdr>
            </w:div>
            <w:div w:id="762645925">
              <w:marLeft w:val="0"/>
              <w:marRight w:val="0"/>
              <w:marTop w:val="0"/>
              <w:marBottom w:val="0"/>
              <w:divBdr>
                <w:top w:val="none" w:sz="0" w:space="0" w:color="auto"/>
                <w:left w:val="none" w:sz="0" w:space="0" w:color="auto"/>
                <w:bottom w:val="none" w:sz="0" w:space="0" w:color="auto"/>
                <w:right w:val="none" w:sz="0" w:space="0" w:color="auto"/>
              </w:divBdr>
            </w:div>
            <w:div w:id="2118284206">
              <w:marLeft w:val="0"/>
              <w:marRight w:val="0"/>
              <w:marTop w:val="0"/>
              <w:marBottom w:val="0"/>
              <w:divBdr>
                <w:top w:val="none" w:sz="0" w:space="0" w:color="auto"/>
                <w:left w:val="none" w:sz="0" w:space="0" w:color="auto"/>
                <w:bottom w:val="none" w:sz="0" w:space="0" w:color="auto"/>
                <w:right w:val="none" w:sz="0" w:space="0" w:color="auto"/>
              </w:divBdr>
            </w:div>
            <w:div w:id="2014263179">
              <w:marLeft w:val="0"/>
              <w:marRight w:val="0"/>
              <w:marTop w:val="0"/>
              <w:marBottom w:val="0"/>
              <w:divBdr>
                <w:top w:val="none" w:sz="0" w:space="0" w:color="auto"/>
                <w:left w:val="none" w:sz="0" w:space="0" w:color="auto"/>
                <w:bottom w:val="none" w:sz="0" w:space="0" w:color="auto"/>
                <w:right w:val="none" w:sz="0" w:space="0" w:color="auto"/>
              </w:divBdr>
            </w:div>
            <w:div w:id="1590701266">
              <w:marLeft w:val="0"/>
              <w:marRight w:val="0"/>
              <w:marTop w:val="0"/>
              <w:marBottom w:val="0"/>
              <w:divBdr>
                <w:top w:val="none" w:sz="0" w:space="0" w:color="auto"/>
                <w:left w:val="none" w:sz="0" w:space="0" w:color="auto"/>
                <w:bottom w:val="none" w:sz="0" w:space="0" w:color="auto"/>
                <w:right w:val="none" w:sz="0" w:space="0" w:color="auto"/>
              </w:divBdr>
            </w:div>
            <w:div w:id="8994406">
              <w:marLeft w:val="0"/>
              <w:marRight w:val="0"/>
              <w:marTop w:val="0"/>
              <w:marBottom w:val="0"/>
              <w:divBdr>
                <w:top w:val="none" w:sz="0" w:space="0" w:color="auto"/>
                <w:left w:val="none" w:sz="0" w:space="0" w:color="auto"/>
                <w:bottom w:val="none" w:sz="0" w:space="0" w:color="auto"/>
                <w:right w:val="none" w:sz="0" w:space="0" w:color="auto"/>
              </w:divBdr>
            </w:div>
            <w:div w:id="1551261477">
              <w:marLeft w:val="0"/>
              <w:marRight w:val="0"/>
              <w:marTop w:val="0"/>
              <w:marBottom w:val="0"/>
              <w:divBdr>
                <w:top w:val="none" w:sz="0" w:space="0" w:color="auto"/>
                <w:left w:val="none" w:sz="0" w:space="0" w:color="auto"/>
                <w:bottom w:val="none" w:sz="0" w:space="0" w:color="auto"/>
                <w:right w:val="none" w:sz="0" w:space="0" w:color="auto"/>
              </w:divBdr>
            </w:div>
            <w:div w:id="827674454">
              <w:marLeft w:val="0"/>
              <w:marRight w:val="0"/>
              <w:marTop w:val="0"/>
              <w:marBottom w:val="0"/>
              <w:divBdr>
                <w:top w:val="none" w:sz="0" w:space="0" w:color="auto"/>
                <w:left w:val="none" w:sz="0" w:space="0" w:color="auto"/>
                <w:bottom w:val="none" w:sz="0" w:space="0" w:color="auto"/>
                <w:right w:val="none" w:sz="0" w:space="0" w:color="auto"/>
              </w:divBdr>
            </w:div>
            <w:div w:id="992635138">
              <w:marLeft w:val="0"/>
              <w:marRight w:val="0"/>
              <w:marTop w:val="0"/>
              <w:marBottom w:val="0"/>
              <w:divBdr>
                <w:top w:val="none" w:sz="0" w:space="0" w:color="auto"/>
                <w:left w:val="none" w:sz="0" w:space="0" w:color="auto"/>
                <w:bottom w:val="none" w:sz="0" w:space="0" w:color="auto"/>
                <w:right w:val="none" w:sz="0" w:space="0" w:color="auto"/>
              </w:divBdr>
            </w:div>
            <w:div w:id="543448862">
              <w:marLeft w:val="0"/>
              <w:marRight w:val="0"/>
              <w:marTop w:val="0"/>
              <w:marBottom w:val="0"/>
              <w:divBdr>
                <w:top w:val="none" w:sz="0" w:space="0" w:color="auto"/>
                <w:left w:val="none" w:sz="0" w:space="0" w:color="auto"/>
                <w:bottom w:val="none" w:sz="0" w:space="0" w:color="auto"/>
                <w:right w:val="none" w:sz="0" w:space="0" w:color="auto"/>
              </w:divBdr>
            </w:div>
            <w:div w:id="953829068">
              <w:marLeft w:val="0"/>
              <w:marRight w:val="0"/>
              <w:marTop w:val="0"/>
              <w:marBottom w:val="0"/>
              <w:divBdr>
                <w:top w:val="none" w:sz="0" w:space="0" w:color="auto"/>
                <w:left w:val="none" w:sz="0" w:space="0" w:color="auto"/>
                <w:bottom w:val="none" w:sz="0" w:space="0" w:color="auto"/>
                <w:right w:val="none" w:sz="0" w:space="0" w:color="auto"/>
              </w:divBdr>
            </w:div>
            <w:div w:id="377776934">
              <w:marLeft w:val="0"/>
              <w:marRight w:val="0"/>
              <w:marTop w:val="0"/>
              <w:marBottom w:val="0"/>
              <w:divBdr>
                <w:top w:val="none" w:sz="0" w:space="0" w:color="auto"/>
                <w:left w:val="none" w:sz="0" w:space="0" w:color="auto"/>
                <w:bottom w:val="none" w:sz="0" w:space="0" w:color="auto"/>
                <w:right w:val="none" w:sz="0" w:space="0" w:color="auto"/>
              </w:divBdr>
            </w:div>
            <w:div w:id="729232515">
              <w:marLeft w:val="0"/>
              <w:marRight w:val="0"/>
              <w:marTop w:val="0"/>
              <w:marBottom w:val="0"/>
              <w:divBdr>
                <w:top w:val="none" w:sz="0" w:space="0" w:color="auto"/>
                <w:left w:val="none" w:sz="0" w:space="0" w:color="auto"/>
                <w:bottom w:val="none" w:sz="0" w:space="0" w:color="auto"/>
                <w:right w:val="none" w:sz="0" w:space="0" w:color="auto"/>
              </w:divBdr>
            </w:div>
            <w:div w:id="491218595">
              <w:marLeft w:val="0"/>
              <w:marRight w:val="0"/>
              <w:marTop w:val="0"/>
              <w:marBottom w:val="0"/>
              <w:divBdr>
                <w:top w:val="none" w:sz="0" w:space="0" w:color="auto"/>
                <w:left w:val="none" w:sz="0" w:space="0" w:color="auto"/>
                <w:bottom w:val="none" w:sz="0" w:space="0" w:color="auto"/>
                <w:right w:val="none" w:sz="0" w:space="0" w:color="auto"/>
              </w:divBdr>
            </w:div>
            <w:div w:id="653072140">
              <w:marLeft w:val="0"/>
              <w:marRight w:val="0"/>
              <w:marTop w:val="0"/>
              <w:marBottom w:val="0"/>
              <w:divBdr>
                <w:top w:val="none" w:sz="0" w:space="0" w:color="auto"/>
                <w:left w:val="none" w:sz="0" w:space="0" w:color="auto"/>
                <w:bottom w:val="none" w:sz="0" w:space="0" w:color="auto"/>
                <w:right w:val="none" w:sz="0" w:space="0" w:color="auto"/>
              </w:divBdr>
            </w:div>
            <w:div w:id="620457775">
              <w:marLeft w:val="0"/>
              <w:marRight w:val="0"/>
              <w:marTop w:val="0"/>
              <w:marBottom w:val="0"/>
              <w:divBdr>
                <w:top w:val="none" w:sz="0" w:space="0" w:color="auto"/>
                <w:left w:val="none" w:sz="0" w:space="0" w:color="auto"/>
                <w:bottom w:val="none" w:sz="0" w:space="0" w:color="auto"/>
                <w:right w:val="none" w:sz="0" w:space="0" w:color="auto"/>
              </w:divBdr>
            </w:div>
            <w:div w:id="86849399">
              <w:marLeft w:val="0"/>
              <w:marRight w:val="0"/>
              <w:marTop w:val="0"/>
              <w:marBottom w:val="0"/>
              <w:divBdr>
                <w:top w:val="none" w:sz="0" w:space="0" w:color="auto"/>
                <w:left w:val="none" w:sz="0" w:space="0" w:color="auto"/>
                <w:bottom w:val="none" w:sz="0" w:space="0" w:color="auto"/>
                <w:right w:val="none" w:sz="0" w:space="0" w:color="auto"/>
              </w:divBdr>
            </w:div>
            <w:div w:id="1609656430">
              <w:marLeft w:val="0"/>
              <w:marRight w:val="0"/>
              <w:marTop w:val="0"/>
              <w:marBottom w:val="0"/>
              <w:divBdr>
                <w:top w:val="none" w:sz="0" w:space="0" w:color="auto"/>
                <w:left w:val="none" w:sz="0" w:space="0" w:color="auto"/>
                <w:bottom w:val="none" w:sz="0" w:space="0" w:color="auto"/>
                <w:right w:val="none" w:sz="0" w:space="0" w:color="auto"/>
              </w:divBdr>
            </w:div>
            <w:div w:id="1777670039">
              <w:marLeft w:val="0"/>
              <w:marRight w:val="0"/>
              <w:marTop w:val="0"/>
              <w:marBottom w:val="0"/>
              <w:divBdr>
                <w:top w:val="none" w:sz="0" w:space="0" w:color="auto"/>
                <w:left w:val="none" w:sz="0" w:space="0" w:color="auto"/>
                <w:bottom w:val="none" w:sz="0" w:space="0" w:color="auto"/>
                <w:right w:val="none" w:sz="0" w:space="0" w:color="auto"/>
              </w:divBdr>
            </w:div>
            <w:div w:id="246110115">
              <w:marLeft w:val="0"/>
              <w:marRight w:val="0"/>
              <w:marTop w:val="0"/>
              <w:marBottom w:val="0"/>
              <w:divBdr>
                <w:top w:val="none" w:sz="0" w:space="0" w:color="auto"/>
                <w:left w:val="none" w:sz="0" w:space="0" w:color="auto"/>
                <w:bottom w:val="none" w:sz="0" w:space="0" w:color="auto"/>
                <w:right w:val="none" w:sz="0" w:space="0" w:color="auto"/>
              </w:divBdr>
            </w:div>
            <w:div w:id="637417437">
              <w:marLeft w:val="0"/>
              <w:marRight w:val="0"/>
              <w:marTop w:val="0"/>
              <w:marBottom w:val="0"/>
              <w:divBdr>
                <w:top w:val="none" w:sz="0" w:space="0" w:color="auto"/>
                <w:left w:val="none" w:sz="0" w:space="0" w:color="auto"/>
                <w:bottom w:val="none" w:sz="0" w:space="0" w:color="auto"/>
                <w:right w:val="none" w:sz="0" w:space="0" w:color="auto"/>
              </w:divBdr>
            </w:div>
            <w:div w:id="880673025">
              <w:marLeft w:val="0"/>
              <w:marRight w:val="0"/>
              <w:marTop w:val="0"/>
              <w:marBottom w:val="0"/>
              <w:divBdr>
                <w:top w:val="none" w:sz="0" w:space="0" w:color="auto"/>
                <w:left w:val="none" w:sz="0" w:space="0" w:color="auto"/>
                <w:bottom w:val="none" w:sz="0" w:space="0" w:color="auto"/>
                <w:right w:val="none" w:sz="0" w:space="0" w:color="auto"/>
              </w:divBdr>
            </w:div>
            <w:div w:id="27800757">
              <w:marLeft w:val="0"/>
              <w:marRight w:val="0"/>
              <w:marTop w:val="0"/>
              <w:marBottom w:val="0"/>
              <w:divBdr>
                <w:top w:val="none" w:sz="0" w:space="0" w:color="auto"/>
                <w:left w:val="none" w:sz="0" w:space="0" w:color="auto"/>
                <w:bottom w:val="none" w:sz="0" w:space="0" w:color="auto"/>
                <w:right w:val="none" w:sz="0" w:space="0" w:color="auto"/>
              </w:divBdr>
            </w:div>
            <w:div w:id="235209070">
              <w:marLeft w:val="0"/>
              <w:marRight w:val="0"/>
              <w:marTop w:val="0"/>
              <w:marBottom w:val="0"/>
              <w:divBdr>
                <w:top w:val="none" w:sz="0" w:space="0" w:color="auto"/>
                <w:left w:val="none" w:sz="0" w:space="0" w:color="auto"/>
                <w:bottom w:val="none" w:sz="0" w:space="0" w:color="auto"/>
                <w:right w:val="none" w:sz="0" w:space="0" w:color="auto"/>
              </w:divBdr>
            </w:div>
            <w:div w:id="1506936177">
              <w:marLeft w:val="0"/>
              <w:marRight w:val="0"/>
              <w:marTop w:val="0"/>
              <w:marBottom w:val="0"/>
              <w:divBdr>
                <w:top w:val="none" w:sz="0" w:space="0" w:color="auto"/>
                <w:left w:val="none" w:sz="0" w:space="0" w:color="auto"/>
                <w:bottom w:val="none" w:sz="0" w:space="0" w:color="auto"/>
                <w:right w:val="none" w:sz="0" w:space="0" w:color="auto"/>
              </w:divBdr>
            </w:div>
            <w:div w:id="990866161">
              <w:marLeft w:val="0"/>
              <w:marRight w:val="0"/>
              <w:marTop w:val="0"/>
              <w:marBottom w:val="0"/>
              <w:divBdr>
                <w:top w:val="none" w:sz="0" w:space="0" w:color="auto"/>
                <w:left w:val="none" w:sz="0" w:space="0" w:color="auto"/>
                <w:bottom w:val="none" w:sz="0" w:space="0" w:color="auto"/>
                <w:right w:val="none" w:sz="0" w:space="0" w:color="auto"/>
              </w:divBdr>
            </w:div>
            <w:div w:id="1030032581">
              <w:marLeft w:val="0"/>
              <w:marRight w:val="0"/>
              <w:marTop w:val="0"/>
              <w:marBottom w:val="0"/>
              <w:divBdr>
                <w:top w:val="none" w:sz="0" w:space="0" w:color="auto"/>
                <w:left w:val="none" w:sz="0" w:space="0" w:color="auto"/>
                <w:bottom w:val="none" w:sz="0" w:space="0" w:color="auto"/>
                <w:right w:val="none" w:sz="0" w:space="0" w:color="auto"/>
              </w:divBdr>
            </w:div>
            <w:div w:id="1569683015">
              <w:marLeft w:val="0"/>
              <w:marRight w:val="0"/>
              <w:marTop w:val="0"/>
              <w:marBottom w:val="0"/>
              <w:divBdr>
                <w:top w:val="none" w:sz="0" w:space="0" w:color="auto"/>
                <w:left w:val="none" w:sz="0" w:space="0" w:color="auto"/>
                <w:bottom w:val="none" w:sz="0" w:space="0" w:color="auto"/>
                <w:right w:val="none" w:sz="0" w:space="0" w:color="auto"/>
              </w:divBdr>
            </w:div>
            <w:div w:id="802115010">
              <w:marLeft w:val="0"/>
              <w:marRight w:val="0"/>
              <w:marTop w:val="0"/>
              <w:marBottom w:val="0"/>
              <w:divBdr>
                <w:top w:val="none" w:sz="0" w:space="0" w:color="auto"/>
                <w:left w:val="none" w:sz="0" w:space="0" w:color="auto"/>
                <w:bottom w:val="none" w:sz="0" w:space="0" w:color="auto"/>
                <w:right w:val="none" w:sz="0" w:space="0" w:color="auto"/>
              </w:divBdr>
            </w:div>
            <w:div w:id="1024747890">
              <w:marLeft w:val="0"/>
              <w:marRight w:val="0"/>
              <w:marTop w:val="0"/>
              <w:marBottom w:val="0"/>
              <w:divBdr>
                <w:top w:val="none" w:sz="0" w:space="0" w:color="auto"/>
                <w:left w:val="none" w:sz="0" w:space="0" w:color="auto"/>
                <w:bottom w:val="none" w:sz="0" w:space="0" w:color="auto"/>
                <w:right w:val="none" w:sz="0" w:space="0" w:color="auto"/>
              </w:divBdr>
            </w:div>
            <w:div w:id="1659962647">
              <w:marLeft w:val="0"/>
              <w:marRight w:val="0"/>
              <w:marTop w:val="0"/>
              <w:marBottom w:val="0"/>
              <w:divBdr>
                <w:top w:val="none" w:sz="0" w:space="0" w:color="auto"/>
                <w:left w:val="none" w:sz="0" w:space="0" w:color="auto"/>
                <w:bottom w:val="none" w:sz="0" w:space="0" w:color="auto"/>
                <w:right w:val="none" w:sz="0" w:space="0" w:color="auto"/>
              </w:divBdr>
            </w:div>
            <w:div w:id="1604729467">
              <w:marLeft w:val="0"/>
              <w:marRight w:val="0"/>
              <w:marTop w:val="0"/>
              <w:marBottom w:val="0"/>
              <w:divBdr>
                <w:top w:val="none" w:sz="0" w:space="0" w:color="auto"/>
                <w:left w:val="none" w:sz="0" w:space="0" w:color="auto"/>
                <w:bottom w:val="none" w:sz="0" w:space="0" w:color="auto"/>
                <w:right w:val="none" w:sz="0" w:space="0" w:color="auto"/>
              </w:divBdr>
            </w:div>
            <w:div w:id="572280764">
              <w:marLeft w:val="0"/>
              <w:marRight w:val="0"/>
              <w:marTop w:val="0"/>
              <w:marBottom w:val="0"/>
              <w:divBdr>
                <w:top w:val="none" w:sz="0" w:space="0" w:color="auto"/>
                <w:left w:val="none" w:sz="0" w:space="0" w:color="auto"/>
                <w:bottom w:val="none" w:sz="0" w:space="0" w:color="auto"/>
                <w:right w:val="none" w:sz="0" w:space="0" w:color="auto"/>
              </w:divBdr>
            </w:div>
            <w:div w:id="1950162998">
              <w:marLeft w:val="0"/>
              <w:marRight w:val="0"/>
              <w:marTop w:val="0"/>
              <w:marBottom w:val="0"/>
              <w:divBdr>
                <w:top w:val="none" w:sz="0" w:space="0" w:color="auto"/>
                <w:left w:val="none" w:sz="0" w:space="0" w:color="auto"/>
                <w:bottom w:val="none" w:sz="0" w:space="0" w:color="auto"/>
                <w:right w:val="none" w:sz="0" w:space="0" w:color="auto"/>
              </w:divBdr>
            </w:div>
            <w:div w:id="1354769131">
              <w:marLeft w:val="0"/>
              <w:marRight w:val="0"/>
              <w:marTop w:val="0"/>
              <w:marBottom w:val="0"/>
              <w:divBdr>
                <w:top w:val="none" w:sz="0" w:space="0" w:color="auto"/>
                <w:left w:val="none" w:sz="0" w:space="0" w:color="auto"/>
                <w:bottom w:val="none" w:sz="0" w:space="0" w:color="auto"/>
                <w:right w:val="none" w:sz="0" w:space="0" w:color="auto"/>
              </w:divBdr>
            </w:div>
            <w:div w:id="7914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88">
      <w:bodyDiv w:val="1"/>
      <w:marLeft w:val="0"/>
      <w:marRight w:val="0"/>
      <w:marTop w:val="0"/>
      <w:marBottom w:val="0"/>
      <w:divBdr>
        <w:top w:val="none" w:sz="0" w:space="0" w:color="auto"/>
        <w:left w:val="none" w:sz="0" w:space="0" w:color="auto"/>
        <w:bottom w:val="none" w:sz="0" w:space="0" w:color="auto"/>
        <w:right w:val="none" w:sz="0" w:space="0" w:color="auto"/>
      </w:divBdr>
      <w:divsChild>
        <w:div w:id="1188719587">
          <w:marLeft w:val="0"/>
          <w:marRight w:val="0"/>
          <w:marTop w:val="0"/>
          <w:marBottom w:val="0"/>
          <w:divBdr>
            <w:top w:val="none" w:sz="0" w:space="0" w:color="auto"/>
            <w:left w:val="none" w:sz="0" w:space="0" w:color="auto"/>
            <w:bottom w:val="none" w:sz="0" w:space="0" w:color="auto"/>
            <w:right w:val="none" w:sz="0" w:space="0" w:color="auto"/>
          </w:divBdr>
          <w:divsChild>
            <w:div w:id="513107658">
              <w:marLeft w:val="0"/>
              <w:marRight w:val="0"/>
              <w:marTop w:val="0"/>
              <w:marBottom w:val="0"/>
              <w:divBdr>
                <w:top w:val="none" w:sz="0" w:space="0" w:color="auto"/>
                <w:left w:val="none" w:sz="0" w:space="0" w:color="auto"/>
                <w:bottom w:val="none" w:sz="0" w:space="0" w:color="auto"/>
                <w:right w:val="none" w:sz="0" w:space="0" w:color="auto"/>
              </w:divBdr>
            </w:div>
            <w:div w:id="21349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7679">
      <w:bodyDiv w:val="1"/>
      <w:marLeft w:val="0"/>
      <w:marRight w:val="0"/>
      <w:marTop w:val="0"/>
      <w:marBottom w:val="0"/>
      <w:divBdr>
        <w:top w:val="none" w:sz="0" w:space="0" w:color="auto"/>
        <w:left w:val="none" w:sz="0" w:space="0" w:color="auto"/>
        <w:bottom w:val="none" w:sz="0" w:space="0" w:color="auto"/>
        <w:right w:val="none" w:sz="0" w:space="0" w:color="auto"/>
      </w:divBdr>
    </w:div>
    <w:div w:id="106629763">
      <w:bodyDiv w:val="1"/>
      <w:marLeft w:val="0"/>
      <w:marRight w:val="0"/>
      <w:marTop w:val="0"/>
      <w:marBottom w:val="0"/>
      <w:divBdr>
        <w:top w:val="none" w:sz="0" w:space="0" w:color="auto"/>
        <w:left w:val="none" w:sz="0" w:space="0" w:color="auto"/>
        <w:bottom w:val="none" w:sz="0" w:space="0" w:color="auto"/>
        <w:right w:val="none" w:sz="0" w:space="0" w:color="auto"/>
      </w:divBdr>
      <w:divsChild>
        <w:div w:id="2039812901">
          <w:marLeft w:val="0"/>
          <w:marRight w:val="0"/>
          <w:marTop w:val="0"/>
          <w:marBottom w:val="0"/>
          <w:divBdr>
            <w:top w:val="none" w:sz="0" w:space="0" w:color="auto"/>
            <w:left w:val="none" w:sz="0" w:space="0" w:color="auto"/>
            <w:bottom w:val="none" w:sz="0" w:space="0" w:color="auto"/>
            <w:right w:val="none" w:sz="0" w:space="0" w:color="auto"/>
          </w:divBdr>
          <w:divsChild>
            <w:div w:id="1524787241">
              <w:marLeft w:val="0"/>
              <w:marRight w:val="0"/>
              <w:marTop w:val="0"/>
              <w:marBottom w:val="0"/>
              <w:divBdr>
                <w:top w:val="none" w:sz="0" w:space="0" w:color="auto"/>
                <w:left w:val="none" w:sz="0" w:space="0" w:color="auto"/>
                <w:bottom w:val="none" w:sz="0" w:space="0" w:color="auto"/>
                <w:right w:val="none" w:sz="0" w:space="0" w:color="auto"/>
              </w:divBdr>
            </w:div>
            <w:div w:id="349066122">
              <w:marLeft w:val="0"/>
              <w:marRight w:val="0"/>
              <w:marTop w:val="0"/>
              <w:marBottom w:val="0"/>
              <w:divBdr>
                <w:top w:val="none" w:sz="0" w:space="0" w:color="auto"/>
                <w:left w:val="none" w:sz="0" w:space="0" w:color="auto"/>
                <w:bottom w:val="none" w:sz="0" w:space="0" w:color="auto"/>
                <w:right w:val="none" w:sz="0" w:space="0" w:color="auto"/>
              </w:divBdr>
            </w:div>
            <w:div w:id="1825510344">
              <w:marLeft w:val="0"/>
              <w:marRight w:val="0"/>
              <w:marTop w:val="0"/>
              <w:marBottom w:val="0"/>
              <w:divBdr>
                <w:top w:val="none" w:sz="0" w:space="0" w:color="auto"/>
                <w:left w:val="none" w:sz="0" w:space="0" w:color="auto"/>
                <w:bottom w:val="none" w:sz="0" w:space="0" w:color="auto"/>
                <w:right w:val="none" w:sz="0" w:space="0" w:color="auto"/>
              </w:divBdr>
            </w:div>
            <w:div w:id="1656033531">
              <w:marLeft w:val="0"/>
              <w:marRight w:val="0"/>
              <w:marTop w:val="0"/>
              <w:marBottom w:val="0"/>
              <w:divBdr>
                <w:top w:val="none" w:sz="0" w:space="0" w:color="auto"/>
                <w:left w:val="none" w:sz="0" w:space="0" w:color="auto"/>
                <w:bottom w:val="none" w:sz="0" w:space="0" w:color="auto"/>
                <w:right w:val="none" w:sz="0" w:space="0" w:color="auto"/>
              </w:divBdr>
            </w:div>
            <w:div w:id="87123718">
              <w:marLeft w:val="0"/>
              <w:marRight w:val="0"/>
              <w:marTop w:val="0"/>
              <w:marBottom w:val="0"/>
              <w:divBdr>
                <w:top w:val="none" w:sz="0" w:space="0" w:color="auto"/>
                <w:left w:val="none" w:sz="0" w:space="0" w:color="auto"/>
                <w:bottom w:val="none" w:sz="0" w:space="0" w:color="auto"/>
                <w:right w:val="none" w:sz="0" w:space="0" w:color="auto"/>
              </w:divBdr>
            </w:div>
            <w:div w:id="1706901998">
              <w:marLeft w:val="0"/>
              <w:marRight w:val="0"/>
              <w:marTop w:val="0"/>
              <w:marBottom w:val="0"/>
              <w:divBdr>
                <w:top w:val="none" w:sz="0" w:space="0" w:color="auto"/>
                <w:left w:val="none" w:sz="0" w:space="0" w:color="auto"/>
                <w:bottom w:val="none" w:sz="0" w:space="0" w:color="auto"/>
                <w:right w:val="none" w:sz="0" w:space="0" w:color="auto"/>
              </w:divBdr>
            </w:div>
            <w:div w:id="1416246108">
              <w:marLeft w:val="0"/>
              <w:marRight w:val="0"/>
              <w:marTop w:val="0"/>
              <w:marBottom w:val="0"/>
              <w:divBdr>
                <w:top w:val="none" w:sz="0" w:space="0" w:color="auto"/>
                <w:left w:val="none" w:sz="0" w:space="0" w:color="auto"/>
                <w:bottom w:val="none" w:sz="0" w:space="0" w:color="auto"/>
                <w:right w:val="none" w:sz="0" w:space="0" w:color="auto"/>
              </w:divBdr>
            </w:div>
            <w:div w:id="1957062330">
              <w:marLeft w:val="0"/>
              <w:marRight w:val="0"/>
              <w:marTop w:val="0"/>
              <w:marBottom w:val="0"/>
              <w:divBdr>
                <w:top w:val="none" w:sz="0" w:space="0" w:color="auto"/>
                <w:left w:val="none" w:sz="0" w:space="0" w:color="auto"/>
                <w:bottom w:val="none" w:sz="0" w:space="0" w:color="auto"/>
                <w:right w:val="none" w:sz="0" w:space="0" w:color="auto"/>
              </w:divBdr>
            </w:div>
            <w:div w:id="491339934">
              <w:marLeft w:val="0"/>
              <w:marRight w:val="0"/>
              <w:marTop w:val="0"/>
              <w:marBottom w:val="0"/>
              <w:divBdr>
                <w:top w:val="none" w:sz="0" w:space="0" w:color="auto"/>
                <w:left w:val="none" w:sz="0" w:space="0" w:color="auto"/>
                <w:bottom w:val="none" w:sz="0" w:space="0" w:color="auto"/>
                <w:right w:val="none" w:sz="0" w:space="0" w:color="auto"/>
              </w:divBdr>
            </w:div>
            <w:div w:id="216359848">
              <w:marLeft w:val="0"/>
              <w:marRight w:val="0"/>
              <w:marTop w:val="0"/>
              <w:marBottom w:val="0"/>
              <w:divBdr>
                <w:top w:val="none" w:sz="0" w:space="0" w:color="auto"/>
                <w:left w:val="none" w:sz="0" w:space="0" w:color="auto"/>
                <w:bottom w:val="none" w:sz="0" w:space="0" w:color="auto"/>
                <w:right w:val="none" w:sz="0" w:space="0" w:color="auto"/>
              </w:divBdr>
            </w:div>
            <w:div w:id="1024093121">
              <w:marLeft w:val="0"/>
              <w:marRight w:val="0"/>
              <w:marTop w:val="0"/>
              <w:marBottom w:val="0"/>
              <w:divBdr>
                <w:top w:val="none" w:sz="0" w:space="0" w:color="auto"/>
                <w:left w:val="none" w:sz="0" w:space="0" w:color="auto"/>
                <w:bottom w:val="none" w:sz="0" w:space="0" w:color="auto"/>
                <w:right w:val="none" w:sz="0" w:space="0" w:color="auto"/>
              </w:divBdr>
            </w:div>
            <w:div w:id="1717584960">
              <w:marLeft w:val="0"/>
              <w:marRight w:val="0"/>
              <w:marTop w:val="0"/>
              <w:marBottom w:val="0"/>
              <w:divBdr>
                <w:top w:val="none" w:sz="0" w:space="0" w:color="auto"/>
                <w:left w:val="none" w:sz="0" w:space="0" w:color="auto"/>
                <w:bottom w:val="none" w:sz="0" w:space="0" w:color="auto"/>
                <w:right w:val="none" w:sz="0" w:space="0" w:color="auto"/>
              </w:divBdr>
            </w:div>
            <w:div w:id="1796943102">
              <w:marLeft w:val="0"/>
              <w:marRight w:val="0"/>
              <w:marTop w:val="0"/>
              <w:marBottom w:val="0"/>
              <w:divBdr>
                <w:top w:val="none" w:sz="0" w:space="0" w:color="auto"/>
                <w:left w:val="none" w:sz="0" w:space="0" w:color="auto"/>
                <w:bottom w:val="none" w:sz="0" w:space="0" w:color="auto"/>
                <w:right w:val="none" w:sz="0" w:space="0" w:color="auto"/>
              </w:divBdr>
            </w:div>
            <w:div w:id="822545854">
              <w:marLeft w:val="0"/>
              <w:marRight w:val="0"/>
              <w:marTop w:val="0"/>
              <w:marBottom w:val="0"/>
              <w:divBdr>
                <w:top w:val="none" w:sz="0" w:space="0" w:color="auto"/>
                <w:left w:val="none" w:sz="0" w:space="0" w:color="auto"/>
                <w:bottom w:val="none" w:sz="0" w:space="0" w:color="auto"/>
                <w:right w:val="none" w:sz="0" w:space="0" w:color="auto"/>
              </w:divBdr>
            </w:div>
            <w:div w:id="719746039">
              <w:marLeft w:val="0"/>
              <w:marRight w:val="0"/>
              <w:marTop w:val="0"/>
              <w:marBottom w:val="0"/>
              <w:divBdr>
                <w:top w:val="none" w:sz="0" w:space="0" w:color="auto"/>
                <w:left w:val="none" w:sz="0" w:space="0" w:color="auto"/>
                <w:bottom w:val="none" w:sz="0" w:space="0" w:color="auto"/>
                <w:right w:val="none" w:sz="0" w:space="0" w:color="auto"/>
              </w:divBdr>
            </w:div>
            <w:div w:id="935912">
              <w:marLeft w:val="0"/>
              <w:marRight w:val="0"/>
              <w:marTop w:val="0"/>
              <w:marBottom w:val="0"/>
              <w:divBdr>
                <w:top w:val="none" w:sz="0" w:space="0" w:color="auto"/>
                <w:left w:val="none" w:sz="0" w:space="0" w:color="auto"/>
                <w:bottom w:val="none" w:sz="0" w:space="0" w:color="auto"/>
                <w:right w:val="none" w:sz="0" w:space="0" w:color="auto"/>
              </w:divBdr>
            </w:div>
            <w:div w:id="825514723">
              <w:marLeft w:val="0"/>
              <w:marRight w:val="0"/>
              <w:marTop w:val="0"/>
              <w:marBottom w:val="0"/>
              <w:divBdr>
                <w:top w:val="none" w:sz="0" w:space="0" w:color="auto"/>
                <w:left w:val="none" w:sz="0" w:space="0" w:color="auto"/>
                <w:bottom w:val="none" w:sz="0" w:space="0" w:color="auto"/>
                <w:right w:val="none" w:sz="0" w:space="0" w:color="auto"/>
              </w:divBdr>
            </w:div>
            <w:div w:id="1668829646">
              <w:marLeft w:val="0"/>
              <w:marRight w:val="0"/>
              <w:marTop w:val="0"/>
              <w:marBottom w:val="0"/>
              <w:divBdr>
                <w:top w:val="none" w:sz="0" w:space="0" w:color="auto"/>
                <w:left w:val="none" w:sz="0" w:space="0" w:color="auto"/>
                <w:bottom w:val="none" w:sz="0" w:space="0" w:color="auto"/>
                <w:right w:val="none" w:sz="0" w:space="0" w:color="auto"/>
              </w:divBdr>
            </w:div>
            <w:div w:id="2045789472">
              <w:marLeft w:val="0"/>
              <w:marRight w:val="0"/>
              <w:marTop w:val="0"/>
              <w:marBottom w:val="0"/>
              <w:divBdr>
                <w:top w:val="none" w:sz="0" w:space="0" w:color="auto"/>
                <w:left w:val="none" w:sz="0" w:space="0" w:color="auto"/>
                <w:bottom w:val="none" w:sz="0" w:space="0" w:color="auto"/>
                <w:right w:val="none" w:sz="0" w:space="0" w:color="auto"/>
              </w:divBdr>
            </w:div>
            <w:div w:id="197814676">
              <w:marLeft w:val="0"/>
              <w:marRight w:val="0"/>
              <w:marTop w:val="0"/>
              <w:marBottom w:val="0"/>
              <w:divBdr>
                <w:top w:val="none" w:sz="0" w:space="0" w:color="auto"/>
                <w:left w:val="none" w:sz="0" w:space="0" w:color="auto"/>
                <w:bottom w:val="none" w:sz="0" w:space="0" w:color="auto"/>
                <w:right w:val="none" w:sz="0" w:space="0" w:color="auto"/>
              </w:divBdr>
            </w:div>
            <w:div w:id="1846557839">
              <w:marLeft w:val="0"/>
              <w:marRight w:val="0"/>
              <w:marTop w:val="0"/>
              <w:marBottom w:val="0"/>
              <w:divBdr>
                <w:top w:val="none" w:sz="0" w:space="0" w:color="auto"/>
                <w:left w:val="none" w:sz="0" w:space="0" w:color="auto"/>
                <w:bottom w:val="none" w:sz="0" w:space="0" w:color="auto"/>
                <w:right w:val="none" w:sz="0" w:space="0" w:color="auto"/>
              </w:divBdr>
            </w:div>
            <w:div w:id="1097554497">
              <w:marLeft w:val="0"/>
              <w:marRight w:val="0"/>
              <w:marTop w:val="0"/>
              <w:marBottom w:val="0"/>
              <w:divBdr>
                <w:top w:val="none" w:sz="0" w:space="0" w:color="auto"/>
                <w:left w:val="none" w:sz="0" w:space="0" w:color="auto"/>
                <w:bottom w:val="none" w:sz="0" w:space="0" w:color="auto"/>
                <w:right w:val="none" w:sz="0" w:space="0" w:color="auto"/>
              </w:divBdr>
            </w:div>
            <w:div w:id="428357480">
              <w:marLeft w:val="0"/>
              <w:marRight w:val="0"/>
              <w:marTop w:val="0"/>
              <w:marBottom w:val="0"/>
              <w:divBdr>
                <w:top w:val="none" w:sz="0" w:space="0" w:color="auto"/>
                <w:left w:val="none" w:sz="0" w:space="0" w:color="auto"/>
                <w:bottom w:val="none" w:sz="0" w:space="0" w:color="auto"/>
                <w:right w:val="none" w:sz="0" w:space="0" w:color="auto"/>
              </w:divBdr>
            </w:div>
            <w:div w:id="746532621">
              <w:marLeft w:val="0"/>
              <w:marRight w:val="0"/>
              <w:marTop w:val="0"/>
              <w:marBottom w:val="0"/>
              <w:divBdr>
                <w:top w:val="none" w:sz="0" w:space="0" w:color="auto"/>
                <w:left w:val="none" w:sz="0" w:space="0" w:color="auto"/>
                <w:bottom w:val="none" w:sz="0" w:space="0" w:color="auto"/>
                <w:right w:val="none" w:sz="0" w:space="0" w:color="auto"/>
              </w:divBdr>
            </w:div>
            <w:div w:id="215168772">
              <w:marLeft w:val="0"/>
              <w:marRight w:val="0"/>
              <w:marTop w:val="0"/>
              <w:marBottom w:val="0"/>
              <w:divBdr>
                <w:top w:val="none" w:sz="0" w:space="0" w:color="auto"/>
                <w:left w:val="none" w:sz="0" w:space="0" w:color="auto"/>
                <w:bottom w:val="none" w:sz="0" w:space="0" w:color="auto"/>
                <w:right w:val="none" w:sz="0" w:space="0" w:color="auto"/>
              </w:divBdr>
            </w:div>
            <w:div w:id="489518723">
              <w:marLeft w:val="0"/>
              <w:marRight w:val="0"/>
              <w:marTop w:val="0"/>
              <w:marBottom w:val="0"/>
              <w:divBdr>
                <w:top w:val="none" w:sz="0" w:space="0" w:color="auto"/>
                <w:left w:val="none" w:sz="0" w:space="0" w:color="auto"/>
                <w:bottom w:val="none" w:sz="0" w:space="0" w:color="auto"/>
                <w:right w:val="none" w:sz="0" w:space="0" w:color="auto"/>
              </w:divBdr>
            </w:div>
            <w:div w:id="818882280">
              <w:marLeft w:val="0"/>
              <w:marRight w:val="0"/>
              <w:marTop w:val="0"/>
              <w:marBottom w:val="0"/>
              <w:divBdr>
                <w:top w:val="none" w:sz="0" w:space="0" w:color="auto"/>
                <w:left w:val="none" w:sz="0" w:space="0" w:color="auto"/>
                <w:bottom w:val="none" w:sz="0" w:space="0" w:color="auto"/>
                <w:right w:val="none" w:sz="0" w:space="0" w:color="auto"/>
              </w:divBdr>
            </w:div>
            <w:div w:id="644971168">
              <w:marLeft w:val="0"/>
              <w:marRight w:val="0"/>
              <w:marTop w:val="0"/>
              <w:marBottom w:val="0"/>
              <w:divBdr>
                <w:top w:val="none" w:sz="0" w:space="0" w:color="auto"/>
                <w:left w:val="none" w:sz="0" w:space="0" w:color="auto"/>
                <w:bottom w:val="none" w:sz="0" w:space="0" w:color="auto"/>
                <w:right w:val="none" w:sz="0" w:space="0" w:color="auto"/>
              </w:divBdr>
            </w:div>
            <w:div w:id="1789085707">
              <w:marLeft w:val="0"/>
              <w:marRight w:val="0"/>
              <w:marTop w:val="0"/>
              <w:marBottom w:val="0"/>
              <w:divBdr>
                <w:top w:val="none" w:sz="0" w:space="0" w:color="auto"/>
                <w:left w:val="none" w:sz="0" w:space="0" w:color="auto"/>
                <w:bottom w:val="none" w:sz="0" w:space="0" w:color="auto"/>
                <w:right w:val="none" w:sz="0" w:space="0" w:color="auto"/>
              </w:divBdr>
            </w:div>
            <w:div w:id="15867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325">
      <w:bodyDiv w:val="1"/>
      <w:marLeft w:val="0"/>
      <w:marRight w:val="0"/>
      <w:marTop w:val="0"/>
      <w:marBottom w:val="0"/>
      <w:divBdr>
        <w:top w:val="none" w:sz="0" w:space="0" w:color="auto"/>
        <w:left w:val="none" w:sz="0" w:space="0" w:color="auto"/>
        <w:bottom w:val="none" w:sz="0" w:space="0" w:color="auto"/>
        <w:right w:val="none" w:sz="0" w:space="0" w:color="auto"/>
      </w:divBdr>
      <w:divsChild>
        <w:div w:id="410591224">
          <w:marLeft w:val="0"/>
          <w:marRight w:val="0"/>
          <w:marTop w:val="0"/>
          <w:marBottom w:val="0"/>
          <w:divBdr>
            <w:top w:val="none" w:sz="0" w:space="0" w:color="auto"/>
            <w:left w:val="none" w:sz="0" w:space="0" w:color="auto"/>
            <w:bottom w:val="none" w:sz="0" w:space="0" w:color="auto"/>
            <w:right w:val="none" w:sz="0" w:space="0" w:color="auto"/>
          </w:divBdr>
          <w:divsChild>
            <w:div w:id="415252704">
              <w:marLeft w:val="0"/>
              <w:marRight w:val="0"/>
              <w:marTop w:val="0"/>
              <w:marBottom w:val="0"/>
              <w:divBdr>
                <w:top w:val="none" w:sz="0" w:space="0" w:color="auto"/>
                <w:left w:val="none" w:sz="0" w:space="0" w:color="auto"/>
                <w:bottom w:val="none" w:sz="0" w:space="0" w:color="auto"/>
                <w:right w:val="none" w:sz="0" w:space="0" w:color="auto"/>
              </w:divBdr>
            </w:div>
            <w:div w:id="1530146689">
              <w:marLeft w:val="0"/>
              <w:marRight w:val="0"/>
              <w:marTop w:val="0"/>
              <w:marBottom w:val="0"/>
              <w:divBdr>
                <w:top w:val="none" w:sz="0" w:space="0" w:color="auto"/>
                <w:left w:val="none" w:sz="0" w:space="0" w:color="auto"/>
                <w:bottom w:val="none" w:sz="0" w:space="0" w:color="auto"/>
                <w:right w:val="none" w:sz="0" w:space="0" w:color="auto"/>
              </w:divBdr>
            </w:div>
            <w:div w:id="139923798">
              <w:marLeft w:val="0"/>
              <w:marRight w:val="0"/>
              <w:marTop w:val="0"/>
              <w:marBottom w:val="0"/>
              <w:divBdr>
                <w:top w:val="none" w:sz="0" w:space="0" w:color="auto"/>
                <w:left w:val="none" w:sz="0" w:space="0" w:color="auto"/>
                <w:bottom w:val="none" w:sz="0" w:space="0" w:color="auto"/>
                <w:right w:val="none" w:sz="0" w:space="0" w:color="auto"/>
              </w:divBdr>
            </w:div>
            <w:div w:id="723019294">
              <w:marLeft w:val="0"/>
              <w:marRight w:val="0"/>
              <w:marTop w:val="0"/>
              <w:marBottom w:val="0"/>
              <w:divBdr>
                <w:top w:val="none" w:sz="0" w:space="0" w:color="auto"/>
                <w:left w:val="none" w:sz="0" w:space="0" w:color="auto"/>
                <w:bottom w:val="none" w:sz="0" w:space="0" w:color="auto"/>
                <w:right w:val="none" w:sz="0" w:space="0" w:color="auto"/>
              </w:divBdr>
            </w:div>
            <w:div w:id="1003631070">
              <w:marLeft w:val="0"/>
              <w:marRight w:val="0"/>
              <w:marTop w:val="0"/>
              <w:marBottom w:val="0"/>
              <w:divBdr>
                <w:top w:val="none" w:sz="0" w:space="0" w:color="auto"/>
                <w:left w:val="none" w:sz="0" w:space="0" w:color="auto"/>
                <w:bottom w:val="none" w:sz="0" w:space="0" w:color="auto"/>
                <w:right w:val="none" w:sz="0" w:space="0" w:color="auto"/>
              </w:divBdr>
            </w:div>
            <w:div w:id="644626515">
              <w:marLeft w:val="0"/>
              <w:marRight w:val="0"/>
              <w:marTop w:val="0"/>
              <w:marBottom w:val="0"/>
              <w:divBdr>
                <w:top w:val="none" w:sz="0" w:space="0" w:color="auto"/>
                <w:left w:val="none" w:sz="0" w:space="0" w:color="auto"/>
                <w:bottom w:val="none" w:sz="0" w:space="0" w:color="auto"/>
                <w:right w:val="none" w:sz="0" w:space="0" w:color="auto"/>
              </w:divBdr>
            </w:div>
            <w:div w:id="1725987835">
              <w:marLeft w:val="0"/>
              <w:marRight w:val="0"/>
              <w:marTop w:val="0"/>
              <w:marBottom w:val="0"/>
              <w:divBdr>
                <w:top w:val="none" w:sz="0" w:space="0" w:color="auto"/>
                <w:left w:val="none" w:sz="0" w:space="0" w:color="auto"/>
                <w:bottom w:val="none" w:sz="0" w:space="0" w:color="auto"/>
                <w:right w:val="none" w:sz="0" w:space="0" w:color="auto"/>
              </w:divBdr>
            </w:div>
            <w:div w:id="1878617140">
              <w:marLeft w:val="0"/>
              <w:marRight w:val="0"/>
              <w:marTop w:val="0"/>
              <w:marBottom w:val="0"/>
              <w:divBdr>
                <w:top w:val="none" w:sz="0" w:space="0" w:color="auto"/>
                <w:left w:val="none" w:sz="0" w:space="0" w:color="auto"/>
                <w:bottom w:val="none" w:sz="0" w:space="0" w:color="auto"/>
                <w:right w:val="none" w:sz="0" w:space="0" w:color="auto"/>
              </w:divBdr>
            </w:div>
            <w:div w:id="734010304">
              <w:marLeft w:val="0"/>
              <w:marRight w:val="0"/>
              <w:marTop w:val="0"/>
              <w:marBottom w:val="0"/>
              <w:divBdr>
                <w:top w:val="none" w:sz="0" w:space="0" w:color="auto"/>
                <w:left w:val="none" w:sz="0" w:space="0" w:color="auto"/>
                <w:bottom w:val="none" w:sz="0" w:space="0" w:color="auto"/>
                <w:right w:val="none" w:sz="0" w:space="0" w:color="auto"/>
              </w:divBdr>
            </w:div>
            <w:div w:id="886530783">
              <w:marLeft w:val="0"/>
              <w:marRight w:val="0"/>
              <w:marTop w:val="0"/>
              <w:marBottom w:val="0"/>
              <w:divBdr>
                <w:top w:val="none" w:sz="0" w:space="0" w:color="auto"/>
                <w:left w:val="none" w:sz="0" w:space="0" w:color="auto"/>
                <w:bottom w:val="none" w:sz="0" w:space="0" w:color="auto"/>
                <w:right w:val="none" w:sz="0" w:space="0" w:color="auto"/>
              </w:divBdr>
            </w:div>
            <w:div w:id="529612778">
              <w:marLeft w:val="0"/>
              <w:marRight w:val="0"/>
              <w:marTop w:val="0"/>
              <w:marBottom w:val="0"/>
              <w:divBdr>
                <w:top w:val="none" w:sz="0" w:space="0" w:color="auto"/>
                <w:left w:val="none" w:sz="0" w:space="0" w:color="auto"/>
                <w:bottom w:val="none" w:sz="0" w:space="0" w:color="auto"/>
                <w:right w:val="none" w:sz="0" w:space="0" w:color="auto"/>
              </w:divBdr>
            </w:div>
            <w:div w:id="44260998">
              <w:marLeft w:val="0"/>
              <w:marRight w:val="0"/>
              <w:marTop w:val="0"/>
              <w:marBottom w:val="0"/>
              <w:divBdr>
                <w:top w:val="none" w:sz="0" w:space="0" w:color="auto"/>
                <w:left w:val="none" w:sz="0" w:space="0" w:color="auto"/>
                <w:bottom w:val="none" w:sz="0" w:space="0" w:color="auto"/>
                <w:right w:val="none" w:sz="0" w:space="0" w:color="auto"/>
              </w:divBdr>
            </w:div>
            <w:div w:id="1683823713">
              <w:marLeft w:val="0"/>
              <w:marRight w:val="0"/>
              <w:marTop w:val="0"/>
              <w:marBottom w:val="0"/>
              <w:divBdr>
                <w:top w:val="none" w:sz="0" w:space="0" w:color="auto"/>
                <w:left w:val="none" w:sz="0" w:space="0" w:color="auto"/>
                <w:bottom w:val="none" w:sz="0" w:space="0" w:color="auto"/>
                <w:right w:val="none" w:sz="0" w:space="0" w:color="auto"/>
              </w:divBdr>
            </w:div>
            <w:div w:id="1012612369">
              <w:marLeft w:val="0"/>
              <w:marRight w:val="0"/>
              <w:marTop w:val="0"/>
              <w:marBottom w:val="0"/>
              <w:divBdr>
                <w:top w:val="none" w:sz="0" w:space="0" w:color="auto"/>
                <w:left w:val="none" w:sz="0" w:space="0" w:color="auto"/>
                <w:bottom w:val="none" w:sz="0" w:space="0" w:color="auto"/>
                <w:right w:val="none" w:sz="0" w:space="0" w:color="auto"/>
              </w:divBdr>
            </w:div>
            <w:div w:id="1393775749">
              <w:marLeft w:val="0"/>
              <w:marRight w:val="0"/>
              <w:marTop w:val="0"/>
              <w:marBottom w:val="0"/>
              <w:divBdr>
                <w:top w:val="none" w:sz="0" w:space="0" w:color="auto"/>
                <w:left w:val="none" w:sz="0" w:space="0" w:color="auto"/>
                <w:bottom w:val="none" w:sz="0" w:space="0" w:color="auto"/>
                <w:right w:val="none" w:sz="0" w:space="0" w:color="auto"/>
              </w:divBdr>
            </w:div>
            <w:div w:id="560335631">
              <w:marLeft w:val="0"/>
              <w:marRight w:val="0"/>
              <w:marTop w:val="0"/>
              <w:marBottom w:val="0"/>
              <w:divBdr>
                <w:top w:val="none" w:sz="0" w:space="0" w:color="auto"/>
                <w:left w:val="none" w:sz="0" w:space="0" w:color="auto"/>
                <w:bottom w:val="none" w:sz="0" w:space="0" w:color="auto"/>
                <w:right w:val="none" w:sz="0" w:space="0" w:color="auto"/>
              </w:divBdr>
            </w:div>
            <w:div w:id="1064834365">
              <w:marLeft w:val="0"/>
              <w:marRight w:val="0"/>
              <w:marTop w:val="0"/>
              <w:marBottom w:val="0"/>
              <w:divBdr>
                <w:top w:val="none" w:sz="0" w:space="0" w:color="auto"/>
                <w:left w:val="none" w:sz="0" w:space="0" w:color="auto"/>
                <w:bottom w:val="none" w:sz="0" w:space="0" w:color="auto"/>
                <w:right w:val="none" w:sz="0" w:space="0" w:color="auto"/>
              </w:divBdr>
            </w:div>
            <w:div w:id="1391608331">
              <w:marLeft w:val="0"/>
              <w:marRight w:val="0"/>
              <w:marTop w:val="0"/>
              <w:marBottom w:val="0"/>
              <w:divBdr>
                <w:top w:val="none" w:sz="0" w:space="0" w:color="auto"/>
                <w:left w:val="none" w:sz="0" w:space="0" w:color="auto"/>
                <w:bottom w:val="none" w:sz="0" w:space="0" w:color="auto"/>
                <w:right w:val="none" w:sz="0" w:space="0" w:color="auto"/>
              </w:divBdr>
            </w:div>
            <w:div w:id="967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71">
      <w:bodyDiv w:val="1"/>
      <w:marLeft w:val="0"/>
      <w:marRight w:val="0"/>
      <w:marTop w:val="0"/>
      <w:marBottom w:val="0"/>
      <w:divBdr>
        <w:top w:val="none" w:sz="0" w:space="0" w:color="auto"/>
        <w:left w:val="none" w:sz="0" w:space="0" w:color="auto"/>
        <w:bottom w:val="none" w:sz="0" w:space="0" w:color="auto"/>
        <w:right w:val="none" w:sz="0" w:space="0" w:color="auto"/>
      </w:divBdr>
      <w:divsChild>
        <w:div w:id="757096929">
          <w:marLeft w:val="0"/>
          <w:marRight w:val="0"/>
          <w:marTop w:val="0"/>
          <w:marBottom w:val="0"/>
          <w:divBdr>
            <w:top w:val="none" w:sz="0" w:space="0" w:color="auto"/>
            <w:left w:val="none" w:sz="0" w:space="0" w:color="auto"/>
            <w:bottom w:val="none" w:sz="0" w:space="0" w:color="auto"/>
            <w:right w:val="none" w:sz="0" w:space="0" w:color="auto"/>
          </w:divBdr>
          <w:divsChild>
            <w:div w:id="655257183">
              <w:marLeft w:val="0"/>
              <w:marRight w:val="0"/>
              <w:marTop w:val="0"/>
              <w:marBottom w:val="0"/>
              <w:divBdr>
                <w:top w:val="none" w:sz="0" w:space="0" w:color="auto"/>
                <w:left w:val="none" w:sz="0" w:space="0" w:color="auto"/>
                <w:bottom w:val="none" w:sz="0" w:space="0" w:color="auto"/>
                <w:right w:val="none" w:sz="0" w:space="0" w:color="auto"/>
              </w:divBdr>
            </w:div>
            <w:div w:id="1298486036">
              <w:marLeft w:val="0"/>
              <w:marRight w:val="0"/>
              <w:marTop w:val="0"/>
              <w:marBottom w:val="0"/>
              <w:divBdr>
                <w:top w:val="none" w:sz="0" w:space="0" w:color="auto"/>
                <w:left w:val="none" w:sz="0" w:space="0" w:color="auto"/>
                <w:bottom w:val="none" w:sz="0" w:space="0" w:color="auto"/>
                <w:right w:val="none" w:sz="0" w:space="0" w:color="auto"/>
              </w:divBdr>
            </w:div>
            <w:div w:id="890770222">
              <w:marLeft w:val="0"/>
              <w:marRight w:val="0"/>
              <w:marTop w:val="0"/>
              <w:marBottom w:val="0"/>
              <w:divBdr>
                <w:top w:val="none" w:sz="0" w:space="0" w:color="auto"/>
                <w:left w:val="none" w:sz="0" w:space="0" w:color="auto"/>
                <w:bottom w:val="none" w:sz="0" w:space="0" w:color="auto"/>
                <w:right w:val="none" w:sz="0" w:space="0" w:color="auto"/>
              </w:divBdr>
            </w:div>
            <w:div w:id="1408072044">
              <w:marLeft w:val="0"/>
              <w:marRight w:val="0"/>
              <w:marTop w:val="0"/>
              <w:marBottom w:val="0"/>
              <w:divBdr>
                <w:top w:val="none" w:sz="0" w:space="0" w:color="auto"/>
                <w:left w:val="none" w:sz="0" w:space="0" w:color="auto"/>
                <w:bottom w:val="none" w:sz="0" w:space="0" w:color="auto"/>
                <w:right w:val="none" w:sz="0" w:space="0" w:color="auto"/>
              </w:divBdr>
            </w:div>
            <w:div w:id="1338728052">
              <w:marLeft w:val="0"/>
              <w:marRight w:val="0"/>
              <w:marTop w:val="0"/>
              <w:marBottom w:val="0"/>
              <w:divBdr>
                <w:top w:val="none" w:sz="0" w:space="0" w:color="auto"/>
                <w:left w:val="none" w:sz="0" w:space="0" w:color="auto"/>
                <w:bottom w:val="none" w:sz="0" w:space="0" w:color="auto"/>
                <w:right w:val="none" w:sz="0" w:space="0" w:color="auto"/>
              </w:divBdr>
            </w:div>
            <w:div w:id="611669721">
              <w:marLeft w:val="0"/>
              <w:marRight w:val="0"/>
              <w:marTop w:val="0"/>
              <w:marBottom w:val="0"/>
              <w:divBdr>
                <w:top w:val="none" w:sz="0" w:space="0" w:color="auto"/>
                <w:left w:val="none" w:sz="0" w:space="0" w:color="auto"/>
                <w:bottom w:val="none" w:sz="0" w:space="0" w:color="auto"/>
                <w:right w:val="none" w:sz="0" w:space="0" w:color="auto"/>
              </w:divBdr>
            </w:div>
            <w:div w:id="1965962539">
              <w:marLeft w:val="0"/>
              <w:marRight w:val="0"/>
              <w:marTop w:val="0"/>
              <w:marBottom w:val="0"/>
              <w:divBdr>
                <w:top w:val="none" w:sz="0" w:space="0" w:color="auto"/>
                <w:left w:val="none" w:sz="0" w:space="0" w:color="auto"/>
                <w:bottom w:val="none" w:sz="0" w:space="0" w:color="auto"/>
                <w:right w:val="none" w:sz="0" w:space="0" w:color="auto"/>
              </w:divBdr>
            </w:div>
            <w:div w:id="1170490724">
              <w:marLeft w:val="0"/>
              <w:marRight w:val="0"/>
              <w:marTop w:val="0"/>
              <w:marBottom w:val="0"/>
              <w:divBdr>
                <w:top w:val="none" w:sz="0" w:space="0" w:color="auto"/>
                <w:left w:val="none" w:sz="0" w:space="0" w:color="auto"/>
                <w:bottom w:val="none" w:sz="0" w:space="0" w:color="auto"/>
                <w:right w:val="none" w:sz="0" w:space="0" w:color="auto"/>
              </w:divBdr>
            </w:div>
            <w:div w:id="9424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2124">
      <w:bodyDiv w:val="1"/>
      <w:marLeft w:val="0"/>
      <w:marRight w:val="0"/>
      <w:marTop w:val="0"/>
      <w:marBottom w:val="0"/>
      <w:divBdr>
        <w:top w:val="none" w:sz="0" w:space="0" w:color="auto"/>
        <w:left w:val="none" w:sz="0" w:space="0" w:color="auto"/>
        <w:bottom w:val="none" w:sz="0" w:space="0" w:color="auto"/>
        <w:right w:val="none" w:sz="0" w:space="0" w:color="auto"/>
      </w:divBdr>
    </w:div>
    <w:div w:id="193347694">
      <w:bodyDiv w:val="1"/>
      <w:marLeft w:val="0"/>
      <w:marRight w:val="0"/>
      <w:marTop w:val="0"/>
      <w:marBottom w:val="0"/>
      <w:divBdr>
        <w:top w:val="none" w:sz="0" w:space="0" w:color="auto"/>
        <w:left w:val="none" w:sz="0" w:space="0" w:color="auto"/>
        <w:bottom w:val="none" w:sz="0" w:space="0" w:color="auto"/>
        <w:right w:val="none" w:sz="0" w:space="0" w:color="auto"/>
      </w:divBdr>
      <w:divsChild>
        <w:div w:id="1177770477">
          <w:marLeft w:val="0"/>
          <w:marRight w:val="0"/>
          <w:marTop w:val="0"/>
          <w:marBottom w:val="0"/>
          <w:divBdr>
            <w:top w:val="none" w:sz="0" w:space="0" w:color="auto"/>
            <w:left w:val="none" w:sz="0" w:space="0" w:color="auto"/>
            <w:bottom w:val="none" w:sz="0" w:space="0" w:color="auto"/>
            <w:right w:val="none" w:sz="0" w:space="0" w:color="auto"/>
          </w:divBdr>
          <w:divsChild>
            <w:div w:id="1770586623">
              <w:marLeft w:val="0"/>
              <w:marRight w:val="0"/>
              <w:marTop w:val="0"/>
              <w:marBottom w:val="0"/>
              <w:divBdr>
                <w:top w:val="none" w:sz="0" w:space="0" w:color="auto"/>
                <w:left w:val="none" w:sz="0" w:space="0" w:color="auto"/>
                <w:bottom w:val="none" w:sz="0" w:space="0" w:color="auto"/>
                <w:right w:val="none" w:sz="0" w:space="0" w:color="auto"/>
              </w:divBdr>
            </w:div>
            <w:div w:id="774520417">
              <w:marLeft w:val="0"/>
              <w:marRight w:val="0"/>
              <w:marTop w:val="0"/>
              <w:marBottom w:val="0"/>
              <w:divBdr>
                <w:top w:val="none" w:sz="0" w:space="0" w:color="auto"/>
                <w:left w:val="none" w:sz="0" w:space="0" w:color="auto"/>
                <w:bottom w:val="none" w:sz="0" w:space="0" w:color="auto"/>
                <w:right w:val="none" w:sz="0" w:space="0" w:color="auto"/>
              </w:divBdr>
            </w:div>
            <w:div w:id="380251605">
              <w:marLeft w:val="0"/>
              <w:marRight w:val="0"/>
              <w:marTop w:val="0"/>
              <w:marBottom w:val="0"/>
              <w:divBdr>
                <w:top w:val="none" w:sz="0" w:space="0" w:color="auto"/>
                <w:left w:val="none" w:sz="0" w:space="0" w:color="auto"/>
                <w:bottom w:val="none" w:sz="0" w:space="0" w:color="auto"/>
                <w:right w:val="none" w:sz="0" w:space="0" w:color="auto"/>
              </w:divBdr>
            </w:div>
            <w:div w:id="1792439146">
              <w:marLeft w:val="0"/>
              <w:marRight w:val="0"/>
              <w:marTop w:val="0"/>
              <w:marBottom w:val="0"/>
              <w:divBdr>
                <w:top w:val="none" w:sz="0" w:space="0" w:color="auto"/>
                <w:left w:val="none" w:sz="0" w:space="0" w:color="auto"/>
                <w:bottom w:val="none" w:sz="0" w:space="0" w:color="auto"/>
                <w:right w:val="none" w:sz="0" w:space="0" w:color="auto"/>
              </w:divBdr>
            </w:div>
            <w:div w:id="1709528071">
              <w:marLeft w:val="0"/>
              <w:marRight w:val="0"/>
              <w:marTop w:val="0"/>
              <w:marBottom w:val="0"/>
              <w:divBdr>
                <w:top w:val="none" w:sz="0" w:space="0" w:color="auto"/>
                <w:left w:val="none" w:sz="0" w:space="0" w:color="auto"/>
                <w:bottom w:val="none" w:sz="0" w:space="0" w:color="auto"/>
                <w:right w:val="none" w:sz="0" w:space="0" w:color="auto"/>
              </w:divBdr>
            </w:div>
            <w:div w:id="1055858256">
              <w:marLeft w:val="0"/>
              <w:marRight w:val="0"/>
              <w:marTop w:val="0"/>
              <w:marBottom w:val="0"/>
              <w:divBdr>
                <w:top w:val="none" w:sz="0" w:space="0" w:color="auto"/>
                <w:left w:val="none" w:sz="0" w:space="0" w:color="auto"/>
                <w:bottom w:val="none" w:sz="0" w:space="0" w:color="auto"/>
                <w:right w:val="none" w:sz="0" w:space="0" w:color="auto"/>
              </w:divBdr>
            </w:div>
            <w:div w:id="1688362900">
              <w:marLeft w:val="0"/>
              <w:marRight w:val="0"/>
              <w:marTop w:val="0"/>
              <w:marBottom w:val="0"/>
              <w:divBdr>
                <w:top w:val="none" w:sz="0" w:space="0" w:color="auto"/>
                <w:left w:val="none" w:sz="0" w:space="0" w:color="auto"/>
                <w:bottom w:val="none" w:sz="0" w:space="0" w:color="auto"/>
                <w:right w:val="none" w:sz="0" w:space="0" w:color="auto"/>
              </w:divBdr>
            </w:div>
            <w:div w:id="1452287575">
              <w:marLeft w:val="0"/>
              <w:marRight w:val="0"/>
              <w:marTop w:val="0"/>
              <w:marBottom w:val="0"/>
              <w:divBdr>
                <w:top w:val="none" w:sz="0" w:space="0" w:color="auto"/>
                <w:left w:val="none" w:sz="0" w:space="0" w:color="auto"/>
                <w:bottom w:val="none" w:sz="0" w:space="0" w:color="auto"/>
                <w:right w:val="none" w:sz="0" w:space="0" w:color="auto"/>
              </w:divBdr>
            </w:div>
            <w:div w:id="1576933325">
              <w:marLeft w:val="0"/>
              <w:marRight w:val="0"/>
              <w:marTop w:val="0"/>
              <w:marBottom w:val="0"/>
              <w:divBdr>
                <w:top w:val="none" w:sz="0" w:space="0" w:color="auto"/>
                <w:left w:val="none" w:sz="0" w:space="0" w:color="auto"/>
                <w:bottom w:val="none" w:sz="0" w:space="0" w:color="auto"/>
                <w:right w:val="none" w:sz="0" w:space="0" w:color="auto"/>
              </w:divBdr>
            </w:div>
            <w:div w:id="720636868">
              <w:marLeft w:val="0"/>
              <w:marRight w:val="0"/>
              <w:marTop w:val="0"/>
              <w:marBottom w:val="0"/>
              <w:divBdr>
                <w:top w:val="none" w:sz="0" w:space="0" w:color="auto"/>
                <w:left w:val="none" w:sz="0" w:space="0" w:color="auto"/>
                <w:bottom w:val="none" w:sz="0" w:space="0" w:color="auto"/>
                <w:right w:val="none" w:sz="0" w:space="0" w:color="auto"/>
              </w:divBdr>
            </w:div>
            <w:div w:id="19985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43">
      <w:bodyDiv w:val="1"/>
      <w:marLeft w:val="0"/>
      <w:marRight w:val="0"/>
      <w:marTop w:val="0"/>
      <w:marBottom w:val="0"/>
      <w:divBdr>
        <w:top w:val="none" w:sz="0" w:space="0" w:color="auto"/>
        <w:left w:val="none" w:sz="0" w:space="0" w:color="auto"/>
        <w:bottom w:val="none" w:sz="0" w:space="0" w:color="auto"/>
        <w:right w:val="none" w:sz="0" w:space="0" w:color="auto"/>
      </w:divBdr>
    </w:div>
    <w:div w:id="272060754">
      <w:bodyDiv w:val="1"/>
      <w:marLeft w:val="0"/>
      <w:marRight w:val="0"/>
      <w:marTop w:val="0"/>
      <w:marBottom w:val="0"/>
      <w:divBdr>
        <w:top w:val="none" w:sz="0" w:space="0" w:color="auto"/>
        <w:left w:val="none" w:sz="0" w:space="0" w:color="auto"/>
        <w:bottom w:val="none" w:sz="0" w:space="0" w:color="auto"/>
        <w:right w:val="none" w:sz="0" w:space="0" w:color="auto"/>
      </w:divBdr>
      <w:divsChild>
        <w:div w:id="682895573">
          <w:marLeft w:val="0"/>
          <w:marRight w:val="0"/>
          <w:marTop w:val="0"/>
          <w:marBottom w:val="0"/>
          <w:divBdr>
            <w:top w:val="none" w:sz="0" w:space="0" w:color="auto"/>
            <w:left w:val="none" w:sz="0" w:space="0" w:color="auto"/>
            <w:bottom w:val="none" w:sz="0" w:space="0" w:color="auto"/>
            <w:right w:val="none" w:sz="0" w:space="0" w:color="auto"/>
          </w:divBdr>
          <w:divsChild>
            <w:div w:id="574827780">
              <w:marLeft w:val="0"/>
              <w:marRight w:val="0"/>
              <w:marTop w:val="0"/>
              <w:marBottom w:val="0"/>
              <w:divBdr>
                <w:top w:val="none" w:sz="0" w:space="0" w:color="auto"/>
                <w:left w:val="none" w:sz="0" w:space="0" w:color="auto"/>
                <w:bottom w:val="none" w:sz="0" w:space="0" w:color="auto"/>
                <w:right w:val="none" w:sz="0" w:space="0" w:color="auto"/>
              </w:divBdr>
            </w:div>
            <w:div w:id="382413064">
              <w:marLeft w:val="0"/>
              <w:marRight w:val="0"/>
              <w:marTop w:val="0"/>
              <w:marBottom w:val="0"/>
              <w:divBdr>
                <w:top w:val="none" w:sz="0" w:space="0" w:color="auto"/>
                <w:left w:val="none" w:sz="0" w:space="0" w:color="auto"/>
                <w:bottom w:val="none" w:sz="0" w:space="0" w:color="auto"/>
                <w:right w:val="none" w:sz="0" w:space="0" w:color="auto"/>
              </w:divBdr>
            </w:div>
            <w:div w:id="897209837">
              <w:marLeft w:val="0"/>
              <w:marRight w:val="0"/>
              <w:marTop w:val="0"/>
              <w:marBottom w:val="0"/>
              <w:divBdr>
                <w:top w:val="none" w:sz="0" w:space="0" w:color="auto"/>
                <w:left w:val="none" w:sz="0" w:space="0" w:color="auto"/>
                <w:bottom w:val="none" w:sz="0" w:space="0" w:color="auto"/>
                <w:right w:val="none" w:sz="0" w:space="0" w:color="auto"/>
              </w:divBdr>
            </w:div>
            <w:div w:id="238253900">
              <w:marLeft w:val="0"/>
              <w:marRight w:val="0"/>
              <w:marTop w:val="0"/>
              <w:marBottom w:val="0"/>
              <w:divBdr>
                <w:top w:val="none" w:sz="0" w:space="0" w:color="auto"/>
                <w:left w:val="none" w:sz="0" w:space="0" w:color="auto"/>
                <w:bottom w:val="none" w:sz="0" w:space="0" w:color="auto"/>
                <w:right w:val="none" w:sz="0" w:space="0" w:color="auto"/>
              </w:divBdr>
            </w:div>
            <w:div w:id="1411776763">
              <w:marLeft w:val="0"/>
              <w:marRight w:val="0"/>
              <w:marTop w:val="0"/>
              <w:marBottom w:val="0"/>
              <w:divBdr>
                <w:top w:val="none" w:sz="0" w:space="0" w:color="auto"/>
                <w:left w:val="none" w:sz="0" w:space="0" w:color="auto"/>
                <w:bottom w:val="none" w:sz="0" w:space="0" w:color="auto"/>
                <w:right w:val="none" w:sz="0" w:space="0" w:color="auto"/>
              </w:divBdr>
            </w:div>
            <w:div w:id="443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1124">
      <w:bodyDiv w:val="1"/>
      <w:marLeft w:val="0"/>
      <w:marRight w:val="0"/>
      <w:marTop w:val="0"/>
      <w:marBottom w:val="0"/>
      <w:divBdr>
        <w:top w:val="none" w:sz="0" w:space="0" w:color="auto"/>
        <w:left w:val="none" w:sz="0" w:space="0" w:color="auto"/>
        <w:bottom w:val="none" w:sz="0" w:space="0" w:color="auto"/>
        <w:right w:val="none" w:sz="0" w:space="0" w:color="auto"/>
      </w:divBdr>
      <w:divsChild>
        <w:div w:id="265424807">
          <w:marLeft w:val="0"/>
          <w:marRight w:val="0"/>
          <w:marTop w:val="0"/>
          <w:marBottom w:val="0"/>
          <w:divBdr>
            <w:top w:val="none" w:sz="0" w:space="0" w:color="auto"/>
            <w:left w:val="none" w:sz="0" w:space="0" w:color="auto"/>
            <w:bottom w:val="none" w:sz="0" w:space="0" w:color="auto"/>
            <w:right w:val="none" w:sz="0" w:space="0" w:color="auto"/>
          </w:divBdr>
          <w:divsChild>
            <w:div w:id="122188421">
              <w:marLeft w:val="0"/>
              <w:marRight w:val="0"/>
              <w:marTop w:val="0"/>
              <w:marBottom w:val="0"/>
              <w:divBdr>
                <w:top w:val="none" w:sz="0" w:space="0" w:color="auto"/>
                <w:left w:val="none" w:sz="0" w:space="0" w:color="auto"/>
                <w:bottom w:val="none" w:sz="0" w:space="0" w:color="auto"/>
                <w:right w:val="none" w:sz="0" w:space="0" w:color="auto"/>
              </w:divBdr>
            </w:div>
            <w:div w:id="133184229">
              <w:marLeft w:val="0"/>
              <w:marRight w:val="0"/>
              <w:marTop w:val="0"/>
              <w:marBottom w:val="0"/>
              <w:divBdr>
                <w:top w:val="none" w:sz="0" w:space="0" w:color="auto"/>
                <w:left w:val="none" w:sz="0" w:space="0" w:color="auto"/>
                <w:bottom w:val="none" w:sz="0" w:space="0" w:color="auto"/>
                <w:right w:val="none" w:sz="0" w:space="0" w:color="auto"/>
              </w:divBdr>
            </w:div>
            <w:div w:id="91174398">
              <w:marLeft w:val="0"/>
              <w:marRight w:val="0"/>
              <w:marTop w:val="0"/>
              <w:marBottom w:val="0"/>
              <w:divBdr>
                <w:top w:val="none" w:sz="0" w:space="0" w:color="auto"/>
                <w:left w:val="none" w:sz="0" w:space="0" w:color="auto"/>
                <w:bottom w:val="none" w:sz="0" w:space="0" w:color="auto"/>
                <w:right w:val="none" w:sz="0" w:space="0" w:color="auto"/>
              </w:divBdr>
            </w:div>
            <w:div w:id="2073499216">
              <w:marLeft w:val="0"/>
              <w:marRight w:val="0"/>
              <w:marTop w:val="0"/>
              <w:marBottom w:val="0"/>
              <w:divBdr>
                <w:top w:val="none" w:sz="0" w:space="0" w:color="auto"/>
                <w:left w:val="none" w:sz="0" w:space="0" w:color="auto"/>
                <w:bottom w:val="none" w:sz="0" w:space="0" w:color="auto"/>
                <w:right w:val="none" w:sz="0" w:space="0" w:color="auto"/>
              </w:divBdr>
            </w:div>
            <w:div w:id="2097092245">
              <w:marLeft w:val="0"/>
              <w:marRight w:val="0"/>
              <w:marTop w:val="0"/>
              <w:marBottom w:val="0"/>
              <w:divBdr>
                <w:top w:val="none" w:sz="0" w:space="0" w:color="auto"/>
                <w:left w:val="none" w:sz="0" w:space="0" w:color="auto"/>
                <w:bottom w:val="none" w:sz="0" w:space="0" w:color="auto"/>
                <w:right w:val="none" w:sz="0" w:space="0" w:color="auto"/>
              </w:divBdr>
            </w:div>
            <w:div w:id="1640571492">
              <w:marLeft w:val="0"/>
              <w:marRight w:val="0"/>
              <w:marTop w:val="0"/>
              <w:marBottom w:val="0"/>
              <w:divBdr>
                <w:top w:val="none" w:sz="0" w:space="0" w:color="auto"/>
                <w:left w:val="none" w:sz="0" w:space="0" w:color="auto"/>
                <w:bottom w:val="none" w:sz="0" w:space="0" w:color="auto"/>
                <w:right w:val="none" w:sz="0" w:space="0" w:color="auto"/>
              </w:divBdr>
            </w:div>
            <w:div w:id="1511020845">
              <w:marLeft w:val="0"/>
              <w:marRight w:val="0"/>
              <w:marTop w:val="0"/>
              <w:marBottom w:val="0"/>
              <w:divBdr>
                <w:top w:val="none" w:sz="0" w:space="0" w:color="auto"/>
                <w:left w:val="none" w:sz="0" w:space="0" w:color="auto"/>
                <w:bottom w:val="none" w:sz="0" w:space="0" w:color="auto"/>
                <w:right w:val="none" w:sz="0" w:space="0" w:color="auto"/>
              </w:divBdr>
            </w:div>
            <w:div w:id="846098622">
              <w:marLeft w:val="0"/>
              <w:marRight w:val="0"/>
              <w:marTop w:val="0"/>
              <w:marBottom w:val="0"/>
              <w:divBdr>
                <w:top w:val="none" w:sz="0" w:space="0" w:color="auto"/>
                <w:left w:val="none" w:sz="0" w:space="0" w:color="auto"/>
                <w:bottom w:val="none" w:sz="0" w:space="0" w:color="auto"/>
                <w:right w:val="none" w:sz="0" w:space="0" w:color="auto"/>
              </w:divBdr>
            </w:div>
            <w:div w:id="1617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036">
      <w:bodyDiv w:val="1"/>
      <w:marLeft w:val="0"/>
      <w:marRight w:val="0"/>
      <w:marTop w:val="0"/>
      <w:marBottom w:val="0"/>
      <w:divBdr>
        <w:top w:val="none" w:sz="0" w:space="0" w:color="auto"/>
        <w:left w:val="none" w:sz="0" w:space="0" w:color="auto"/>
        <w:bottom w:val="none" w:sz="0" w:space="0" w:color="auto"/>
        <w:right w:val="none" w:sz="0" w:space="0" w:color="auto"/>
      </w:divBdr>
      <w:divsChild>
        <w:div w:id="1144346474">
          <w:marLeft w:val="0"/>
          <w:marRight w:val="0"/>
          <w:marTop w:val="0"/>
          <w:marBottom w:val="0"/>
          <w:divBdr>
            <w:top w:val="none" w:sz="0" w:space="0" w:color="auto"/>
            <w:left w:val="none" w:sz="0" w:space="0" w:color="auto"/>
            <w:bottom w:val="none" w:sz="0" w:space="0" w:color="auto"/>
            <w:right w:val="none" w:sz="0" w:space="0" w:color="auto"/>
          </w:divBdr>
          <w:divsChild>
            <w:div w:id="1773741698">
              <w:marLeft w:val="0"/>
              <w:marRight w:val="0"/>
              <w:marTop w:val="0"/>
              <w:marBottom w:val="0"/>
              <w:divBdr>
                <w:top w:val="none" w:sz="0" w:space="0" w:color="auto"/>
                <w:left w:val="none" w:sz="0" w:space="0" w:color="auto"/>
                <w:bottom w:val="none" w:sz="0" w:space="0" w:color="auto"/>
                <w:right w:val="none" w:sz="0" w:space="0" w:color="auto"/>
              </w:divBdr>
            </w:div>
            <w:div w:id="1323504402">
              <w:marLeft w:val="0"/>
              <w:marRight w:val="0"/>
              <w:marTop w:val="0"/>
              <w:marBottom w:val="0"/>
              <w:divBdr>
                <w:top w:val="none" w:sz="0" w:space="0" w:color="auto"/>
                <w:left w:val="none" w:sz="0" w:space="0" w:color="auto"/>
                <w:bottom w:val="none" w:sz="0" w:space="0" w:color="auto"/>
                <w:right w:val="none" w:sz="0" w:space="0" w:color="auto"/>
              </w:divBdr>
            </w:div>
            <w:div w:id="936055697">
              <w:marLeft w:val="0"/>
              <w:marRight w:val="0"/>
              <w:marTop w:val="0"/>
              <w:marBottom w:val="0"/>
              <w:divBdr>
                <w:top w:val="none" w:sz="0" w:space="0" w:color="auto"/>
                <w:left w:val="none" w:sz="0" w:space="0" w:color="auto"/>
                <w:bottom w:val="none" w:sz="0" w:space="0" w:color="auto"/>
                <w:right w:val="none" w:sz="0" w:space="0" w:color="auto"/>
              </w:divBdr>
            </w:div>
            <w:div w:id="695272527">
              <w:marLeft w:val="0"/>
              <w:marRight w:val="0"/>
              <w:marTop w:val="0"/>
              <w:marBottom w:val="0"/>
              <w:divBdr>
                <w:top w:val="none" w:sz="0" w:space="0" w:color="auto"/>
                <w:left w:val="none" w:sz="0" w:space="0" w:color="auto"/>
                <w:bottom w:val="none" w:sz="0" w:space="0" w:color="auto"/>
                <w:right w:val="none" w:sz="0" w:space="0" w:color="auto"/>
              </w:divBdr>
            </w:div>
            <w:div w:id="14802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7571">
      <w:bodyDiv w:val="1"/>
      <w:marLeft w:val="0"/>
      <w:marRight w:val="0"/>
      <w:marTop w:val="0"/>
      <w:marBottom w:val="0"/>
      <w:divBdr>
        <w:top w:val="none" w:sz="0" w:space="0" w:color="auto"/>
        <w:left w:val="none" w:sz="0" w:space="0" w:color="auto"/>
        <w:bottom w:val="none" w:sz="0" w:space="0" w:color="auto"/>
        <w:right w:val="none" w:sz="0" w:space="0" w:color="auto"/>
      </w:divBdr>
      <w:divsChild>
        <w:div w:id="976452634">
          <w:marLeft w:val="0"/>
          <w:marRight w:val="0"/>
          <w:marTop w:val="0"/>
          <w:marBottom w:val="0"/>
          <w:divBdr>
            <w:top w:val="none" w:sz="0" w:space="0" w:color="auto"/>
            <w:left w:val="none" w:sz="0" w:space="0" w:color="auto"/>
            <w:bottom w:val="none" w:sz="0" w:space="0" w:color="auto"/>
            <w:right w:val="none" w:sz="0" w:space="0" w:color="auto"/>
          </w:divBdr>
          <w:divsChild>
            <w:div w:id="982155017">
              <w:marLeft w:val="0"/>
              <w:marRight w:val="0"/>
              <w:marTop w:val="0"/>
              <w:marBottom w:val="0"/>
              <w:divBdr>
                <w:top w:val="none" w:sz="0" w:space="0" w:color="auto"/>
                <w:left w:val="none" w:sz="0" w:space="0" w:color="auto"/>
                <w:bottom w:val="none" w:sz="0" w:space="0" w:color="auto"/>
                <w:right w:val="none" w:sz="0" w:space="0" w:color="auto"/>
              </w:divBdr>
              <w:divsChild>
                <w:div w:id="95173477">
                  <w:marLeft w:val="0"/>
                  <w:marRight w:val="0"/>
                  <w:marTop w:val="0"/>
                  <w:marBottom w:val="0"/>
                  <w:divBdr>
                    <w:top w:val="none" w:sz="0" w:space="0" w:color="auto"/>
                    <w:left w:val="none" w:sz="0" w:space="0" w:color="auto"/>
                    <w:bottom w:val="none" w:sz="0" w:space="0" w:color="auto"/>
                    <w:right w:val="none" w:sz="0" w:space="0" w:color="auto"/>
                  </w:divBdr>
                  <w:divsChild>
                    <w:div w:id="599487486">
                      <w:marLeft w:val="0"/>
                      <w:marRight w:val="0"/>
                      <w:marTop w:val="0"/>
                      <w:marBottom w:val="0"/>
                      <w:divBdr>
                        <w:top w:val="none" w:sz="0" w:space="0" w:color="auto"/>
                        <w:left w:val="none" w:sz="0" w:space="0" w:color="auto"/>
                        <w:bottom w:val="none" w:sz="0" w:space="0" w:color="auto"/>
                        <w:right w:val="none" w:sz="0" w:space="0" w:color="auto"/>
                      </w:divBdr>
                      <w:divsChild>
                        <w:div w:id="371855248">
                          <w:marLeft w:val="0"/>
                          <w:marRight w:val="0"/>
                          <w:marTop w:val="0"/>
                          <w:marBottom w:val="0"/>
                          <w:divBdr>
                            <w:top w:val="none" w:sz="0" w:space="0" w:color="auto"/>
                            <w:left w:val="none" w:sz="0" w:space="0" w:color="auto"/>
                            <w:bottom w:val="none" w:sz="0" w:space="0" w:color="auto"/>
                            <w:right w:val="none" w:sz="0" w:space="0" w:color="auto"/>
                          </w:divBdr>
                          <w:divsChild>
                            <w:div w:id="1831292107">
                              <w:marLeft w:val="0"/>
                              <w:marRight w:val="0"/>
                              <w:marTop w:val="0"/>
                              <w:marBottom w:val="0"/>
                              <w:divBdr>
                                <w:top w:val="none" w:sz="0" w:space="0" w:color="auto"/>
                                <w:left w:val="none" w:sz="0" w:space="0" w:color="auto"/>
                                <w:bottom w:val="none" w:sz="0" w:space="0" w:color="auto"/>
                                <w:right w:val="none" w:sz="0" w:space="0" w:color="auto"/>
                              </w:divBdr>
                              <w:divsChild>
                                <w:div w:id="765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10418">
      <w:bodyDiv w:val="1"/>
      <w:marLeft w:val="0"/>
      <w:marRight w:val="0"/>
      <w:marTop w:val="0"/>
      <w:marBottom w:val="0"/>
      <w:divBdr>
        <w:top w:val="none" w:sz="0" w:space="0" w:color="auto"/>
        <w:left w:val="none" w:sz="0" w:space="0" w:color="auto"/>
        <w:bottom w:val="none" w:sz="0" w:space="0" w:color="auto"/>
        <w:right w:val="none" w:sz="0" w:space="0" w:color="auto"/>
      </w:divBdr>
      <w:divsChild>
        <w:div w:id="1235777695">
          <w:marLeft w:val="0"/>
          <w:marRight w:val="0"/>
          <w:marTop w:val="0"/>
          <w:marBottom w:val="0"/>
          <w:divBdr>
            <w:top w:val="none" w:sz="0" w:space="0" w:color="auto"/>
            <w:left w:val="none" w:sz="0" w:space="0" w:color="auto"/>
            <w:bottom w:val="none" w:sz="0" w:space="0" w:color="auto"/>
            <w:right w:val="none" w:sz="0" w:space="0" w:color="auto"/>
          </w:divBdr>
          <w:divsChild>
            <w:div w:id="1356686390">
              <w:marLeft w:val="0"/>
              <w:marRight w:val="0"/>
              <w:marTop w:val="0"/>
              <w:marBottom w:val="0"/>
              <w:divBdr>
                <w:top w:val="none" w:sz="0" w:space="0" w:color="auto"/>
                <w:left w:val="none" w:sz="0" w:space="0" w:color="auto"/>
                <w:bottom w:val="none" w:sz="0" w:space="0" w:color="auto"/>
                <w:right w:val="none" w:sz="0" w:space="0" w:color="auto"/>
              </w:divBdr>
            </w:div>
            <w:div w:id="569464991">
              <w:marLeft w:val="0"/>
              <w:marRight w:val="0"/>
              <w:marTop w:val="0"/>
              <w:marBottom w:val="0"/>
              <w:divBdr>
                <w:top w:val="none" w:sz="0" w:space="0" w:color="auto"/>
                <w:left w:val="none" w:sz="0" w:space="0" w:color="auto"/>
                <w:bottom w:val="none" w:sz="0" w:space="0" w:color="auto"/>
                <w:right w:val="none" w:sz="0" w:space="0" w:color="auto"/>
              </w:divBdr>
            </w:div>
            <w:div w:id="2135437818">
              <w:marLeft w:val="0"/>
              <w:marRight w:val="0"/>
              <w:marTop w:val="0"/>
              <w:marBottom w:val="0"/>
              <w:divBdr>
                <w:top w:val="none" w:sz="0" w:space="0" w:color="auto"/>
                <w:left w:val="none" w:sz="0" w:space="0" w:color="auto"/>
                <w:bottom w:val="none" w:sz="0" w:space="0" w:color="auto"/>
                <w:right w:val="none" w:sz="0" w:space="0" w:color="auto"/>
              </w:divBdr>
            </w:div>
            <w:div w:id="1816146953">
              <w:marLeft w:val="0"/>
              <w:marRight w:val="0"/>
              <w:marTop w:val="0"/>
              <w:marBottom w:val="0"/>
              <w:divBdr>
                <w:top w:val="none" w:sz="0" w:space="0" w:color="auto"/>
                <w:left w:val="none" w:sz="0" w:space="0" w:color="auto"/>
                <w:bottom w:val="none" w:sz="0" w:space="0" w:color="auto"/>
                <w:right w:val="none" w:sz="0" w:space="0" w:color="auto"/>
              </w:divBdr>
            </w:div>
            <w:div w:id="1444107102">
              <w:marLeft w:val="0"/>
              <w:marRight w:val="0"/>
              <w:marTop w:val="0"/>
              <w:marBottom w:val="0"/>
              <w:divBdr>
                <w:top w:val="none" w:sz="0" w:space="0" w:color="auto"/>
                <w:left w:val="none" w:sz="0" w:space="0" w:color="auto"/>
                <w:bottom w:val="none" w:sz="0" w:space="0" w:color="auto"/>
                <w:right w:val="none" w:sz="0" w:space="0" w:color="auto"/>
              </w:divBdr>
            </w:div>
            <w:div w:id="1516267659">
              <w:marLeft w:val="0"/>
              <w:marRight w:val="0"/>
              <w:marTop w:val="0"/>
              <w:marBottom w:val="0"/>
              <w:divBdr>
                <w:top w:val="none" w:sz="0" w:space="0" w:color="auto"/>
                <w:left w:val="none" w:sz="0" w:space="0" w:color="auto"/>
                <w:bottom w:val="none" w:sz="0" w:space="0" w:color="auto"/>
                <w:right w:val="none" w:sz="0" w:space="0" w:color="auto"/>
              </w:divBdr>
            </w:div>
            <w:div w:id="890847829">
              <w:marLeft w:val="0"/>
              <w:marRight w:val="0"/>
              <w:marTop w:val="0"/>
              <w:marBottom w:val="0"/>
              <w:divBdr>
                <w:top w:val="none" w:sz="0" w:space="0" w:color="auto"/>
                <w:left w:val="none" w:sz="0" w:space="0" w:color="auto"/>
                <w:bottom w:val="none" w:sz="0" w:space="0" w:color="auto"/>
                <w:right w:val="none" w:sz="0" w:space="0" w:color="auto"/>
              </w:divBdr>
            </w:div>
            <w:div w:id="1405638930">
              <w:marLeft w:val="0"/>
              <w:marRight w:val="0"/>
              <w:marTop w:val="0"/>
              <w:marBottom w:val="0"/>
              <w:divBdr>
                <w:top w:val="none" w:sz="0" w:space="0" w:color="auto"/>
                <w:left w:val="none" w:sz="0" w:space="0" w:color="auto"/>
                <w:bottom w:val="none" w:sz="0" w:space="0" w:color="auto"/>
                <w:right w:val="none" w:sz="0" w:space="0" w:color="auto"/>
              </w:divBdr>
            </w:div>
            <w:div w:id="499857349">
              <w:marLeft w:val="0"/>
              <w:marRight w:val="0"/>
              <w:marTop w:val="0"/>
              <w:marBottom w:val="0"/>
              <w:divBdr>
                <w:top w:val="none" w:sz="0" w:space="0" w:color="auto"/>
                <w:left w:val="none" w:sz="0" w:space="0" w:color="auto"/>
                <w:bottom w:val="none" w:sz="0" w:space="0" w:color="auto"/>
                <w:right w:val="none" w:sz="0" w:space="0" w:color="auto"/>
              </w:divBdr>
            </w:div>
            <w:div w:id="358243236">
              <w:marLeft w:val="0"/>
              <w:marRight w:val="0"/>
              <w:marTop w:val="0"/>
              <w:marBottom w:val="0"/>
              <w:divBdr>
                <w:top w:val="none" w:sz="0" w:space="0" w:color="auto"/>
                <w:left w:val="none" w:sz="0" w:space="0" w:color="auto"/>
                <w:bottom w:val="none" w:sz="0" w:space="0" w:color="auto"/>
                <w:right w:val="none" w:sz="0" w:space="0" w:color="auto"/>
              </w:divBdr>
            </w:div>
            <w:div w:id="898437581">
              <w:marLeft w:val="0"/>
              <w:marRight w:val="0"/>
              <w:marTop w:val="0"/>
              <w:marBottom w:val="0"/>
              <w:divBdr>
                <w:top w:val="none" w:sz="0" w:space="0" w:color="auto"/>
                <w:left w:val="none" w:sz="0" w:space="0" w:color="auto"/>
                <w:bottom w:val="none" w:sz="0" w:space="0" w:color="auto"/>
                <w:right w:val="none" w:sz="0" w:space="0" w:color="auto"/>
              </w:divBdr>
            </w:div>
            <w:div w:id="39474092">
              <w:marLeft w:val="0"/>
              <w:marRight w:val="0"/>
              <w:marTop w:val="0"/>
              <w:marBottom w:val="0"/>
              <w:divBdr>
                <w:top w:val="none" w:sz="0" w:space="0" w:color="auto"/>
                <w:left w:val="none" w:sz="0" w:space="0" w:color="auto"/>
                <w:bottom w:val="none" w:sz="0" w:space="0" w:color="auto"/>
                <w:right w:val="none" w:sz="0" w:space="0" w:color="auto"/>
              </w:divBdr>
            </w:div>
            <w:div w:id="471607021">
              <w:marLeft w:val="0"/>
              <w:marRight w:val="0"/>
              <w:marTop w:val="0"/>
              <w:marBottom w:val="0"/>
              <w:divBdr>
                <w:top w:val="none" w:sz="0" w:space="0" w:color="auto"/>
                <w:left w:val="none" w:sz="0" w:space="0" w:color="auto"/>
                <w:bottom w:val="none" w:sz="0" w:space="0" w:color="auto"/>
                <w:right w:val="none" w:sz="0" w:space="0" w:color="auto"/>
              </w:divBdr>
            </w:div>
            <w:div w:id="1949510777">
              <w:marLeft w:val="0"/>
              <w:marRight w:val="0"/>
              <w:marTop w:val="0"/>
              <w:marBottom w:val="0"/>
              <w:divBdr>
                <w:top w:val="none" w:sz="0" w:space="0" w:color="auto"/>
                <w:left w:val="none" w:sz="0" w:space="0" w:color="auto"/>
                <w:bottom w:val="none" w:sz="0" w:space="0" w:color="auto"/>
                <w:right w:val="none" w:sz="0" w:space="0" w:color="auto"/>
              </w:divBdr>
            </w:div>
            <w:div w:id="1140921565">
              <w:marLeft w:val="0"/>
              <w:marRight w:val="0"/>
              <w:marTop w:val="0"/>
              <w:marBottom w:val="0"/>
              <w:divBdr>
                <w:top w:val="none" w:sz="0" w:space="0" w:color="auto"/>
                <w:left w:val="none" w:sz="0" w:space="0" w:color="auto"/>
                <w:bottom w:val="none" w:sz="0" w:space="0" w:color="auto"/>
                <w:right w:val="none" w:sz="0" w:space="0" w:color="auto"/>
              </w:divBdr>
            </w:div>
            <w:div w:id="1794591247">
              <w:marLeft w:val="0"/>
              <w:marRight w:val="0"/>
              <w:marTop w:val="0"/>
              <w:marBottom w:val="0"/>
              <w:divBdr>
                <w:top w:val="none" w:sz="0" w:space="0" w:color="auto"/>
                <w:left w:val="none" w:sz="0" w:space="0" w:color="auto"/>
                <w:bottom w:val="none" w:sz="0" w:space="0" w:color="auto"/>
                <w:right w:val="none" w:sz="0" w:space="0" w:color="auto"/>
              </w:divBdr>
            </w:div>
            <w:div w:id="926035081">
              <w:marLeft w:val="0"/>
              <w:marRight w:val="0"/>
              <w:marTop w:val="0"/>
              <w:marBottom w:val="0"/>
              <w:divBdr>
                <w:top w:val="none" w:sz="0" w:space="0" w:color="auto"/>
                <w:left w:val="none" w:sz="0" w:space="0" w:color="auto"/>
                <w:bottom w:val="none" w:sz="0" w:space="0" w:color="auto"/>
                <w:right w:val="none" w:sz="0" w:space="0" w:color="auto"/>
              </w:divBdr>
            </w:div>
            <w:div w:id="465781421">
              <w:marLeft w:val="0"/>
              <w:marRight w:val="0"/>
              <w:marTop w:val="0"/>
              <w:marBottom w:val="0"/>
              <w:divBdr>
                <w:top w:val="none" w:sz="0" w:space="0" w:color="auto"/>
                <w:left w:val="none" w:sz="0" w:space="0" w:color="auto"/>
                <w:bottom w:val="none" w:sz="0" w:space="0" w:color="auto"/>
                <w:right w:val="none" w:sz="0" w:space="0" w:color="auto"/>
              </w:divBdr>
            </w:div>
            <w:div w:id="2106683139">
              <w:marLeft w:val="0"/>
              <w:marRight w:val="0"/>
              <w:marTop w:val="0"/>
              <w:marBottom w:val="0"/>
              <w:divBdr>
                <w:top w:val="none" w:sz="0" w:space="0" w:color="auto"/>
                <w:left w:val="none" w:sz="0" w:space="0" w:color="auto"/>
                <w:bottom w:val="none" w:sz="0" w:space="0" w:color="auto"/>
                <w:right w:val="none" w:sz="0" w:space="0" w:color="auto"/>
              </w:divBdr>
            </w:div>
            <w:div w:id="1996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763">
      <w:bodyDiv w:val="1"/>
      <w:marLeft w:val="0"/>
      <w:marRight w:val="0"/>
      <w:marTop w:val="0"/>
      <w:marBottom w:val="0"/>
      <w:divBdr>
        <w:top w:val="none" w:sz="0" w:space="0" w:color="auto"/>
        <w:left w:val="none" w:sz="0" w:space="0" w:color="auto"/>
        <w:bottom w:val="none" w:sz="0" w:space="0" w:color="auto"/>
        <w:right w:val="none" w:sz="0" w:space="0" w:color="auto"/>
      </w:divBdr>
      <w:divsChild>
        <w:div w:id="885533963">
          <w:marLeft w:val="0"/>
          <w:marRight w:val="0"/>
          <w:marTop w:val="0"/>
          <w:marBottom w:val="0"/>
          <w:divBdr>
            <w:top w:val="none" w:sz="0" w:space="0" w:color="auto"/>
            <w:left w:val="none" w:sz="0" w:space="0" w:color="auto"/>
            <w:bottom w:val="none" w:sz="0" w:space="0" w:color="auto"/>
            <w:right w:val="none" w:sz="0" w:space="0" w:color="auto"/>
          </w:divBdr>
          <w:divsChild>
            <w:div w:id="1463771718">
              <w:marLeft w:val="0"/>
              <w:marRight w:val="0"/>
              <w:marTop w:val="0"/>
              <w:marBottom w:val="0"/>
              <w:divBdr>
                <w:top w:val="none" w:sz="0" w:space="0" w:color="auto"/>
                <w:left w:val="none" w:sz="0" w:space="0" w:color="auto"/>
                <w:bottom w:val="none" w:sz="0" w:space="0" w:color="auto"/>
                <w:right w:val="none" w:sz="0" w:space="0" w:color="auto"/>
              </w:divBdr>
              <w:divsChild>
                <w:div w:id="675621499">
                  <w:marLeft w:val="0"/>
                  <w:marRight w:val="0"/>
                  <w:marTop w:val="0"/>
                  <w:marBottom w:val="0"/>
                  <w:divBdr>
                    <w:top w:val="none" w:sz="0" w:space="0" w:color="auto"/>
                    <w:left w:val="none" w:sz="0" w:space="0" w:color="auto"/>
                    <w:bottom w:val="none" w:sz="0" w:space="0" w:color="auto"/>
                    <w:right w:val="none" w:sz="0" w:space="0" w:color="auto"/>
                  </w:divBdr>
                  <w:divsChild>
                    <w:div w:id="440027235">
                      <w:marLeft w:val="0"/>
                      <w:marRight w:val="0"/>
                      <w:marTop w:val="0"/>
                      <w:marBottom w:val="0"/>
                      <w:divBdr>
                        <w:top w:val="none" w:sz="0" w:space="0" w:color="auto"/>
                        <w:left w:val="none" w:sz="0" w:space="0" w:color="auto"/>
                        <w:bottom w:val="none" w:sz="0" w:space="0" w:color="auto"/>
                        <w:right w:val="none" w:sz="0" w:space="0" w:color="auto"/>
                      </w:divBdr>
                      <w:divsChild>
                        <w:div w:id="1669669511">
                          <w:marLeft w:val="0"/>
                          <w:marRight w:val="0"/>
                          <w:marTop w:val="0"/>
                          <w:marBottom w:val="0"/>
                          <w:divBdr>
                            <w:top w:val="none" w:sz="0" w:space="0" w:color="auto"/>
                            <w:left w:val="none" w:sz="0" w:space="0" w:color="auto"/>
                            <w:bottom w:val="none" w:sz="0" w:space="0" w:color="auto"/>
                            <w:right w:val="none" w:sz="0" w:space="0" w:color="auto"/>
                          </w:divBdr>
                          <w:divsChild>
                            <w:div w:id="1720128669">
                              <w:marLeft w:val="0"/>
                              <w:marRight w:val="0"/>
                              <w:marTop w:val="0"/>
                              <w:marBottom w:val="0"/>
                              <w:divBdr>
                                <w:top w:val="none" w:sz="0" w:space="0" w:color="auto"/>
                                <w:left w:val="none" w:sz="0" w:space="0" w:color="auto"/>
                                <w:bottom w:val="none" w:sz="0" w:space="0" w:color="auto"/>
                                <w:right w:val="none" w:sz="0" w:space="0" w:color="auto"/>
                              </w:divBdr>
                              <w:divsChild>
                                <w:div w:id="686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113565">
      <w:bodyDiv w:val="1"/>
      <w:marLeft w:val="0"/>
      <w:marRight w:val="0"/>
      <w:marTop w:val="0"/>
      <w:marBottom w:val="0"/>
      <w:divBdr>
        <w:top w:val="none" w:sz="0" w:space="0" w:color="auto"/>
        <w:left w:val="none" w:sz="0" w:space="0" w:color="auto"/>
        <w:bottom w:val="none" w:sz="0" w:space="0" w:color="auto"/>
        <w:right w:val="none" w:sz="0" w:space="0" w:color="auto"/>
      </w:divBdr>
      <w:divsChild>
        <w:div w:id="2017149770">
          <w:marLeft w:val="0"/>
          <w:marRight w:val="0"/>
          <w:marTop w:val="0"/>
          <w:marBottom w:val="0"/>
          <w:divBdr>
            <w:top w:val="none" w:sz="0" w:space="0" w:color="auto"/>
            <w:left w:val="none" w:sz="0" w:space="0" w:color="auto"/>
            <w:bottom w:val="none" w:sz="0" w:space="0" w:color="auto"/>
            <w:right w:val="none" w:sz="0" w:space="0" w:color="auto"/>
          </w:divBdr>
          <w:divsChild>
            <w:div w:id="8928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780">
      <w:bodyDiv w:val="1"/>
      <w:marLeft w:val="0"/>
      <w:marRight w:val="0"/>
      <w:marTop w:val="0"/>
      <w:marBottom w:val="0"/>
      <w:divBdr>
        <w:top w:val="none" w:sz="0" w:space="0" w:color="auto"/>
        <w:left w:val="none" w:sz="0" w:space="0" w:color="auto"/>
        <w:bottom w:val="none" w:sz="0" w:space="0" w:color="auto"/>
        <w:right w:val="none" w:sz="0" w:space="0" w:color="auto"/>
      </w:divBdr>
      <w:divsChild>
        <w:div w:id="2032801497">
          <w:marLeft w:val="0"/>
          <w:marRight w:val="0"/>
          <w:marTop w:val="0"/>
          <w:marBottom w:val="0"/>
          <w:divBdr>
            <w:top w:val="none" w:sz="0" w:space="0" w:color="auto"/>
            <w:left w:val="none" w:sz="0" w:space="0" w:color="auto"/>
            <w:bottom w:val="none" w:sz="0" w:space="0" w:color="auto"/>
            <w:right w:val="none" w:sz="0" w:space="0" w:color="auto"/>
          </w:divBdr>
          <w:divsChild>
            <w:div w:id="762411506">
              <w:marLeft w:val="0"/>
              <w:marRight w:val="0"/>
              <w:marTop w:val="0"/>
              <w:marBottom w:val="0"/>
              <w:divBdr>
                <w:top w:val="none" w:sz="0" w:space="0" w:color="auto"/>
                <w:left w:val="none" w:sz="0" w:space="0" w:color="auto"/>
                <w:bottom w:val="none" w:sz="0" w:space="0" w:color="auto"/>
                <w:right w:val="none" w:sz="0" w:space="0" w:color="auto"/>
              </w:divBdr>
            </w:div>
            <w:div w:id="1648974150">
              <w:marLeft w:val="0"/>
              <w:marRight w:val="0"/>
              <w:marTop w:val="0"/>
              <w:marBottom w:val="0"/>
              <w:divBdr>
                <w:top w:val="none" w:sz="0" w:space="0" w:color="auto"/>
                <w:left w:val="none" w:sz="0" w:space="0" w:color="auto"/>
                <w:bottom w:val="none" w:sz="0" w:space="0" w:color="auto"/>
                <w:right w:val="none" w:sz="0" w:space="0" w:color="auto"/>
              </w:divBdr>
            </w:div>
            <w:div w:id="2102792823">
              <w:marLeft w:val="0"/>
              <w:marRight w:val="0"/>
              <w:marTop w:val="0"/>
              <w:marBottom w:val="0"/>
              <w:divBdr>
                <w:top w:val="none" w:sz="0" w:space="0" w:color="auto"/>
                <w:left w:val="none" w:sz="0" w:space="0" w:color="auto"/>
                <w:bottom w:val="none" w:sz="0" w:space="0" w:color="auto"/>
                <w:right w:val="none" w:sz="0" w:space="0" w:color="auto"/>
              </w:divBdr>
            </w:div>
            <w:div w:id="2038964060">
              <w:marLeft w:val="0"/>
              <w:marRight w:val="0"/>
              <w:marTop w:val="0"/>
              <w:marBottom w:val="0"/>
              <w:divBdr>
                <w:top w:val="none" w:sz="0" w:space="0" w:color="auto"/>
                <w:left w:val="none" w:sz="0" w:space="0" w:color="auto"/>
                <w:bottom w:val="none" w:sz="0" w:space="0" w:color="auto"/>
                <w:right w:val="none" w:sz="0" w:space="0" w:color="auto"/>
              </w:divBdr>
            </w:div>
            <w:div w:id="461995878">
              <w:marLeft w:val="0"/>
              <w:marRight w:val="0"/>
              <w:marTop w:val="0"/>
              <w:marBottom w:val="0"/>
              <w:divBdr>
                <w:top w:val="none" w:sz="0" w:space="0" w:color="auto"/>
                <w:left w:val="none" w:sz="0" w:space="0" w:color="auto"/>
                <w:bottom w:val="none" w:sz="0" w:space="0" w:color="auto"/>
                <w:right w:val="none" w:sz="0" w:space="0" w:color="auto"/>
              </w:divBdr>
            </w:div>
            <w:div w:id="211624390">
              <w:marLeft w:val="0"/>
              <w:marRight w:val="0"/>
              <w:marTop w:val="0"/>
              <w:marBottom w:val="0"/>
              <w:divBdr>
                <w:top w:val="none" w:sz="0" w:space="0" w:color="auto"/>
                <w:left w:val="none" w:sz="0" w:space="0" w:color="auto"/>
                <w:bottom w:val="none" w:sz="0" w:space="0" w:color="auto"/>
                <w:right w:val="none" w:sz="0" w:space="0" w:color="auto"/>
              </w:divBdr>
            </w:div>
            <w:div w:id="885726898">
              <w:marLeft w:val="0"/>
              <w:marRight w:val="0"/>
              <w:marTop w:val="0"/>
              <w:marBottom w:val="0"/>
              <w:divBdr>
                <w:top w:val="none" w:sz="0" w:space="0" w:color="auto"/>
                <w:left w:val="none" w:sz="0" w:space="0" w:color="auto"/>
                <w:bottom w:val="none" w:sz="0" w:space="0" w:color="auto"/>
                <w:right w:val="none" w:sz="0" w:space="0" w:color="auto"/>
              </w:divBdr>
            </w:div>
            <w:div w:id="3311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140">
      <w:bodyDiv w:val="1"/>
      <w:marLeft w:val="0"/>
      <w:marRight w:val="0"/>
      <w:marTop w:val="0"/>
      <w:marBottom w:val="0"/>
      <w:divBdr>
        <w:top w:val="none" w:sz="0" w:space="0" w:color="auto"/>
        <w:left w:val="none" w:sz="0" w:space="0" w:color="auto"/>
        <w:bottom w:val="none" w:sz="0" w:space="0" w:color="auto"/>
        <w:right w:val="none" w:sz="0" w:space="0" w:color="auto"/>
      </w:divBdr>
    </w:div>
    <w:div w:id="524294279">
      <w:bodyDiv w:val="1"/>
      <w:marLeft w:val="0"/>
      <w:marRight w:val="0"/>
      <w:marTop w:val="0"/>
      <w:marBottom w:val="0"/>
      <w:divBdr>
        <w:top w:val="none" w:sz="0" w:space="0" w:color="auto"/>
        <w:left w:val="none" w:sz="0" w:space="0" w:color="auto"/>
        <w:bottom w:val="none" w:sz="0" w:space="0" w:color="auto"/>
        <w:right w:val="none" w:sz="0" w:space="0" w:color="auto"/>
      </w:divBdr>
      <w:divsChild>
        <w:div w:id="1432706539">
          <w:marLeft w:val="0"/>
          <w:marRight w:val="0"/>
          <w:marTop w:val="0"/>
          <w:marBottom w:val="0"/>
          <w:divBdr>
            <w:top w:val="none" w:sz="0" w:space="0" w:color="auto"/>
            <w:left w:val="none" w:sz="0" w:space="0" w:color="auto"/>
            <w:bottom w:val="none" w:sz="0" w:space="0" w:color="auto"/>
            <w:right w:val="none" w:sz="0" w:space="0" w:color="auto"/>
          </w:divBdr>
          <w:divsChild>
            <w:div w:id="1817987535">
              <w:marLeft w:val="0"/>
              <w:marRight w:val="0"/>
              <w:marTop w:val="0"/>
              <w:marBottom w:val="0"/>
              <w:divBdr>
                <w:top w:val="none" w:sz="0" w:space="0" w:color="auto"/>
                <w:left w:val="none" w:sz="0" w:space="0" w:color="auto"/>
                <w:bottom w:val="none" w:sz="0" w:space="0" w:color="auto"/>
                <w:right w:val="none" w:sz="0" w:space="0" w:color="auto"/>
              </w:divBdr>
            </w:div>
            <w:div w:id="745229644">
              <w:marLeft w:val="0"/>
              <w:marRight w:val="0"/>
              <w:marTop w:val="0"/>
              <w:marBottom w:val="0"/>
              <w:divBdr>
                <w:top w:val="none" w:sz="0" w:space="0" w:color="auto"/>
                <w:left w:val="none" w:sz="0" w:space="0" w:color="auto"/>
                <w:bottom w:val="none" w:sz="0" w:space="0" w:color="auto"/>
                <w:right w:val="none" w:sz="0" w:space="0" w:color="auto"/>
              </w:divBdr>
            </w:div>
            <w:div w:id="1923836479">
              <w:marLeft w:val="0"/>
              <w:marRight w:val="0"/>
              <w:marTop w:val="0"/>
              <w:marBottom w:val="0"/>
              <w:divBdr>
                <w:top w:val="none" w:sz="0" w:space="0" w:color="auto"/>
                <w:left w:val="none" w:sz="0" w:space="0" w:color="auto"/>
                <w:bottom w:val="none" w:sz="0" w:space="0" w:color="auto"/>
                <w:right w:val="none" w:sz="0" w:space="0" w:color="auto"/>
              </w:divBdr>
            </w:div>
            <w:div w:id="605234034">
              <w:marLeft w:val="0"/>
              <w:marRight w:val="0"/>
              <w:marTop w:val="0"/>
              <w:marBottom w:val="0"/>
              <w:divBdr>
                <w:top w:val="none" w:sz="0" w:space="0" w:color="auto"/>
                <w:left w:val="none" w:sz="0" w:space="0" w:color="auto"/>
                <w:bottom w:val="none" w:sz="0" w:space="0" w:color="auto"/>
                <w:right w:val="none" w:sz="0" w:space="0" w:color="auto"/>
              </w:divBdr>
            </w:div>
            <w:div w:id="1839077218">
              <w:marLeft w:val="0"/>
              <w:marRight w:val="0"/>
              <w:marTop w:val="0"/>
              <w:marBottom w:val="0"/>
              <w:divBdr>
                <w:top w:val="none" w:sz="0" w:space="0" w:color="auto"/>
                <w:left w:val="none" w:sz="0" w:space="0" w:color="auto"/>
                <w:bottom w:val="none" w:sz="0" w:space="0" w:color="auto"/>
                <w:right w:val="none" w:sz="0" w:space="0" w:color="auto"/>
              </w:divBdr>
            </w:div>
            <w:div w:id="305865867">
              <w:marLeft w:val="0"/>
              <w:marRight w:val="0"/>
              <w:marTop w:val="0"/>
              <w:marBottom w:val="0"/>
              <w:divBdr>
                <w:top w:val="none" w:sz="0" w:space="0" w:color="auto"/>
                <w:left w:val="none" w:sz="0" w:space="0" w:color="auto"/>
                <w:bottom w:val="none" w:sz="0" w:space="0" w:color="auto"/>
                <w:right w:val="none" w:sz="0" w:space="0" w:color="auto"/>
              </w:divBdr>
            </w:div>
            <w:div w:id="33314676">
              <w:marLeft w:val="0"/>
              <w:marRight w:val="0"/>
              <w:marTop w:val="0"/>
              <w:marBottom w:val="0"/>
              <w:divBdr>
                <w:top w:val="none" w:sz="0" w:space="0" w:color="auto"/>
                <w:left w:val="none" w:sz="0" w:space="0" w:color="auto"/>
                <w:bottom w:val="none" w:sz="0" w:space="0" w:color="auto"/>
                <w:right w:val="none" w:sz="0" w:space="0" w:color="auto"/>
              </w:divBdr>
            </w:div>
            <w:div w:id="4108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0328">
      <w:bodyDiv w:val="1"/>
      <w:marLeft w:val="0"/>
      <w:marRight w:val="0"/>
      <w:marTop w:val="0"/>
      <w:marBottom w:val="0"/>
      <w:divBdr>
        <w:top w:val="none" w:sz="0" w:space="0" w:color="auto"/>
        <w:left w:val="none" w:sz="0" w:space="0" w:color="auto"/>
        <w:bottom w:val="none" w:sz="0" w:space="0" w:color="auto"/>
        <w:right w:val="none" w:sz="0" w:space="0" w:color="auto"/>
      </w:divBdr>
      <w:divsChild>
        <w:div w:id="893737317">
          <w:marLeft w:val="0"/>
          <w:marRight w:val="0"/>
          <w:marTop w:val="0"/>
          <w:marBottom w:val="0"/>
          <w:divBdr>
            <w:top w:val="none" w:sz="0" w:space="0" w:color="auto"/>
            <w:left w:val="none" w:sz="0" w:space="0" w:color="auto"/>
            <w:bottom w:val="none" w:sz="0" w:space="0" w:color="auto"/>
            <w:right w:val="none" w:sz="0" w:space="0" w:color="auto"/>
          </w:divBdr>
          <w:divsChild>
            <w:div w:id="1476988318">
              <w:marLeft w:val="0"/>
              <w:marRight w:val="0"/>
              <w:marTop w:val="0"/>
              <w:marBottom w:val="0"/>
              <w:divBdr>
                <w:top w:val="none" w:sz="0" w:space="0" w:color="auto"/>
                <w:left w:val="none" w:sz="0" w:space="0" w:color="auto"/>
                <w:bottom w:val="none" w:sz="0" w:space="0" w:color="auto"/>
                <w:right w:val="none" w:sz="0" w:space="0" w:color="auto"/>
              </w:divBdr>
            </w:div>
            <w:div w:id="16369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5441">
      <w:bodyDiv w:val="1"/>
      <w:marLeft w:val="0"/>
      <w:marRight w:val="0"/>
      <w:marTop w:val="0"/>
      <w:marBottom w:val="0"/>
      <w:divBdr>
        <w:top w:val="none" w:sz="0" w:space="0" w:color="auto"/>
        <w:left w:val="none" w:sz="0" w:space="0" w:color="auto"/>
        <w:bottom w:val="none" w:sz="0" w:space="0" w:color="auto"/>
        <w:right w:val="none" w:sz="0" w:space="0" w:color="auto"/>
      </w:divBdr>
    </w:div>
    <w:div w:id="599529050">
      <w:bodyDiv w:val="1"/>
      <w:marLeft w:val="0"/>
      <w:marRight w:val="0"/>
      <w:marTop w:val="0"/>
      <w:marBottom w:val="0"/>
      <w:divBdr>
        <w:top w:val="none" w:sz="0" w:space="0" w:color="auto"/>
        <w:left w:val="none" w:sz="0" w:space="0" w:color="auto"/>
        <w:bottom w:val="none" w:sz="0" w:space="0" w:color="auto"/>
        <w:right w:val="none" w:sz="0" w:space="0" w:color="auto"/>
      </w:divBdr>
    </w:div>
    <w:div w:id="644432679">
      <w:bodyDiv w:val="1"/>
      <w:marLeft w:val="0"/>
      <w:marRight w:val="0"/>
      <w:marTop w:val="0"/>
      <w:marBottom w:val="0"/>
      <w:divBdr>
        <w:top w:val="none" w:sz="0" w:space="0" w:color="auto"/>
        <w:left w:val="none" w:sz="0" w:space="0" w:color="auto"/>
        <w:bottom w:val="none" w:sz="0" w:space="0" w:color="auto"/>
        <w:right w:val="none" w:sz="0" w:space="0" w:color="auto"/>
      </w:divBdr>
    </w:div>
    <w:div w:id="694843123">
      <w:bodyDiv w:val="1"/>
      <w:marLeft w:val="0"/>
      <w:marRight w:val="0"/>
      <w:marTop w:val="0"/>
      <w:marBottom w:val="0"/>
      <w:divBdr>
        <w:top w:val="none" w:sz="0" w:space="0" w:color="auto"/>
        <w:left w:val="none" w:sz="0" w:space="0" w:color="auto"/>
        <w:bottom w:val="none" w:sz="0" w:space="0" w:color="auto"/>
        <w:right w:val="none" w:sz="0" w:space="0" w:color="auto"/>
      </w:divBdr>
      <w:divsChild>
        <w:div w:id="1361004743">
          <w:marLeft w:val="0"/>
          <w:marRight w:val="0"/>
          <w:marTop w:val="0"/>
          <w:marBottom w:val="0"/>
          <w:divBdr>
            <w:top w:val="none" w:sz="0" w:space="0" w:color="auto"/>
            <w:left w:val="none" w:sz="0" w:space="0" w:color="auto"/>
            <w:bottom w:val="none" w:sz="0" w:space="0" w:color="auto"/>
            <w:right w:val="none" w:sz="0" w:space="0" w:color="auto"/>
          </w:divBdr>
          <w:divsChild>
            <w:div w:id="236476065">
              <w:marLeft w:val="0"/>
              <w:marRight w:val="0"/>
              <w:marTop w:val="0"/>
              <w:marBottom w:val="0"/>
              <w:divBdr>
                <w:top w:val="none" w:sz="0" w:space="0" w:color="auto"/>
                <w:left w:val="none" w:sz="0" w:space="0" w:color="auto"/>
                <w:bottom w:val="none" w:sz="0" w:space="0" w:color="auto"/>
                <w:right w:val="none" w:sz="0" w:space="0" w:color="auto"/>
              </w:divBdr>
            </w:div>
            <w:div w:id="2048293800">
              <w:marLeft w:val="0"/>
              <w:marRight w:val="0"/>
              <w:marTop w:val="0"/>
              <w:marBottom w:val="0"/>
              <w:divBdr>
                <w:top w:val="none" w:sz="0" w:space="0" w:color="auto"/>
                <w:left w:val="none" w:sz="0" w:space="0" w:color="auto"/>
                <w:bottom w:val="none" w:sz="0" w:space="0" w:color="auto"/>
                <w:right w:val="none" w:sz="0" w:space="0" w:color="auto"/>
              </w:divBdr>
            </w:div>
            <w:div w:id="2143575661">
              <w:marLeft w:val="0"/>
              <w:marRight w:val="0"/>
              <w:marTop w:val="0"/>
              <w:marBottom w:val="0"/>
              <w:divBdr>
                <w:top w:val="none" w:sz="0" w:space="0" w:color="auto"/>
                <w:left w:val="none" w:sz="0" w:space="0" w:color="auto"/>
                <w:bottom w:val="none" w:sz="0" w:space="0" w:color="auto"/>
                <w:right w:val="none" w:sz="0" w:space="0" w:color="auto"/>
              </w:divBdr>
            </w:div>
            <w:div w:id="247009083">
              <w:marLeft w:val="0"/>
              <w:marRight w:val="0"/>
              <w:marTop w:val="0"/>
              <w:marBottom w:val="0"/>
              <w:divBdr>
                <w:top w:val="none" w:sz="0" w:space="0" w:color="auto"/>
                <w:left w:val="none" w:sz="0" w:space="0" w:color="auto"/>
                <w:bottom w:val="none" w:sz="0" w:space="0" w:color="auto"/>
                <w:right w:val="none" w:sz="0" w:space="0" w:color="auto"/>
              </w:divBdr>
            </w:div>
            <w:div w:id="1698659905">
              <w:marLeft w:val="0"/>
              <w:marRight w:val="0"/>
              <w:marTop w:val="0"/>
              <w:marBottom w:val="0"/>
              <w:divBdr>
                <w:top w:val="none" w:sz="0" w:space="0" w:color="auto"/>
                <w:left w:val="none" w:sz="0" w:space="0" w:color="auto"/>
                <w:bottom w:val="none" w:sz="0" w:space="0" w:color="auto"/>
                <w:right w:val="none" w:sz="0" w:space="0" w:color="auto"/>
              </w:divBdr>
            </w:div>
            <w:div w:id="971255910">
              <w:marLeft w:val="0"/>
              <w:marRight w:val="0"/>
              <w:marTop w:val="0"/>
              <w:marBottom w:val="0"/>
              <w:divBdr>
                <w:top w:val="none" w:sz="0" w:space="0" w:color="auto"/>
                <w:left w:val="none" w:sz="0" w:space="0" w:color="auto"/>
                <w:bottom w:val="none" w:sz="0" w:space="0" w:color="auto"/>
                <w:right w:val="none" w:sz="0" w:space="0" w:color="auto"/>
              </w:divBdr>
            </w:div>
            <w:div w:id="1100830067">
              <w:marLeft w:val="0"/>
              <w:marRight w:val="0"/>
              <w:marTop w:val="0"/>
              <w:marBottom w:val="0"/>
              <w:divBdr>
                <w:top w:val="none" w:sz="0" w:space="0" w:color="auto"/>
                <w:left w:val="none" w:sz="0" w:space="0" w:color="auto"/>
                <w:bottom w:val="none" w:sz="0" w:space="0" w:color="auto"/>
                <w:right w:val="none" w:sz="0" w:space="0" w:color="auto"/>
              </w:divBdr>
            </w:div>
            <w:div w:id="996806208">
              <w:marLeft w:val="0"/>
              <w:marRight w:val="0"/>
              <w:marTop w:val="0"/>
              <w:marBottom w:val="0"/>
              <w:divBdr>
                <w:top w:val="none" w:sz="0" w:space="0" w:color="auto"/>
                <w:left w:val="none" w:sz="0" w:space="0" w:color="auto"/>
                <w:bottom w:val="none" w:sz="0" w:space="0" w:color="auto"/>
                <w:right w:val="none" w:sz="0" w:space="0" w:color="auto"/>
              </w:divBdr>
            </w:div>
            <w:div w:id="1218323899">
              <w:marLeft w:val="0"/>
              <w:marRight w:val="0"/>
              <w:marTop w:val="0"/>
              <w:marBottom w:val="0"/>
              <w:divBdr>
                <w:top w:val="none" w:sz="0" w:space="0" w:color="auto"/>
                <w:left w:val="none" w:sz="0" w:space="0" w:color="auto"/>
                <w:bottom w:val="none" w:sz="0" w:space="0" w:color="auto"/>
                <w:right w:val="none" w:sz="0" w:space="0" w:color="auto"/>
              </w:divBdr>
            </w:div>
            <w:div w:id="2586274">
              <w:marLeft w:val="0"/>
              <w:marRight w:val="0"/>
              <w:marTop w:val="0"/>
              <w:marBottom w:val="0"/>
              <w:divBdr>
                <w:top w:val="none" w:sz="0" w:space="0" w:color="auto"/>
                <w:left w:val="none" w:sz="0" w:space="0" w:color="auto"/>
                <w:bottom w:val="none" w:sz="0" w:space="0" w:color="auto"/>
                <w:right w:val="none" w:sz="0" w:space="0" w:color="auto"/>
              </w:divBdr>
            </w:div>
            <w:div w:id="1395663485">
              <w:marLeft w:val="0"/>
              <w:marRight w:val="0"/>
              <w:marTop w:val="0"/>
              <w:marBottom w:val="0"/>
              <w:divBdr>
                <w:top w:val="none" w:sz="0" w:space="0" w:color="auto"/>
                <w:left w:val="none" w:sz="0" w:space="0" w:color="auto"/>
                <w:bottom w:val="none" w:sz="0" w:space="0" w:color="auto"/>
                <w:right w:val="none" w:sz="0" w:space="0" w:color="auto"/>
              </w:divBdr>
            </w:div>
            <w:div w:id="774793020">
              <w:marLeft w:val="0"/>
              <w:marRight w:val="0"/>
              <w:marTop w:val="0"/>
              <w:marBottom w:val="0"/>
              <w:divBdr>
                <w:top w:val="none" w:sz="0" w:space="0" w:color="auto"/>
                <w:left w:val="none" w:sz="0" w:space="0" w:color="auto"/>
                <w:bottom w:val="none" w:sz="0" w:space="0" w:color="auto"/>
                <w:right w:val="none" w:sz="0" w:space="0" w:color="auto"/>
              </w:divBdr>
            </w:div>
            <w:div w:id="542836810">
              <w:marLeft w:val="0"/>
              <w:marRight w:val="0"/>
              <w:marTop w:val="0"/>
              <w:marBottom w:val="0"/>
              <w:divBdr>
                <w:top w:val="none" w:sz="0" w:space="0" w:color="auto"/>
                <w:left w:val="none" w:sz="0" w:space="0" w:color="auto"/>
                <w:bottom w:val="none" w:sz="0" w:space="0" w:color="auto"/>
                <w:right w:val="none" w:sz="0" w:space="0" w:color="auto"/>
              </w:divBdr>
            </w:div>
            <w:div w:id="130290673">
              <w:marLeft w:val="0"/>
              <w:marRight w:val="0"/>
              <w:marTop w:val="0"/>
              <w:marBottom w:val="0"/>
              <w:divBdr>
                <w:top w:val="none" w:sz="0" w:space="0" w:color="auto"/>
                <w:left w:val="none" w:sz="0" w:space="0" w:color="auto"/>
                <w:bottom w:val="none" w:sz="0" w:space="0" w:color="auto"/>
                <w:right w:val="none" w:sz="0" w:space="0" w:color="auto"/>
              </w:divBdr>
            </w:div>
            <w:div w:id="164175809">
              <w:marLeft w:val="0"/>
              <w:marRight w:val="0"/>
              <w:marTop w:val="0"/>
              <w:marBottom w:val="0"/>
              <w:divBdr>
                <w:top w:val="none" w:sz="0" w:space="0" w:color="auto"/>
                <w:left w:val="none" w:sz="0" w:space="0" w:color="auto"/>
                <w:bottom w:val="none" w:sz="0" w:space="0" w:color="auto"/>
                <w:right w:val="none" w:sz="0" w:space="0" w:color="auto"/>
              </w:divBdr>
            </w:div>
            <w:div w:id="891115362">
              <w:marLeft w:val="0"/>
              <w:marRight w:val="0"/>
              <w:marTop w:val="0"/>
              <w:marBottom w:val="0"/>
              <w:divBdr>
                <w:top w:val="none" w:sz="0" w:space="0" w:color="auto"/>
                <w:left w:val="none" w:sz="0" w:space="0" w:color="auto"/>
                <w:bottom w:val="none" w:sz="0" w:space="0" w:color="auto"/>
                <w:right w:val="none" w:sz="0" w:space="0" w:color="auto"/>
              </w:divBdr>
            </w:div>
            <w:div w:id="1583833418">
              <w:marLeft w:val="0"/>
              <w:marRight w:val="0"/>
              <w:marTop w:val="0"/>
              <w:marBottom w:val="0"/>
              <w:divBdr>
                <w:top w:val="none" w:sz="0" w:space="0" w:color="auto"/>
                <w:left w:val="none" w:sz="0" w:space="0" w:color="auto"/>
                <w:bottom w:val="none" w:sz="0" w:space="0" w:color="auto"/>
                <w:right w:val="none" w:sz="0" w:space="0" w:color="auto"/>
              </w:divBdr>
            </w:div>
            <w:div w:id="1853836959">
              <w:marLeft w:val="0"/>
              <w:marRight w:val="0"/>
              <w:marTop w:val="0"/>
              <w:marBottom w:val="0"/>
              <w:divBdr>
                <w:top w:val="none" w:sz="0" w:space="0" w:color="auto"/>
                <w:left w:val="none" w:sz="0" w:space="0" w:color="auto"/>
                <w:bottom w:val="none" w:sz="0" w:space="0" w:color="auto"/>
                <w:right w:val="none" w:sz="0" w:space="0" w:color="auto"/>
              </w:divBdr>
            </w:div>
            <w:div w:id="1408842354">
              <w:marLeft w:val="0"/>
              <w:marRight w:val="0"/>
              <w:marTop w:val="0"/>
              <w:marBottom w:val="0"/>
              <w:divBdr>
                <w:top w:val="none" w:sz="0" w:space="0" w:color="auto"/>
                <w:left w:val="none" w:sz="0" w:space="0" w:color="auto"/>
                <w:bottom w:val="none" w:sz="0" w:space="0" w:color="auto"/>
                <w:right w:val="none" w:sz="0" w:space="0" w:color="auto"/>
              </w:divBdr>
            </w:div>
            <w:div w:id="940182242">
              <w:marLeft w:val="0"/>
              <w:marRight w:val="0"/>
              <w:marTop w:val="0"/>
              <w:marBottom w:val="0"/>
              <w:divBdr>
                <w:top w:val="none" w:sz="0" w:space="0" w:color="auto"/>
                <w:left w:val="none" w:sz="0" w:space="0" w:color="auto"/>
                <w:bottom w:val="none" w:sz="0" w:space="0" w:color="auto"/>
                <w:right w:val="none" w:sz="0" w:space="0" w:color="auto"/>
              </w:divBdr>
            </w:div>
            <w:div w:id="105202206">
              <w:marLeft w:val="0"/>
              <w:marRight w:val="0"/>
              <w:marTop w:val="0"/>
              <w:marBottom w:val="0"/>
              <w:divBdr>
                <w:top w:val="none" w:sz="0" w:space="0" w:color="auto"/>
                <w:left w:val="none" w:sz="0" w:space="0" w:color="auto"/>
                <w:bottom w:val="none" w:sz="0" w:space="0" w:color="auto"/>
                <w:right w:val="none" w:sz="0" w:space="0" w:color="auto"/>
              </w:divBdr>
            </w:div>
            <w:div w:id="498232563">
              <w:marLeft w:val="0"/>
              <w:marRight w:val="0"/>
              <w:marTop w:val="0"/>
              <w:marBottom w:val="0"/>
              <w:divBdr>
                <w:top w:val="none" w:sz="0" w:space="0" w:color="auto"/>
                <w:left w:val="none" w:sz="0" w:space="0" w:color="auto"/>
                <w:bottom w:val="none" w:sz="0" w:space="0" w:color="auto"/>
                <w:right w:val="none" w:sz="0" w:space="0" w:color="auto"/>
              </w:divBdr>
            </w:div>
            <w:div w:id="1568493188">
              <w:marLeft w:val="0"/>
              <w:marRight w:val="0"/>
              <w:marTop w:val="0"/>
              <w:marBottom w:val="0"/>
              <w:divBdr>
                <w:top w:val="none" w:sz="0" w:space="0" w:color="auto"/>
                <w:left w:val="none" w:sz="0" w:space="0" w:color="auto"/>
                <w:bottom w:val="none" w:sz="0" w:space="0" w:color="auto"/>
                <w:right w:val="none" w:sz="0" w:space="0" w:color="auto"/>
              </w:divBdr>
            </w:div>
            <w:div w:id="1146775809">
              <w:marLeft w:val="0"/>
              <w:marRight w:val="0"/>
              <w:marTop w:val="0"/>
              <w:marBottom w:val="0"/>
              <w:divBdr>
                <w:top w:val="none" w:sz="0" w:space="0" w:color="auto"/>
                <w:left w:val="none" w:sz="0" w:space="0" w:color="auto"/>
                <w:bottom w:val="none" w:sz="0" w:space="0" w:color="auto"/>
                <w:right w:val="none" w:sz="0" w:space="0" w:color="auto"/>
              </w:divBdr>
            </w:div>
            <w:div w:id="16571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014">
      <w:bodyDiv w:val="1"/>
      <w:marLeft w:val="0"/>
      <w:marRight w:val="0"/>
      <w:marTop w:val="0"/>
      <w:marBottom w:val="0"/>
      <w:divBdr>
        <w:top w:val="none" w:sz="0" w:space="0" w:color="auto"/>
        <w:left w:val="none" w:sz="0" w:space="0" w:color="auto"/>
        <w:bottom w:val="none" w:sz="0" w:space="0" w:color="auto"/>
        <w:right w:val="none" w:sz="0" w:space="0" w:color="auto"/>
      </w:divBdr>
      <w:divsChild>
        <w:div w:id="680861899">
          <w:marLeft w:val="0"/>
          <w:marRight w:val="0"/>
          <w:marTop w:val="0"/>
          <w:marBottom w:val="0"/>
          <w:divBdr>
            <w:top w:val="none" w:sz="0" w:space="0" w:color="auto"/>
            <w:left w:val="none" w:sz="0" w:space="0" w:color="auto"/>
            <w:bottom w:val="none" w:sz="0" w:space="0" w:color="auto"/>
            <w:right w:val="none" w:sz="0" w:space="0" w:color="auto"/>
          </w:divBdr>
          <w:divsChild>
            <w:div w:id="1327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283">
      <w:bodyDiv w:val="1"/>
      <w:marLeft w:val="0"/>
      <w:marRight w:val="0"/>
      <w:marTop w:val="0"/>
      <w:marBottom w:val="0"/>
      <w:divBdr>
        <w:top w:val="none" w:sz="0" w:space="0" w:color="auto"/>
        <w:left w:val="none" w:sz="0" w:space="0" w:color="auto"/>
        <w:bottom w:val="none" w:sz="0" w:space="0" w:color="auto"/>
        <w:right w:val="none" w:sz="0" w:space="0" w:color="auto"/>
      </w:divBdr>
      <w:divsChild>
        <w:div w:id="552468711">
          <w:marLeft w:val="0"/>
          <w:marRight w:val="0"/>
          <w:marTop w:val="0"/>
          <w:marBottom w:val="0"/>
          <w:divBdr>
            <w:top w:val="none" w:sz="0" w:space="0" w:color="auto"/>
            <w:left w:val="none" w:sz="0" w:space="0" w:color="auto"/>
            <w:bottom w:val="none" w:sz="0" w:space="0" w:color="auto"/>
            <w:right w:val="none" w:sz="0" w:space="0" w:color="auto"/>
          </w:divBdr>
          <w:divsChild>
            <w:div w:id="2059432281">
              <w:marLeft w:val="0"/>
              <w:marRight w:val="0"/>
              <w:marTop w:val="0"/>
              <w:marBottom w:val="0"/>
              <w:divBdr>
                <w:top w:val="none" w:sz="0" w:space="0" w:color="auto"/>
                <w:left w:val="none" w:sz="0" w:space="0" w:color="auto"/>
                <w:bottom w:val="none" w:sz="0" w:space="0" w:color="auto"/>
                <w:right w:val="none" w:sz="0" w:space="0" w:color="auto"/>
              </w:divBdr>
            </w:div>
            <w:div w:id="526677710">
              <w:marLeft w:val="0"/>
              <w:marRight w:val="0"/>
              <w:marTop w:val="0"/>
              <w:marBottom w:val="0"/>
              <w:divBdr>
                <w:top w:val="none" w:sz="0" w:space="0" w:color="auto"/>
                <w:left w:val="none" w:sz="0" w:space="0" w:color="auto"/>
                <w:bottom w:val="none" w:sz="0" w:space="0" w:color="auto"/>
                <w:right w:val="none" w:sz="0" w:space="0" w:color="auto"/>
              </w:divBdr>
            </w:div>
            <w:div w:id="1747218669">
              <w:marLeft w:val="0"/>
              <w:marRight w:val="0"/>
              <w:marTop w:val="0"/>
              <w:marBottom w:val="0"/>
              <w:divBdr>
                <w:top w:val="none" w:sz="0" w:space="0" w:color="auto"/>
                <w:left w:val="none" w:sz="0" w:space="0" w:color="auto"/>
                <w:bottom w:val="none" w:sz="0" w:space="0" w:color="auto"/>
                <w:right w:val="none" w:sz="0" w:space="0" w:color="auto"/>
              </w:divBdr>
            </w:div>
            <w:div w:id="1833594834">
              <w:marLeft w:val="0"/>
              <w:marRight w:val="0"/>
              <w:marTop w:val="0"/>
              <w:marBottom w:val="0"/>
              <w:divBdr>
                <w:top w:val="none" w:sz="0" w:space="0" w:color="auto"/>
                <w:left w:val="none" w:sz="0" w:space="0" w:color="auto"/>
                <w:bottom w:val="none" w:sz="0" w:space="0" w:color="auto"/>
                <w:right w:val="none" w:sz="0" w:space="0" w:color="auto"/>
              </w:divBdr>
            </w:div>
            <w:div w:id="83722014">
              <w:marLeft w:val="0"/>
              <w:marRight w:val="0"/>
              <w:marTop w:val="0"/>
              <w:marBottom w:val="0"/>
              <w:divBdr>
                <w:top w:val="none" w:sz="0" w:space="0" w:color="auto"/>
                <w:left w:val="none" w:sz="0" w:space="0" w:color="auto"/>
                <w:bottom w:val="none" w:sz="0" w:space="0" w:color="auto"/>
                <w:right w:val="none" w:sz="0" w:space="0" w:color="auto"/>
              </w:divBdr>
            </w:div>
            <w:div w:id="11364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5000">
      <w:bodyDiv w:val="1"/>
      <w:marLeft w:val="0"/>
      <w:marRight w:val="0"/>
      <w:marTop w:val="0"/>
      <w:marBottom w:val="0"/>
      <w:divBdr>
        <w:top w:val="none" w:sz="0" w:space="0" w:color="auto"/>
        <w:left w:val="none" w:sz="0" w:space="0" w:color="auto"/>
        <w:bottom w:val="none" w:sz="0" w:space="0" w:color="auto"/>
        <w:right w:val="none" w:sz="0" w:space="0" w:color="auto"/>
      </w:divBdr>
      <w:divsChild>
        <w:div w:id="1251424271">
          <w:marLeft w:val="0"/>
          <w:marRight w:val="0"/>
          <w:marTop w:val="0"/>
          <w:marBottom w:val="0"/>
          <w:divBdr>
            <w:top w:val="none" w:sz="0" w:space="0" w:color="auto"/>
            <w:left w:val="none" w:sz="0" w:space="0" w:color="auto"/>
            <w:bottom w:val="none" w:sz="0" w:space="0" w:color="auto"/>
            <w:right w:val="none" w:sz="0" w:space="0" w:color="auto"/>
          </w:divBdr>
          <w:divsChild>
            <w:div w:id="1647662488">
              <w:marLeft w:val="0"/>
              <w:marRight w:val="0"/>
              <w:marTop w:val="0"/>
              <w:marBottom w:val="0"/>
              <w:divBdr>
                <w:top w:val="none" w:sz="0" w:space="0" w:color="auto"/>
                <w:left w:val="none" w:sz="0" w:space="0" w:color="auto"/>
                <w:bottom w:val="none" w:sz="0" w:space="0" w:color="auto"/>
                <w:right w:val="none" w:sz="0" w:space="0" w:color="auto"/>
              </w:divBdr>
            </w:div>
            <w:div w:id="1291090101">
              <w:marLeft w:val="0"/>
              <w:marRight w:val="0"/>
              <w:marTop w:val="0"/>
              <w:marBottom w:val="0"/>
              <w:divBdr>
                <w:top w:val="none" w:sz="0" w:space="0" w:color="auto"/>
                <w:left w:val="none" w:sz="0" w:space="0" w:color="auto"/>
                <w:bottom w:val="none" w:sz="0" w:space="0" w:color="auto"/>
                <w:right w:val="none" w:sz="0" w:space="0" w:color="auto"/>
              </w:divBdr>
            </w:div>
            <w:div w:id="1575968264">
              <w:marLeft w:val="0"/>
              <w:marRight w:val="0"/>
              <w:marTop w:val="0"/>
              <w:marBottom w:val="0"/>
              <w:divBdr>
                <w:top w:val="none" w:sz="0" w:space="0" w:color="auto"/>
                <w:left w:val="none" w:sz="0" w:space="0" w:color="auto"/>
                <w:bottom w:val="none" w:sz="0" w:space="0" w:color="auto"/>
                <w:right w:val="none" w:sz="0" w:space="0" w:color="auto"/>
              </w:divBdr>
            </w:div>
            <w:div w:id="1800953919">
              <w:marLeft w:val="0"/>
              <w:marRight w:val="0"/>
              <w:marTop w:val="0"/>
              <w:marBottom w:val="0"/>
              <w:divBdr>
                <w:top w:val="none" w:sz="0" w:space="0" w:color="auto"/>
                <w:left w:val="none" w:sz="0" w:space="0" w:color="auto"/>
                <w:bottom w:val="none" w:sz="0" w:space="0" w:color="auto"/>
                <w:right w:val="none" w:sz="0" w:space="0" w:color="auto"/>
              </w:divBdr>
            </w:div>
            <w:div w:id="1886675615">
              <w:marLeft w:val="0"/>
              <w:marRight w:val="0"/>
              <w:marTop w:val="0"/>
              <w:marBottom w:val="0"/>
              <w:divBdr>
                <w:top w:val="none" w:sz="0" w:space="0" w:color="auto"/>
                <w:left w:val="none" w:sz="0" w:space="0" w:color="auto"/>
                <w:bottom w:val="none" w:sz="0" w:space="0" w:color="auto"/>
                <w:right w:val="none" w:sz="0" w:space="0" w:color="auto"/>
              </w:divBdr>
            </w:div>
            <w:div w:id="603729067">
              <w:marLeft w:val="0"/>
              <w:marRight w:val="0"/>
              <w:marTop w:val="0"/>
              <w:marBottom w:val="0"/>
              <w:divBdr>
                <w:top w:val="none" w:sz="0" w:space="0" w:color="auto"/>
                <w:left w:val="none" w:sz="0" w:space="0" w:color="auto"/>
                <w:bottom w:val="none" w:sz="0" w:space="0" w:color="auto"/>
                <w:right w:val="none" w:sz="0" w:space="0" w:color="auto"/>
              </w:divBdr>
            </w:div>
            <w:div w:id="958758607">
              <w:marLeft w:val="0"/>
              <w:marRight w:val="0"/>
              <w:marTop w:val="0"/>
              <w:marBottom w:val="0"/>
              <w:divBdr>
                <w:top w:val="none" w:sz="0" w:space="0" w:color="auto"/>
                <w:left w:val="none" w:sz="0" w:space="0" w:color="auto"/>
                <w:bottom w:val="none" w:sz="0" w:space="0" w:color="auto"/>
                <w:right w:val="none" w:sz="0" w:space="0" w:color="auto"/>
              </w:divBdr>
            </w:div>
            <w:div w:id="2131318419">
              <w:marLeft w:val="0"/>
              <w:marRight w:val="0"/>
              <w:marTop w:val="0"/>
              <w:marBottom w:val="0"/>
              <w:divBdr>
                <w:top w:val="none" w:sz="0" w:space="0" w:color="auto"/>
                <w:left w:val="none" w:sz="0" w:space="0" w:color="auto"/>
                <w:bottom w:val="none" w:sz="0" w:space="0" w:color="auto"/>
                <w:right w:val="none" w:sz="0" w:space="0" w:color="auto"/>
              </w:divBdr>
            </w:div>
            <w:div w:id="1828593952">
              <w:marLeft w:val="0"/>
              <w:marRight w:val="0"/>
              <w:marTop w:val="0"/>
              <w:marBottom w:val="0"/>
              <w:divBdr>
                <w:top w:val="none" w:sz="0" w:space="0" w:color="auto"/>
                <w:left w:val="none" w:sz="0" w:space="0" w:color="auto"/>
                <w:bottom w:val="none" w:sz="0" w:space="0" w:color="auto"/>
                <w:right w:val="none" w:sz="0" w:space="0" w:color="auto"/>
              </w:divBdr>
            </w:div>
            <w:div w:id="1393850435">
              <w:marLeft w:val="0"/>
              <w:marRight w:val="0"/>
              <w:marTop w:val="0"/>
              <w:marBottom w:val="0"/>
              <w:divBdr>
                <w:top w:val="none" w:sz="0" w:space="0" w:color="auto"/>
                <w:left w:val="none" w:sz="0" w:space="0" w:color="auto"/>
                <w:bottom w:val="none" w:sz="0" w:space="0" w:color="auto"/>
                <w:right w:val="none" w:sz="0" w:space="0" w:color="auto"/>
              </w:divBdr>
            </w:div>
            <w:div w:id="1284074776">
              <w:marLeft w:val="0"/>
              <w:marRight w:val="0"/>
              <w:marTop w:val="0"/>
              <w:marBottom w:val="0"/>
              <w:divBdr>
                <w:top w:val="none" w:sz="0" w:space="0" w:color="auto"/>
                <w:left w:val="none" w:sz="0" w:space="0" w:color="auto"/>
                <w:bottom w:val="none" w:sz="0" w:space="0" w:color="auto"/>
                <w:right w:val="none" w:sz="0" w:space="0" w:color="auto"/>
              </w:divBdr>
            </w:div>
            <w:div w:id="13506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617">
      <w:bodyDiv w:val="1"/>
      <w:marLeft w:val="0"/>
      <w:marRight w:val="0"/>
      <w:marTop w:val="0"/>
      <w:marBottom w:val="0"/>
      <w:divBdr>
        <w:top w:val="none" w:sz="0" w:space="0" w:color="auto"/>
        <w:left w:val="none" w:sz="0" w:space="0" w:color="auto"/>
        <w:bottom w:val="none" w:sz="0" w:space="0" w:color="auto"/>
        <w:right w:val="none" w:sz="0" w:space="0" w:color="auto"/>
      </w:divBdr>
    </w:div>
    <w:div w:id="783498210">
      <w:bodyDiv w:val="1"/>
      <w:marLeft w:val="0"/>
      <w:marRight w:val="0"/>
      <w:marTop w:val="0"/>
      <w:marBottom w:val="0"/>
      <w:divBdr>
        <w:top w:val="none" w:sz="0" w:space="0" w:color="auto"/>
        <w:left w:val="none" w:sz="0" w:space="0" w:color="auto"/>
        <w:bottom w:val="none" w:sz="0" w:space="0" w:color="auto"/>
        <w:right w:val="none" w:sz="0" w:space="0" w:color="auto"/>
      </w:divBdr>
      <w:divsChild>
        <w:div w:id="1983997085">
          <w:marLeft w:val="302"/>
          <w:marRight w:val="0"/>
          <w:marTop w:val="202"/>
          <w:marBottom w:val="218"/>
          <w:divBdr>
            <w:top w:val="none" w:sz="0" w:space="0" w:color="auto"/>
            <w:left w:val="none" w:sz="0" w:space="0" w:color="auto"/>
            <w:bottom w:val="none" w:sz="0" w:space="0" w:color="auto"/>
            <w:right w:val="none" w:sz="0" w:space="0" w:color="auto"/>
          </w:divBdr>
        </w:div>
        <w:div w:id="2135324565">
          <w:marLeft w:val="302"/>
          <w:marRight w:val="0"/>
          <w:marTop w:val="202"/>
          <w:marBottom w:val="218"/>
          <w:divBdr>
            <w:top w:val="none" w:sz="0" w:space="0" w:color="auto"/>
            <w:left w:val="none" w:sz="0" w:space="0" w:color="auto"/>
            <w:bottom w:val="none" w:sz="0" w:space="0" w:color="auto"/>
            <w:right w:val="none" w:sz="0" w:space="0" w:color="auto"/>
          </w:divBdr>
        </w:div>
      </w:divsChild>
    </w:div>
    <w:div w:id="801340862">
      <w:bodyDiv w:val="1"/>
      <w:marLeft w:val="0"/>
      <w:marRight w:val="0"/>
      <w:marTop w:val="0"/>
      <w:marBottom w:val="0"/>
      <w:divBdr>
        <w:top w:val="none" w:sz="0" w:space="0" w:color="auto"/>
        <w:left w:val="none" w:sz="0" w:space="0" w:color="auto"/>
        <w:bottom w:val="none" w:sz="0" w:space="0" w:color="auto"/>
        <w:right w:val="none" w:sz="0" w:space="0" w:color="auto"/>
      </w:divBdr>
      <w:divsChild>
        <w:div w:id="663583363">
          <w:marLeft w:val="0"/>
          <w:marRight w:val="0"/>
          <w:marTop w:val="0"/>
          <w:marBottom w:val="0"/>
          <w:divBdr>
            <w:top w:val="none" w:sz="0" w:space="0" w:color="auto"/>
            <w:left w:val="none" w:sz="0" w:space="0" w:color="auto"/>
            <w:bottom w:val="none" w:sz="0" w:space="0" w:color="auto"/>
            <w:right w:val="none" w:sz="0" w:space="0" w:color="auto"/>
          </w:divBdr>
          <w:divsChild>
            <w:div w:id="1157384515">
              <w:marLeft w:val="0"/>
              <w:marRight w:val="0"/>
              <w:marTop w:val="0"/>
              <w:marBottom w:val="0"/>
              <w:divBdr>
                <w:top w:val="none" w:sz="0" w:space="0" w:color="auto"/>
                <w:left w:val="none" w:sz="0" w:space="0" w:color="auto"/>
                <w:bottom w:val="none" w:sz="0" w:space="0" w:color="auto"/>
                <w:right w:val="none" w:sz="0" w:space="0" w:color="auto"/>
              </w:divBdr>
            </w:div>
            <w:div w:id="827861532">
              <w:marLeft w:val="0"/>
              <w:marRight w:val="0"/>
              <w:marTop w:val="0"/>
              <w:marBottom w:val="0"/>
              <w:divBdr>
                <w:top w:val="none" w:sz="0" w:space="0" w:color="auto"/>
                <w:left w:val="none" w:sz="0" w:space="0" w:color="auto"/>
                <w:bottom w:val="none" w:sz="0" w:space="0" w:color="auto"/>
                <w:right w:val="none" w:sz="0" w:space="0" w:color="auto"/>
              </w:divBdr>
            </w:div>
            <w:div w:id="192571886">
              <w:marLeft w:val="0"/>
              <w:marRight w:val="0"/>
              <w:marTop w:val="0"/>
              <w:marBottom w:val="0"/>
              <w:divBdr>
                <w:top w:val="none" w:sz="0" w:space="0" w:color="auto"/>
                <w:left w:val="none" w:sz="0" w:space="0" w:color="auto"/>
                <w:bottom w:val="none" w:sz="0" w:space="0" w:color="auto"/>
                <w:right w:val="none" w:sz="0" w:space="0" w:color="auto"/>
              </w:divBdr>
            </w:div>
            <w:div w:id="43146153">
              <w:marLeft w:val="0"/>
              <w:marRight w:val="0"/>
              <w:marTop w:val="0"/>
              <w:marBottom w:val="0"/>
              <w:divBdr>
                <w:top w:val="none" w:sz="0" w:space="0" w:color="auto"/>
                <w:left w:val="none" w:sz="0" w:space="0" w:color="auto"/>
                <w:bottom w:val="none" w:sz="0" w:space="0" w:color="auto"/>
                <w:right w:val="none" w:sz="0" w:space="0" w:color="auto"/>
              </w:divBdr>
            </w:div>
            <w:div w:id="209652528">
              <w:marLeft w:val="0"/>
              <w:marRight w:val="0"/>
              <w:marTop w:val="0"/>
              <w:marBottom w:val="0"/>
              <w:divBdr>
                <w:top w:val="none" w:sz="0" w:space="0" w:color="auto"/>
                <w:left w:val="none" w:sz="0" w:space="0" w:color="auto"/>
                <w:bottom w:val="none" w:sz="0" w:space="0" w:color="auto"/>
                <w:right w:val="none" w:sz="0" w:space="0" w:color="auto"/>
              </w:divBdr>
            </w:div>
            <w:div w:id="962686514">
              <w:marLeft w:val="0"/>
              <w:marRight w:val="0"/>
              <w:marTop w:val="0"/>
              <w:marBottom w:val="0"/>
              <w:divBdr>
                <w:top w:val="none" w:sz="0" w:space="0" w:color="auto"/>
                <w:left w:val="none" w:sz="0" w:space="0" w:color="auto"/>
                <w:bottom w:val="none" w:sz="0" w:space="0" w:color="auto"/>
                <w:right w:val="none" w:sz="0" w:space="0" w:color="auto"/>
              </w:divBdr>
            </w:div>
            <w:div w:id="182282992">
              <w:marLeft w:val="0"/>
              <w:marRight w:val="0"/>
              <w:marTop w:val="0"/>
              <w:marBottom w:val="0"/>
              <w:divBdr>
                <w:top w:val="none" w:sz="0" w:space="0" w:color="auto"/>
                <w:left w:val="none" w:sz="0" w:space="0" w:color="auto"/>
                <w:bottom w:val="none" w:sz="0" w:space="0" w:color="auto"/>
                <w:right w:val="none" w:sz="0" w:space="0" w:color="auto"/>
              </w:divBdr>
            </w:div>
            <w:div w:id="288054083">
              <w:marLeft w:val="0"/>
              <w:marRight w:val="0"/>
              <w:marTop w:val="0"/>
              <w:marBottom w:val="0"/>
              <w:divBdr>
                <w:top w:val="none" w:sz="0" w:space="0" w:color="auto"/>
                <w:left w:val="none" w:sz="0" w:space="0" w:color="auto"/>
                <w:bottom w:val="none" w:sz="0" w:space="0" w:color="auto"/>
                <w:right w:val="none" w:sz="0" w:space="0" w:color="auto"/>
              </w:divBdr>
            </w:div>
            <w:div w:id="949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1263101790">
          <w:marLeft w:val="0"/>
          <w:marRight w:val="0"/>
          <w:marTop w:val="0"/>
          <w:marBottom w:val="0"/>
          <w:divBdr>
            <w:top w:val="none" w:sz="0" w:space="0" w:color="auto"/>
            <w:left w:val="none" w:sz="0" w:space="0" w:color="auto"/>
            <w:bottom w:val="none" w:sz="0" w:space="0" w:color="auto"/>
            <w:right w:val="none" w:sz="0" w:space="0" w:color="auto"/>
          </w:divBdr>
          <w:divsChild>
            <w:div w:id="1962835615">
              <w:marLeft w:val="0"/>
              <w:marRight w:val="0"/>
              <w:marTop w:val="0"/>
              <w:marBottom w:val="0"/>
              <w:divBdr>
                <w:top w:val="none" w:sz="0" w:space="0" w:color="auto"/>
                <w:left w:val="none" w:sz="0" w:space="0" w:color="auto"/>
                <w:bottom w:val="none" w:sz="0" w:space="0" w:color="auto"/>
                <w:right w:val="none" w:sz="0" w:space="0" w:color="auto"/>
              </w:divBdr>
              <w:divsChild>
                <w:div w:id="1317566275">
                  <w:marLeft w:val="-300"/>
                  <w:marRight w:val="0"/>
                  <w:marTop w:val="0"/>
                  <w:marBottom w:val="0"/>
                  <w:divBdr>
                    <w:top w:val="none" w:sz="0" w:space="0" w:color="auto"/>
                    <w:left w:val="none" w:sz="0" w:space="0" w:color="auto"/>
                    <w:bottom w:val="none" w:sz="0" w:space="0" w:color="auto"/>
                    <w:right w:val="none" w:sz="0" w:space="0" w:color="auto"/>
                  </w:divBdr>
                  <w:divsChild>
                    <w:div w:id="369305421">
                      <w:marLeft w:val="0"/>
                      <w:marRight w:val="0"/>
                      <w:marTop w:val="0"/>
                      <w:marBottom w:val="0"/>
                      <w:divBdr>
                        <w:top w:val="none" w:sz="0" w:space="0" w:color="auto"/>
                        <w:left w:val="none" w:sz="0" w:space="0" w:color="auto"/>
                        <w:bottom w:val="none" w:sz="0" w:space="0" w:color="auto"/>
                        <w:right w:val="none" w:sz="0" w:space="0" w:color="auto"/>
                      </w:divBdr>
                      <w:divsChild>
                        <w:div w:id="2114592404">
                          <w:marLeft w:val="0"/>
                          <w:marRight w:val="0"/>
                          <w:marTop w:val="0"/>
                          <w:marBottom w:val="0"/>
                          <w:divBdr>
                            <w:top w:val="none" w:sz="0" w:space="0" w:color="auto"/>
                            <w:left w:val="none" w:sz="0" w:space="0" w:color="auto"/>
                            <w:bottom w:val="none" w:sz="0" w:space="0" w:color="auto"/>
                            <w:right w:val="none" w:sz="0" w:space="0" w:color="auto"/>
                          </w:divBdr>
                          <w:divsChild>
                            <w:div w:id="829641684">
                              <w:marLeft w:val="0"/>
                              <w:marRight w:val="0"/>
                              <w:marTop w:val="0"/>
                              <w:marBottom w:val="0"/>
                              <w:divBdr>
                                <w:top w:val="none" w:sz="0" w:space="0" w:color="auto"/>
                                <w:left w:val="none" w:sz="0" w:space="0" w:color="auto"/>
                                <w:bottom w:val="none" w:sz="0" w:space="0" w:color="auto"/>
                                <w:right w:val="none" w:sz="0" w:space="0" w:color="auto"/>
                              </w:divBdr>
                              <w:divsChild>
                                <w:div w:id="1850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87488">
      <w:bodyDiv w:val="1"/>
      <w:marLeft w:val="0"/>
      <w:marRight w:val="0"/>
      <w:marTop w:val="0"/>
      <w:marBottom w:val="0"/>
      <w:divBdr>
        <w:top w:val="none" w:sz="0" w:space="0" w:color="auto"/>
        <w:left w:val="none" w:sz="0" w:space="0" w:color="auto"/>
        <w:bottom w:val="none" w:sz="0" w:space="0" w:color="auto"/>
        <w:right w:val="none" w:sz="0" w:space="0" w:color="auto"/>
      </w:divBdr>
      <w:divsChild>
        <w:div w:id="1728069224">
          <w:marLeft w:val="0"/>
          <w:marRight w:val="0"/>
          <w:marTop w:val="0"/>
          <w:marBottom w:val="0"/>
          <w:divBdr>
            <w:top w:val="none" w:sz="0" w:space="0" w:color="auto"/>
            <w:left w:val="none" w:sz="0" w:space="0" w:color="auto"/>
            <w:bottom w:val="none" w:sz="0" w:space="0" w:color="auto"/>
            <w:right w:val="none" w:sz="0" w:space="0" w:color="auto"/>
          </w:divBdr>
          <w:divsChild>
            <w:div w:id="53238420">
              <w:marLeft w:val="0"/>
              <w:marRight w:val="0"/>
              <w:marTop w:val="0"/>
              <w:marBottom w:val="0"/>
              <w:divBdr>
                <w:top w:val="none" w:sz="0" w:space="0" w:color="auto"/>
                <w:left w:val="none" w:sz="0" w:space="0" w:color="auto"/>
                <w:bottom w:val="none" w:sz="0" w:space="0" w:color="auto"/>
                <w:right w:val="none" w:sz="0" w:space="0" w:color="auto"/>
              </w:divBdr>
            </w:div>
            <w:div w:id="299965437">
              <w:marLeft w:val="0"/>
              <w:marRight w:val="0"/>
              <w:marTop w:val="0"/>
              <w:marBottom w:val="0"/>
              <w:divBdr>
                <w:top w:val="none" w:sz="0" w:space="0" w:color="auto"/>
                <w:left w:val="none" w:sz="0" w:space="0" w:color="auto"/>
                <w:bottom w:val="none" w:sz="0" w:space="0" w:color="auto"/>
                <w:right w:val="none" w:sz="0" w:space="0" w:color="auto"/>
              </w:divBdr>
            </w:div>
            <w:div w:id="1107887291">
              <w:marLeft w:val="0"/>
              <w:marRight w:val="0"/>
              <w:marTop w:val="0"/>
              <w:marBottom w:val="0"/>
              <w:divBdr>
                <w:top w:val="none" w:sz="0" w:space="0" w:color="auto"/>
                <w:left w:val="none" w:sz="0" w:space="0" w:color="auto"/>
                <w:bottom w:val="none" w:sz="0" w:space="0" w:color="auto"/>
                <w:right w:val="none" w:sz="0" w:space="0" w:color="auto"/>
              </w:divBdr>
            </w:div>
            <w:div w:id="2143690740">
              <w:marLeft w:val="0"/>
              <w:marRight w:val="0"/>
              <w:marTop w:val="0"/>
              <w:marBottom w:val="0"/>
              <w:divBdr>
                <w:top w:val="none" w:sz="0" w:space="0" w:color="auto"/>
                <w:left w:val="none" w:sz="0" w:space="0" w:color="auto"/>
                <w:bottom w:val="none" w:sz="0" w:space="0" w:color="auto"/>
                <w:right w:val="none" w:sz="0" w:space="0" w:color="auto"/>
              </w:divBdr>
            </w:div>
            <w:div w:id="1431779223">
              <w:marLeft w:val="0"/>
              <w:marRight w:val="0"/>
              <w:marTop w:val="0"/>
              <w:marBottom w:val="0"/>
              <w:divBdr>
                <w:top w:val="none" w:sz="0" w:space="0" w:color="auto"/>
                <w:left w:val="none" w:sz="0" w:space="0" w:color="auto"/>
                <w:bottom w:val="none" w:sz="0" w:space="0" w:color="auto"/>
                <w:right w:val="none" w:sz="0" w:space="0" w:color="auto"/>
              </w:divBdr>
            </w:div>
            <w:div w:id="648249183">
              <w:marLeft w:val="0"/>
              <w:marRight w:val="0"/>
              <w:marTop w:val="0"/>
              <w:marBottom w:val="0"/>
              <w:divBdr>
                <w:top w:val="none" w:sz="0" w:space="0" w:color="auto"/>
                <w:left w:val="none" w:sz="0" w:space="0" w:color="auto"/>
                <w:bottom w:val="none" w:sz="0" w:space="0" w:color="auto"/>
                <w:right w:val="none" w:sz="0" w:space="0" w:color="auto"/>
              </w:divBdr>
            </w:div>
            <w:div w:id="413281422">
              <w:marLeft w:val="0"/>
              <w:marRight w:val="0"/>
              <w:marTop w:val="0"/>
              <w:marBottom w:val="0"/>
              <w:divBdr>
                <w:top w:val="none" w:sz="0" w:space="0" w:color="auto"/>
                <w:left w:val="none" w:sz="0" w:space="0" w:color="auto"/>
                <w:bottom w:val="none" w:sz="0" w:space="0" w:color="auto"/>
                <w:right w:val="none" w:sz="0" w:space="0" w:color="auto"/>
              </w:divBdr>
            </w:div>
            <w:div w:id="1627586563">
              <w:marLeft w:val="0"/>
              <w:marRight w:val="0"/>
              <w:marTop w:val="0"/>
              <w:marBottom w:val="0"/>
              <w:divBdr>
                <w:top w:val="none" w:sz="0" w:space="0" w:color="auto"/>
                <w:left w:val="none" w:sz="0" w:space="0" w:color="auto"/>
                <w:bottom w:val="none" w:sz="0" w:space="0" w:color="auto"/>
                <w:right w:val="none" w:sz="0" w:space="0" w:color="auto"/>
              </w:divBdr>
            </w:div>
            <w:div w:id="20764691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38909628">
              <w:marLeft w:val="0"/>
              <w:marRight w:val="0"/>
              <w:marTop w:val="0"/>
              <w:marBottom w:val="0"/>
              <w:divBdr>
                <w:top w:val="none" w:sz="0" w:space="0" w:color="auto"/>
                <w:left w:val="none" w:sz="0" w:space="0" w:color="auto"/>
                <w:bottom w:val="none" w:sz="0" w:space="0" w:color="auto"/>
                <w:right w:val="none" w:sz="0" w:space="0" w:color="auto"/>
              </w:divBdr>
            </w:div>
            <w:div w:id="15690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7945">
      <w:bodyDiv w:val="1"/>
      <w:marLeft w:val="0"/>
      <w:marRight w:val="0"/>
      <w:marTop w:val="0"/>
      <w:marBottom w:val="0"/>
      <w:divBdr>
        <w:top w:val="none" w:sz="0" w:space="0" w:color="auto"/>
        <w:left w:val="none" w:sz="0" w:space="0" w:color="auto"/>
        <w:bottom w:val="none" w:sz="0" w:space="0" w:color="auto"/>
        <w:right w:val="none" w:sz="0" w:space="0" w:color="auto"/>
      </w:divBdr>
    </w:div>
    <w:div w:id="1002465940">
      <w:bodyDiv w:val="1"/>
      <w:marLeft w:val="0"/>
      <w:marRight w:val="0"/>
      <w:marTop w:val="0"/>
      <w:marBottom w:val="0"/>
      <w:divBdr>
        <w:top w:val="none" w:sz="0" w:space="0" w:color="auto"/>
        <w:left w:val="none" w:sz="0" w:space="0" w:color="auto"/>
        <w:bottom w:val="none" w:sz="0" w:space="0" w:color="auto"/>
        <w:right w:val="none" w:sz="0" w:space="0" w:color="auto"/>
      </w:divBdr>
    </w:div>
    <w:div w:id="1022628516">
      <w:bodyDiv w:val="1"/>
      <w:marLeft w:val="0"/>
      <w:marRight w:val="0"/>
      <w:marTop w:val="0"/>
      <w:marBottom w:val="0"/>
      <w:divBdr>
        <w:top w:val="none" w:sz="0" w:space="0" w:color="auto"/>
        <w:left w:val="none" w:sz="0" w:space="0" w:color="auto"/>
        <w:bottom w:val="none" w:sz="0" w:space="0" w:color="auto"/>
        <w:right w:val="none" w:sz="0" w:space="0" w:color="auto"/>
      </w:divBdr>
    </w:div>
    <w:div w:id="1131750261">
      <w:bodyDiv w:val="1"/>
      <w:marLeft w:val="0"/>
      <w:marRight w:val="0"/>
      <w:marTop w:val="0"/>
      <w:marBottom w:val="0"/>
      <w:divBdr>
        <w:top w:val="none" w:sz="0" w:space="0" w:color="auto"/>
        <w:left w:val="none" w:sz="0" w:space="0" w:color="auto"/>
        <w:bottom w:val="none" w:sz="0" w:space="0" w:color="auto"/>
        <w:right w:val="none" w:sz="0" w:space="0" w:color="auto"/>
      </w:divBdr>
      <w:divsChild>
        <w:div w:id="1883177098">
          <w:marLeft w:val="0"/>
          <w:marRight w:val="0"/>
          <w:marTop w:val="0"/>
          <w:marBottom w:val="0"/>
          <w:divBdr>
            <w:top w:val="none" w:sz="0" w:space="0" w:color="auto"/>
            <w:left w:val="none" w:sz="0" w:space="0" w:color="auto"/>
            <w:bottom w:val="none" w:sz="0" w:space="0" w:color="auto"/>
            <w:right w:val="none" w:sz="0" w:space="0" w:color="auto"/>
          </w:divBdr>
          <w:divsChild>
            <w:div w:id="991451336">
              <w:marLeft w:val="0"/>
              <w:marRight w:val="0"/>
              <w:marTop w:val="0"/>
              <w:marBottom w:val="0"/>
              <w:divBdr>
                <w:top w:val="none" w:sz="0" w:space="0" w:color="auto"/>
                <w:left w:val="none" w:sz="0" w:space="0" w:color="auto"/>
                <w:bottom w:val="none" w:sz="0" w:space="0" w:color="auto"/>
                <w:right w:val="none" w:sz="0" w:space="0" w:color="auto"/>
              </w:divBdr>
            </w:div>
            <w:div w:id="621498170">
              <w:marLeft w:val="0"/>
              <w:marRight w:val="0"/>
              <w:marTop w:val="0"/>
              <w:marBottom w:val="0"/>
              <w:divBdr>
                <w:top w:val="none" w:sz="0" w:space="0" w:color="auto"/>
                <w:left w:val="none" w:sz="0" w:space="0" w:color="auto"/>
                <w:bottom w:val="none" w:sz="0" w:space="0" w:color="auto"/>
                <w:right w:val="none" w:sz="0" w:space="0" w:color="auto"/>
              </w:divBdr>
            </w:div>
            <w:div w:id="142547406">
              <w:marLeft w:val="0"/>
              <w:marRight w:val="0"/>
              <w:marTop w:val="0"/>
              <w:marBottom w:val="0"/>
              <w:divBdr>
                <w:top w:val="none" w:sz="0" w:space="0" w:color="auto"/>
                <w:left w:val="none" w:sz="0" w:space="0" w:color="auto"/>
                <w:bottom w:val="none" w:sz="0" w:space="0" w:color="auto"/>
                <w:right w:val="none" w:sz="0" w:space="0" w:color="auto"/>
              </w:divBdr>
            </w:div>
            <w:div w:id="292490949">
              <w:marLeft w:val="0"/>
              <w:marRight w:val="0"/>
              <w:marTop w:val="0"/>
              <w:marBottom w:val="0"/>
              <w:divBdr>
                <w:top w:val="none" w:sz="0" w:space="0" w:color="auto"/>
                <w:left w:val="none" w:sz="0" w:space="0" w:color="auto"/>
                <w:bottom w:val="none" w:sz="0" w:space="0" w:color="auto"/>
                <w:right w:val="none" w:sz="0" w:space="0" w:color="auto"/>
              </w:divBdr>
            </w:div>
            <w:div w:id="836843240">
              <w:marLeft w:val="0"/>
              <w:marRight w:val="0"/>
              <w:marTop w:val="0"/>
              <w:marBottom w:val="0"/>
              <w:divBdr>
                <w:top w:val="none" w:sz="0" w:space="0" w:color="auto"/>
                <w:left w:val="none" w:sz="0" w:space="0" w:color="auto"/>
                <w:bottom w:val="none" w:sz="0" w:space="0" w:color="auto"/>
                <w:right w:val="none" w:sz="0" w:space="0" w:color="auto"/>
              </w:divBdr>
            </w:div>
            <w:div w:id="872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481">
      <w:bodyDiv w:val="1"/>
      <w:marLeft w:val="0"/>
      <w:marRight w:val="0"/>
      <w:marTop w:val="0"/>
      <w:marBottom w:val="0"/>
      <w:divBdr>
        <w:top w:val="none" w:sz="0" w:space="0" w:color="auto"/>
        <w:left w:val="none" w:sz="0" w:space="0" w:color="auto"/>
        <w:bottom w:val="none" w:sz="0" w:space="0" w:color="auto"/>
        <w:right w:val="none" w:sz="0" w:space="0" w:color="auto"/>
      </w:divBdr>
    </w:div>
    <w:div w:id="1144084031">
      <w:bodyDiv w:val="1"/>
      <w:marLeft w:val="0"/>
      <w:marRight w:val="0"/>
      <w:marTop w:val="0"/>
      <w:marBottom w:val="0"/>
      <w:divBdr>
        <w:top w:val="none" w:sz="0" w:space="0" w:color="auto"/>
        <w:left w:val="none" w:sz="0" w:space="0" w:color="auto"/>
        <w:bottom w:val="none" w:sz="0" w:space="0" w:color="auto"/>
        <w:right w:val="none" w:sz="0" w:space="0" w:color="auto"/>
      </w:divBdr>
    </w:div>
    <w:div w:id="1192719929">
      <w:bodyDiv w:val="1"/>
      <w:marLeft w:val="75"/>
      <w:marRight w:val="75"/>
      <w:marTop w:val="75"/>
      <w:marBottom w:val="75"/>
      <w:divBdr>
        <w:top w:val="none" w:sz="0" w:space="0" w:color="auto"/>
        <w:left w:val="none" w:sz="0" w:space="0" w:color="auto"/>
        <w:bottom w:val="none" w:sz="0" w:space="0" w:color="auto"/>
        <w:right w:val="none" w:sz="0" w:space="0" w:color="auto"/>
      </w:divBdr>
      <w:divsChild>
        <w:div w:id="609048190">
          <w:marLeft w:val="0"/>
          <w:marRight w:val="0"/>
          <w:marTop w:val="0"/>
          <w:marBottom w:val="0"/>
          <w:divBdr>
            <w:top w:val="none" w:sz="0" w:space="0" w:color="auto"/>
            <w:left w:val="none" w:sz="0" w:space="0" w:color="auto"/>
            <w:bottom w:val="none" w:sz="0" w:space="0" w:color="auto"/>
            <w:right w:val="none" w:sz="0" w:space="0" w:color="auto"/>
          </w:divBdr>
          <w:divsChild>
            <w:div w:id="2091921072">
              <w:marLeft w:val="0"/>
              <w:marRight w:val="0"/>
              <w:marTop w:val="210"/>
              <w:marBottom w:val="0"/>
              <w:divBdr>
                <w:top w:val="none" w:sz="0" w:space="0" w:color="auto"/>
                <w:left w:val="none" w:sz="0" w:space="0" w:color="auto"/>
                <w:bottom w:val="none" w:sz="0" w:space="0" w:color="auto"/>
                <w:right w:val="none" w:sz="0" w:space="0" w:color="auto"/>
              </w:divBdr>
              <w:divsChild>
                <w:div w:id="250236156">
                  <w:marLeft w:val="0"/>
                  <w:marRight w:val="0"/>
                  <w:marTop w:val="210"/>
                  <w:marBottom w:val="0"/>
                  <w:divBdr>
                    <w:top w:val="none" w:sz="0" w:space="0" w:color="auto"/>
                    <w:left w:val="none" w:sz="0" w:space="0" w:color="auto"/>
                    <w:bottom w:val="none" w:sz="0" w:space="0" w:color="auto"/>
                    <w:right w:val="none" w:sz="0" w:space="0" w:color="auto"/>
                  </w:divBdr>
                  <w:divsChild>
                    <w:div w:id="1990287287">
                      <w:marLeft w:val="0"/>
                      <w:marRight w:val="0"/>
                      <w:marTop w:val="210"/>
                      <w:marBottom w:val="0"/>
                      <w:divBdr>
                        <w:top w:val="none" w:sz="0" w:space="0" w:color="auto"/>
                        <w:left w:val="none" w:sz="0" w:space="0" w:color="auto"/>
                        <w:bottom w:val="none" w:sz="0" w:space="0" w:color="auto"/>
                        <w:right w:val="none" w:sz="0" w:space="0" w:color="auto"/>
                      </w:divBdr>
                      <w:divsChild>
                        <w:div w:id="2107068495">
                          <w:marLeft w:val="0"/>
                          <w:marRight w:val="0"/>
                          <w:marTop w:val="210"/>
                          <w:marBottom w:val="0"/>
                          <w:divBdr>
                            <w:top w:val="none" w:sz="0" w:space="0" w:color="auto"/>
                            <w:left w:val="none" w:sz="0" w:space="0" w:color="auto"/>
                            <w:bottom w:val="none" w:sz="0" w:space="0" w:color="auto"/>
                            <w:right w:val="none" w:sz="0" w:space="0" w:color="auto"/>
                          </w:divBdr>
                          <w:divsChild>
                            <w:div w:id="999427706">
                              <w:marLeft w:val="0"/>
                              <w:marRight w:val="0"/>
                              <w:marTop w:val="210"/>
                              <w:marBottom w:val="0"/>
                              <w:divBdr>
                                <w:top w:val="none" w:sz="0" w:space="0" w:color="auto"/>
                                <w:left w:val="none" w:sz="0" w:space="0" w:color="auto"/>
                                <w:bottom w:val="none" w:sz="0" w:space="0" w:color="auto"/>
                                <w:right w:val="none" w:sz="0" w:space="0" w:color="auto"/>
                              </w:divBdr>
                              <w:divsChild>
                                <w:div w:id="816144482">
                                  <w:marLeft w:val="210"/>
                                  <w:marRight w:val="0"/>
                                  <w:marTop w:val="0"/>
                                  <w:marBottom w:val="0"/>
                                  <w:divBdr>
                                    <w:top w:val="none" w:sz="0" w:space="0" w:color="auto"/>
                                    <w:left w:val="none" w:sz="0" w:space="0" w:color="auto"/>
                                    <w:bottom w:val="none" w:sz="0" w:space="0" w:color="auto"/>
                                    <w:right w:val="none" w:sz="0" w:space="0" w:color="auto"/>
                                  </w:divBdr>
                                </w:div>
                                <w:div w:id="1742560387">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513774">
      <w:bodyDiv w:val="1"/>
      <w:marLeft w:val="0"/>
      <w:marRight w:val="0"/>
      <w:marTop w:val="0"/>
      <w:marBottom w:val="0"/>
      <w:divBdr>
        <w:top w:val="none" w:sz="0" w:space="0" w:color="auto"/>
        <w:left w:val="none" w:sz="0" w:space="0" w:color="auto"/>
        <w:bottom w:val="none" w:sz="0" w:space="0" w:color="auto"/>
        <w:right w:val="none" w:sz="0" w:space="0" w:color="auto"/>
      </w:divBdr>
      <w:divsChild>
        <w:div w:id="725301063">
          <w:marLeft w:val="0"/>
          <w:marRight w:val="0"/>
          <w:marTop w:val="0"/>
          <w:marBottom w:val="0"/>
          <w:divBdr>
            <w:top w:val="none" w:sz="0" w:space="0" w:color="auto"/>
            <w:left w:val="none" w:sz="0" w:space="0" w:color="auto"/>
            <w:bottom w:val="none" w:sz="0" w:space="0" w:color="auto"/>
            <w:right w:val="none" w:sz="0" w:space="0" w:color="auto"/>
          </w:divBdr>
          <w:divsChild>
            <w:div w:id="2005623480">
              <w:marLeft w:val="0"/>
              <w:marRight w:val="0"/>
              <w:marTop w:val="0"/>
              <w:marBottom w:val="0"/>
              <w:divBdr>
                <w:top w:val="none" w:sz="0" w:space="0" w:color="auto"/>
                <w:left w:val="none" w:sz="0" w:space="0" w:color="auto"/>
                <w:bottom w:val="none" w:sz="0" w:space="0" w:color="auto"/>
                <w:right w:val="none" w:sz="0" w:space="0" w:color="auto"/>
              </w:divBdr>
            </w:div>
            <w:div w:id="1096024626">
              <w:marLeft w:val="0"/>
              <w:marRight w:val="0"/>
              <w:marTop w:val="0"/>
              <w:marBottom w:val="0"/>
              <w:divBdr>
                <w:top w:val="none" w:sz="0" w:space="0" w:color="auto"/>
                <w:left w:val="none" w:sz="0" w:space="0" w:color="auto"/>
                <w:bottom w:val="none" w:sz="0" w:space="0" w:color="auto"/>
                <w:right w:val="none" w:sz="0" w:space="0" w:color="auto"/>
              </w:divBdr>
            </w:div>
            <w:div w:id="1034506270">
              <w:marLeft w:val="0"/>
              <w:marRight w:val="0"/>
              <w:marTop w:val="0"/>
              <w:marBottom w:val="0"/>
              <w:divBdr>
                <w:top w:val="none" w:sz="0" w:space="0" w:color="auto"/>
                <w:left w:val="none" w:sz="0" w:space="0" w:color="auto"/>
                <w:bottom w:val="none" w:sz="0" w:space="0" w:color="auto"/>
                <w:right w:val="none" w:sz="0" w:space="0" w:color="auto"/>
              </w:divBdr>
            </w:div>
            <w:div w:id="1093282643">
              <w:marLeft w:val="0"/>
              <w:marRight w:val="0"/>
              <w:marTop w:val="0"/>
              <w:marBottom w:val="0"/>
              <w:divBdr>
                <w:top w:val="none" w:sz="0" w:space="0" w:color="auto"/>
                <w:left w:val="none" w:sz="0" w:space="0" w:color="auto"/>
                <w:bottom w:val="none" w:sz="0" w:space="0" w:color="auto"/>
                <w:right w:val="none" w:sz="0" w:space="0" w:color="auto"/>
              </w:divBdr>
            </w:div>
            <w:div w:id="770668702">
              <w:marLeft w:val="0"/>
              <w:marRight w:val="0"/>
              <w:marTop w:val="0"/>
              <w:marBottom w:val="0"/>
              <w:divBdr>
                <w:top w:val="none" w:sz="0" w:space="0" w:color="auto"/>
                <w:left w:val="none" w:sz="0" w:space="0" w:color="auto"/>
                <w:bottom w:val="none" w:sz="0" w:space="0" w:color="auto"/>
                <w:right w:val="none" w:sz="0" w:space="0" w:color="auto"/>
              </w:divBdr>
            </w:div>
            <w:div w:id="1994143439">
              <w:marLeft w:val="0"/>
              <w:marRight w:val="0"/>
              <w:marTop w:val="0"/>
              <w:marBottom w:val="0"/>
              <w:divBdr>
                <w:top w:val="none" w:sz="0" w:space="0" w:color="auto"/>
                <w:left w:val="none" w:sz="0" w:space="0" w:color="auto"/>
                <w:bottom w:val="none" w:sz="0" w:space="0" w:color="auto"/>
                <w:right w:val="none" w:sz="0" w:space="0" w:color="auto"/>
              </w:divBdr>
            </w:div>
            <w:div w:id="922569980">
              <w:marLeft w:val="0"/>
              <w:marRight w:val="0"/>
              <w:marTop w:val="0"/>
              <w:marBottom w:val="0"/>
              <w:divBdr>
                <w:top w:val="none" w:sz="0" w:space="0" w:color="auto"/>
                <w:left w:val="none" w:sz="0" w:space="0" w:color="auto"/>
                <w:bottom w:val="none" w:sz="0" w:space="0" w:color="auto"/>
                <w:right w:val="none" w:sz="0" w:space="0" w:color="auto"/>
              </w:divBdr>
            </w:div>
            <w:div w:id="132987072">
              <w:marLeft w:val="0"/>
              <w:marRight w:val="0"/>
              <w:marTop w:val="0"/>
              <w:marBottom w:val="0"/>
              <w:divBdr>
                <w:top w:val="none" w:sz="0" w:space="0" w:color="auto"/>
                <w:left w:val="none" w:sz="0" w:space="0" w:color="auto"/>
                <w:bottom w:val="none" w:sz="0" w:space="0" w:color="auto"/>
                <w:right w:val="none" w:sz="0" w:space="0" w:color="auto"/>
              </w:divBdr>
            </w:div>
            <w:div w:id="701903861">
              <w:marLeft w:val="0"/>
              <w:marRight w:val="0"/>
              <w:marTop w:val="0"/>
              <w:marBottom w:val="0"/>
              <w:divBdr>
                <w:top w:val="none" w:sz="0" w:space="0" w:color="auto"/>
                <w:left w:val="none" w:sz="0" w:space="0" w:color="auto"/>
                <w:bottom w:val="none" w:sz="0" w:space="0" w:color="auto"/>
                <w:right w:val="none" w:sz="0" w:space="0" w:color="auto"/>
              </w:divBdr>
            </w:div>
            <w:div w:id="1406418293">
              <w:marLeft w:val="0"/>
              <w:marRight w:val="0"/>
              <w:marTop w:val="0"/>
              <w:marBottom w:val="0"/>
              <w:divBdr>
                <w:top w:val="none" w:sz="0" w:space="0" w:color="auto"/>
                <w:left w:val="none" w:sz="0" w:space="0" w:color="auto"/>
                <w:bottom w:val="none" w:sz="0" w:space="0" w:color="auto"/>
                <w:right w:val="none" w:sz="0" w:space="0" w:color="auto"/>
              </w:divBdr>
            </w:div>
            <w:div w:id="1154029426">
              <w:marLeft w:val="0"/>
              <w:marRight w:val="0"/>
              <w:marTop w:val="0"/>
              <w:marBottom w:val="0"/>
              <w:divBdr>
                <w:top w:val="none" w:sz="0" w:space="0" w:color="auto"/>
                <w:left w:val="none" w:sz="0" w:space="0" w:color="auto"/>
                <w:bottom w:val="none" w:sz="0" w:space="0" w:color="auto"/>
                <w:right w:val="none" w:sz="0" w:space="0" w:color="auto"/>
              </w:divBdr>
            </w:div>
            <w:div w:id="35324933">
              <w:marLeft w:val="0"/>
              <w:marRight w:val="0"/>
              <w:marTop w:val="0"/>
              <w:marBottom w:val="0"/>
              <w:divBdr>
                <w:top w:val="none" w:sz="0" w:space="0" w:color="auto"/>
                <w:left w:val="none" w:sz="0" w:space="0" w:color="auto"/>
                <w:bottom w:val="none" w:sz="0" w:space="0" w:color="auto"/>
                <w:right w:val="none" w:sz="0" w:space="0" w:color="auto"/>
              </w:divBdr>
            </w:div>
            <w:div w:id="850678873">
              <w:marLeft w:val="0"/>
              <w:marRight w:val="0"/>
              <w:marTop w:val="0"/>
              <w:marBottom w:val="0"/>
              <w:divBdr>
                <w:top w:val="none" w:sz="0" w:space="0" w:color="auto"/>
                <w:left w:val="none" w:sz="0" w:space="0" w:color="auto"/>
                <w:bottom w:val="none" w:sz="0" w:space="0" w:color="auto"/>
                <w:right w:val="none" w:sz="0" w:space="0" w:color="auto"/>
              </w:divBdr>
            </w:div>
            <w:div w:id="235865120">
              <w:marLeft w:val="0"/>
              <w:marRight w:val="0"/>
              <w:marTop w:val="0"/>
              <w:marBottom w:val="0"/>
              <w:divBdr>
                <w:top w:val="none" w:sz="0" w:space="0" w:color="auto"/>
                <w:left w:val="none" w:sz="0" w:space="0" w:color="auto"/>
                <w:bottom w:val="none" w:sz="0" w:space="0" w:color="auto"/>
                <w:right w:val="none" w:sz="0" w:space="0" w:color="auto"/>
              </w:divBdr>
            </w:div>
            <w:div w:id="1476296257">
              <w:marLeft w:val="0"/>
              <w:marRight w:val="0"/>
              <w:marTop w:val="0"/>
              <w:marBottom w:val="0"/>
              <w:divBdr>
                <w:top w:val="none" w:sz="0" w:space="0" w:color="auto"/>
                <w:left w:val="none" w:sz="0" w:space="0" w:color="auto"/>
                <w:bottom w:val="none" w:sz="0" w:space="0" w:color="auto"/>
                <w:right w:val="none" w:sz="0" w:space="0" w:color="auto"/>
              </w:divBdr>
            </w:div>
            <w:div w:id="582222291">
              <w:marLeft w:val="0"/>
              <w:marRight w:val="0"/>
              <w:marTop w:val="0"/>
              <w:marBottom w:val="0"/>
              <w:divBdr>
                <w:top w:val="none" w:sz="0" w:space="0" w:color="auto"/>
                <w:left w:val="none" w:sz="0" w:space="0" w:color="auto"/>
                <w:bottom w:val="none" w:sz="0" w:space="0" w:color="auto"/>
                <w:right w:val="none" w:sz="0" w:space="0" w:color="auto"/>
              </w:divBdr>
            </w:div>
            <w:div w:id="1924680553">
              <w:marLeft w:val="0"/>
              <w:marRight w:val="0"/>
              <w:marTop w:val="0"/>
              <w:marBottom w:val="0"/>
              <w:divBdr>
                <w:top w:val="none" w:sz="0" w:space="0" w:color="auto"/>
                <w:left w:val="none" w:sz="0" w:space="0" w:color="auto"/>
                <w:bottom w:val="none" w:sz="0" w:space="0" w:color="auto"/>
                <w:right w:val="none" w:sz="0" w:space="0" w:color="auto"/>
              </w:divBdr>
            </w:div>
            <w:div w:id="558326597">
              <w:marLeft w:val="0"/>
              <w:marRight w:val="0"/>
              <w:marTop w:val="0"/>
              <w:marBottom w:val="0"/>
              <w:divBdr>
                <w:top w:val="none" w:sz="0" w:space="0" w:color="auto"/>
                <w:left w:val="none" w:sz="0" w:space="0" w:color="auto"/>
                <w:bottom w:val="none" w:sz="0" w:space="0" w:color="auto"/>
                <w:right w:val="none" w:sz="0" w:space="0" w:color="auto"/>
              </w:divBdr>
            </w:div>
            <w:div w:id="603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525">
      <w:bodyDiv w:val="1"/>
      <w:marLeft w:val="0"/>
      <w:marRight w:val="0"/>
      <w:marTop w:val="0"/>
      <w:marBottom w:val="0"/>
      <w:divBdr>
        <w:top w:val="none" w:sz="0" w:space="0" w:color="auto"/>
        <w:left w:val="none" w:sz="0" w:space="0" w:color="auto"/>
        <w:bottom w:val="none" w:sz="0" w:space="0" w:color="auto"/>
        <w:right w:val="none" w:sz="0" w:space="0" w:color="auto"/>
      </w:divBdr>
      <w:divsChild>
        <w:div w:id="665212242">
          <w:marLeft w:val="0"/>
          <w:marRight w:val="0"/>
          <w:marTop w:val="0"/>
          <w:marBottom w:val="0"/>
          <w:divBdr>
            <w:top w:val="none" w:sz="0" w:space="0" w:color="auto"/>
            <w:left w:val="none" w:sz="0" w:space="0" w:color="auto"/>
            <w:bottom w:val="none" w:sz="0" w:space="0" w:color="auto"/>
            <w:right w:val="none" w:sz="0" w:space="0" w:color="auto"/>
          </w:divBdr>
          <w:divsChild>
            <w:div w:id="2070304269">
              <w:marLeft w:val="0"/>
              <w:marRight w:val="0"/>
              <w:marTop w:val="0"/>
              <w:marBottom w:val="0"/>
              <w:divBdr>
                <w:top w:val="none" w:sz="0" w:space="0" w:color="auto"/>
                <w:left w:val="none" w:sz="0" w:space="0" w:color="auto"/>
                <w:bottom w:val="none" w:sz="0" w:space="0" w:color="auto"/>
                <w:right w:val="none" w:sz="0" w:space="0" w:color="auto"/>
              </w:divBdr>
            </w:div>
            <w:div w:id="1105807131">
              <w:marLeft w:val="0"/>
              <w:marRight w:val="0"/>
              <w:marTop w:val="0"/>
              <w:marBottom w:val="0"/>
              <w:divBdr>
                <w:top w:val="none" w:sz="0" w:space="0" w:color="auto"/>
                <w:left w:val="none" w:sz="0" w:space="0" w:color="auto"/>
                <w:bottom w:val="none" w:sz="0" w:space="0" w:color="auto"/>
                <w:right w:val="none" w:sz="0" w:space="0" w:color="auto"/>
              </w:divBdr>
            </w:div>
            <w:div w:id="1661080735">
              <w:marLeft w:val="0"/>
              <w:marRight w:val="0"/>
              <w:marTop w:val="0"/>
              <w:marBottom w:val="0"/>
              <w:divBdr>
                <w:top w:val="none" w:sz="0" w:space="0" w:color="auto"/>
                <w:left w:val="none" w:sz="0" w:space="0" w:color="auto"/>
                <w:bottom w:val="none" w:sz="0" w:space="0" w:color="auto"/>
                <w:right w:val="none" w:sz="0" w:space="0" w:color="auto"/>
              </w:divBdr>
            </w:div>
            <w:div w:id="6430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316">
      <w:bodyDiv w:val="1"/>
      <w:marLeft w:val="0"/>
      <w:marRight w:val="0"/>
      <w:marTop w:val="0"/>
      <w:marBottom w:val="0"/>
      <w:divBdr>
        <w:top w:val="none" w:sz="0" w:space="0" w:color="auto"/>
        <w:left w:val="none" w:sz="0" w:space="0" w:color="auto"/>
        <w:bottom w:val="none" w:sz="0" w:space="0" w:color="auto"/>
        <w:right w:val="none" w:sz="0" w:space="0" w:color="auto"/>
      </w:divBdr>
      <w:divsChild>
        <w:div w:id="1246844112">
          <w:marLeft w:val="0"/>
          <w:marRight w:val="0"/>
          <w:marTop w:val="0"/>
          <w:marBottom w:val="0"/>
          <w:divBdr>
            <w:top w:val="none" w:sz="0" w:space="0" w:color="auto"/>
            <w:left w:val="none" w:sz="0" w:space="0" w:color="auto"/>
            <w:bottom w:val="none" w:sz="0" w:space="0" w:color="auto"/>
            <w:right w:val="none" w:sz="0" w:space="0" w:color="auto"/>
          </w:divBdr>
          <w:divsChild>
            <w:div w:id="291835094">
              <w:marLeft w:val="0"/>
              <w:marRight w:val="0"/>
              <w:marTop w:val="0"/>
              <w:marBottom w:val="0"/>
              <w:divBdr>
                <w:top w:val="none" w:sz="0" w:space="0" w:color="auto"/>
                <w:left w:val="none" w:sz="0" w:space="0" w:color="auto"/>
                <w:bottom w:val="none" w:sz="0" w:space="0" w:color="auto"/>
                <w:right w:val="none" w:sz="0" w:space="0" w:color="auto"/>
              </w:divBdr>
            </w:div>
            <w:div w:id="76445172">
              <w:marLeft w:val="0"/>
              <w:marRight w:val="0"/>
              <w:marTop w:val="0"/>
              <w:marBottom w:val="0"/>
              <w:divBdr>
                <w:top w:val="none" w:sz="0" w:space="0" w:color="auto"/>
                <w:left w:val="none" w:sz="0" w:space="0" w:color="auto"/>
                <w:bottom w:val="none" w:sz="0" w:space="0" w:color="auto"/>
                <w:right w:val="none" w:sz="0" w:space="0" w:color="auto"/>
              </w:divBdr>
            </w:div>
            <w:div w:id="771584292">
              <w:marLeft w:val="0"/>
              <w:marRight w:val="0"/>
              <w:marTop w:val="0"/>
              <w:marBottom w:val="0"/>
              <w:divBdr>
                <w:top w:val="none" w:sz="0" w:space="0" w:color="auto"/>
                <w:left w:val="none" w:sz="0" w:space="0" w:color="auto"/>
                <w:bottom w:val="none" w:sz="0" w:space="0" w:color="auto"/>
                <w:right w:val="none" w:sz="0" w:space="0" w:color="auto"/>
              </w:divBdr>
            </w:div>
            <w:div w:id="6028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601">
      <w:bodyDiv w:val="1"/>
      <w:marLeft w:val="0"/>
      <w:marRight w:val="0"/>
      <w:marTop w:val="0"/>
      <w:marBottom w:val="0"/>
      <w:divBdr>
        <w:top w:val="none" w:sz="0" w:space="0" w:color="auto"/>
        <w:left w:val="none" w:sz="0" w:space="0" w:color="auto"/>
        <w:bottom w:val="none" w:sz="0" w:space="0" w:color="auto"/>
        <w:right w:val="none" w:sz="0" w:space="0" w:color="auto"/>
      </w:divBdr>
      <w:divsChild>
        <w:div w:id="1637569090">
          <w:marLeft w:val="0"/>
          <w:marRight w:val="0"/>
          <w:marTop w:val="0"/>
          <w:marBottom w:val="0"/>
          <w:divBdr>
            <w:top w:val="none" w:sz="0" w:space="0" w:color="auto"/>
            <w:left w:val="none" w:sz="0" w:space="0" w:color="auto"/>
            <w:bottom w:val="none" w:sz="0" w:space="0" w:color="auto"/>
            <w:right w:val="none" w:sz="0" w:space="0" w:color="auto"/>
          </w:divBdr>
          <w:divsChild>
            <w:div w:id="514000468">
              <w:marLeft w:val="0"/>
              <w:marRight w:val="0"/>
              <w:marTop w:val="0"/>
              <w:marBottom w:val="0"/>
              <w:divBdr>
                <w:top w:val="none" w:sz="0" w:space="0" w:color="auto"/>
                <w:left w:val="none" w:sz="0" w:space="0" w:color="auto"/>
                <w:bottom w:val="none" w:sz="0" w:space="0" w:color="auto"/>
                <w:right w:val="none" w:sz="0" w:space="0" w:color="auto"/>
              </w:divBdr>
            </w:div>
            <w:div w:id="1109082066">
              <w:marLeft w:val="0"/>
              <w:marRight w:val="0"/>
              <w:marTop w:val="0"/>
              <w:marBottom w:val="0"/>
              <w:divBdr>
                <w:top w:val="none" w:sz="0" w:space="0" w:color="auto"/>
                <w:left w:val="none" w:sz="0" w:space="0" w:color="auto"/>
                <w:bottom w:val="none" w:sz="0" w:space="0" w:color="auto"/>
                <w:right w:val="none" w:sz="0" w:space="0" w:color="auto"/>
              </w:divBdr>
            </w:div>
            <w:div w:id="320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310">
      <w:bodyDiv w:val="1"/>
      <w:marLeft w:val="0"/>
      <w:marRight w:val="0"/>
      <w:marTop w:val="0"/>
      <w:marBottom w:val="0"/>
      <w:divBdr>
        <w:top w:val="none" w:sz="0" w:space="0" w:color="auto"/>
        <w:left w:val="none" w:sz="0" w:space="0" w:color="auto"/>
        <w:bottom w:val="none" w:sz="0" w:space="0" w:color="auto"/>
        <w:right w:val="none" w:sz="0" w:space="0" w:color="auto"/>
      </w:divBdr>
    </w:div>
    <w:div w:id="1294630233">
      <w:bodyDiv w:val="1"/>
      <w:marLeft w:val="0"/>
      <w:marRight w:val="0"/>
      <w:marTop w:val="0"/>
      <w:marBottom w:val="0"/>
      <w:divBdr>
        <w:top w:val="none" w:sz="0" w:space="0" w:color="auto"/>
        <w:left w:val="none" w:sz="0" w:space="0" w:color="auto"/>
        <w:bottom w:val="none" w:sz="0" w:space="0" w:color="auto"/>
        <w:right w:val="none" w:sz="0" w:space="0" w:color="auto"/>
      </w:divBdr>
    </w:div>
    <w:div w:id="1312978295">
      <w:bodyDiv w:val="1"/>
      <w:marLeft w:val="0"/>
      <w:marRight w:val="0"/>
      <w:marTop w:val="0"/>
      <w:marBottom w:val="0"/>
      <w:divBdr>
        <w:top w:val="none" w:sz="0" w:space="0" w:color="auto"/>
        <w:left w:val="none" w:sz="0" w:space="0" w:color="auto"/>
        <w:bottom w:val="none" w:sz="0" w:space="0" w:color="auto"/>
        <w:right w:val="none" w:sz="0" w:space="0" w:color="auto"/>
      </w:divBdr>
    </w:div>
    <w:div w:id="1324355394">
      <w:bodyDiv w:val="1"/>
      <w:marLeft w:val="0"/>
      <w:marRight w:val="0"/>
      <w:marTop w:val="0"/>
      <w:marBottom w:val="0"/>
      <w:divBdr>
        <w:top w:val="none" w:sz="0" w:space="0" w:color="auto"/>
        <w:left w:val="none" w:sz="0" w:space="0" w:color="auto"/>
        <w:bottom w:val="none" w:sz="0" w:space="0" w:color="auto"/>
        <w:right w:val="none" w:sz="0" w:space="0" w:color="auto"/>
      </w:divBdr>
    </w:div>
    <w:div w:id="1326397377">
      <w:bodyDiv w:val="1"/>
      <w:marLeft w:val="0"/>
      <w:marRight w:val="0"/>
      <w:marTop w:val="0"/>
      <w:marBottom w:val="0"/>
      <w:divBdr>
        <w:top w:val="none" w:sz="0" w:space="0" w:color="auto"/>
        <w:left w:val="none" w:sz="0" w:space="0" w:color="auto"/>
        <w:bottom w:val="none" w:sz="0" w:space="0" w:color="auto"/>
        <w:right w:val="none" w:sz="0" w:space="0" w:color="auto"/>
      </w:divBdr>
      <w:divsChild>
        <w:div w:id="1809977567">
          <w:marLeft w:val="0"/>
          <w:marRight w:val="0"/>
          <w:marTop w:val="0"/>
          <w:marBottom w:val="0"/>
          <w:divBdr>
            <w:top w:val="none" w:sz="0" w:space="0" w:color="auto"/>
            <w:left w:val="none" w:sz="0" w:space="0" w:color="auto"/>
            <w:bottom w:val="none" w:sz="0" w:space="0" w:color="auto"/>
            <w:right w:val="none" w:sz="0" w:space="0" w:color="auto"/>
          </w:divBdr>
          <w:divsChild>
            <w:div w:id="414593412">
              <w:marLeft w:val="0"/>
              <w:marRight w:val="0"/>
              <w:marTop w:val="0"/>
              <w:marBottom w:val="0"/>
              <w:divBdr>
                <w:top w:val="none" w:sz="0" w:space="0" w:color="auto"/>
                <w:left w:val="none" w:sz="0" w:space="0" w:color="auto"/>
                <w:bottom w:val="none" w:sz="0" w:space="0" w:color="auto"/>
                <w:right w:val="none" w:sz="0" w:space="0" w:color="auto"/>
              </w:divBdr>
            </w:div>
            <w:div w:id="971055434">
              <w:marLeft w:val="0"/>
              <w:marRight w:val="0"/>
              <w:marTop w:val="0"/>
              <w:marBottom w:val="0"/>
              <w:divBdr>
                <w:top w:val="none" w:sz="0" w:space="0" w:color="auto"/>
                <w:left w:val="none" w:sz="0" w:space="0" w:color="auto"/>
                <w:bottom w:val="none" w:sz="0" w:space="0" w:color="auto"/>
                <w:right w:val="none" w:sz="0" w:space="0" w:color="auto"/>
              </w:divBdr>
            </w:div>
            <w:div w:id="722678809">
              <w:marLeft w:val="0"/>
              <w:marRight w:val="0"/>
              <w:marTop w:val="0"/>
              <w:marBottom w:val="0"/>
              <w:divBdr>
                <w:top w:val="none" w:sz="0" w:space="0" w:color="auto"/>
                <w:left w:val="none" w:sz="0" w:space="0" w:color="auto"/>
                <w:bottom w:val="none" w:sz="0" w:space="0" w:color="auto"/>
                <w:right w:val="none" w:sz="0" w:space="0" w:color="auto"/>
              </w:divBdr>
            </w:div>
            <w:div w:id="981272668">
              <w:marLeft w:val="0"/>
              <w:marRight w:val="0"/>
              <w:marTop w:val="0"/>
              <w:marBottom w:val="0"/>
              <w:divBdr>
                <w:top w:val="none" w:sz="0" w:space="0" w:color="auto"/>
                <w:left w:val="none" w:sz="0" w:space="0" w:color="auto"/>
                <w:bottom w:val="none" w:sz="0" w:space="0" w:color="auto"/>
                <w:right w:val="none" w:sz="0" w:space="0" w:color="auto"/>
              </w:divBdr>
            </w:div>
            <w:div w:id="1142237672">
              <w:marLeft w:val="0"/>
              <w:marRight w:val="0"/>
              <w:marTop w:val="0"/>
              <w:marBottom w:val="0"/>
              <w:divBdr>
                <w:top w:val="none" w:sz="0" w:space="0" w:color="auto"/>
                <w:left w:val="none" w:sz="0" w:space="0" w:color="auto"/>
                <w:bottom w:val="none" w:sz="0" w:space="0" w:color="auto"/>
                <w:right w:val="none" w:sz="0" w:space="0" w:color="auto"/>
              </w:divBdr>
            </w:div>
            <w:div w:id="925043510">
              <w:marLeft w:val="0"/>
              <w:marRight w:val="0"/>
              <w:marTop w:val="0"/>
              <w:marBottom w:val="0"/>
              <w:divBdr>
                <w:top w:val="none" w:sz="0" w:space="0" w:color="auto"/>
                <w:left w:val="none" w:sz="0" w:space="0" w:color="auto"/>
                <w:bottom w:val="none" w:sz="0" w:space="0" w:color="auto"/>
                <w:right w:val="none" w:sz="0" w:space="0" w:color="auto"/>
              </w:divBdr>
            </w:div>
            <w:div w:id="399249651">
              <w:marLeft w:val="0"/>
              <w:marRight w:val="0"/>
              <w:marTop w:val="0"/>
              <w:marBottom w:val="0"/>
              <w:divBdr>
                <w:top w:val="none" w:sz="0" w:space="0" w:color="auto"/>
                <w:left w:val="none" w:sz="0" w:space="0" w:color="auto"/>
                <w:bottom w:val="none" w:sz="0" w:space="0" w:color="auto"/>
                <w:right w:val="none" w:sz="0" w:space="0" w:color="auto"/>
              </w:divBdr>
            </w:div>
            <w:div w:id="1421488012">
              <w:marLeft w:val="0"/>
              <w:marRight w:val="0"/>
              <w:marTop w:val="0"/>
              <w:marBottom w:val="0"/>
              <w:divBdr>
                <w:top w:val="none" w:sz="0" w:space="0" w:color="auto"/>
                <w:left w:val="none" w:sz="0" w:space="0" w:color="auto"/>
                <w:bottom w:val="none" w:sz="0" w:space="0" w:color="auto"/>
                <w:right w:val="none" w:sz="0" w:space="0" w:color="auto"/>
              </w:divBdr>
            </w:div>
            <w:div w:id="342049097">
              <w:marLeft w:val="0"/>
              <w:marRight w:val="0"/>
              <w:marTop w:val="0"/>
              <w:marBottom w:val="0"/>
              <w:divBdr>
                <w:top w:val="none" w:sz="0" w:space="0" w:color="auto"/>
                <w:left w:val="none" w:sz="0" w:space="0" w:color="auto"/>
                <w:bottom w:val="none" w:sz="0" w:space="0" w:color="auto"/>
                <w:right w:val="none" w:sz="0" w:space="0" w:color="auto"/>
              </w:divBdr>
            </w:div>
            <w:div w:id="963927403">
              <w:marLeft w:val="0"/>
              <w:marRight w:val="0"/>
              <w:marTop w:val="0"/>
              <w:marBottom w:val="0"/>
              <w:divBdr>
                <w:top w:val="none" w:sz="0" w:space="0" w:color="auto"/>
                <w:left w:val="none" w:sz="0" w:space="0" w:color="auto"/>
                <w:bottom w:val="none" w:sz="0" w:space="0" w:color="auto"/>
                <w:right w:val="none" w:sz="0" w:space="0" w:color="auto"/>
              </w:divBdr>
            </w:div>
            <w:div w:id="108672699">
              <w:marLeft w:val="0"/>
              <w:marRight w:val="0"/>
              <w:marTop w:val="0"/>
              <w:marBottom w:val="0"/>
              <w:divBdr>
                <w:top w:val="none" w:sz="0" w:space="0" w:color="auto"/>
                <w:left w:val="none" w:sz="0" w:space="0" w:color="auto"/>
                <w:bottom w:val="none" w:sz="0" w:space="0" w:color="auto"/>
                <w:right w:val="none" w:sz="0" w:space="0" w:color="auto"/>
              </w:divBdr>
            </w:div>
            <w:div w:id="1037781539">
              <w:marLeft w:val="0"/>
              <w:marRight w:val="0"/>
              <w:marTop w:val="0"/>
              <w:marBottom w:val="0"/>
              <w:divBdr>
                <w:top w:val="none" w:sz="0" w:space="0" w:color="auto"/>
                <w:left w:val="none" w:sz="0" w:space="0" w:color="auto"/>
                <w:bottom w:val="none" w:sz="0" w:space="0" w:color="auto"/>
                <w:right w:val="none" w:sz="0" w:space="0" w:color="auto"/>
              </w:divBdr>
            </w:div>
            <w:div w:id="1203597790">
              <w:marLeft w:val="0"/>
              <w:marRight w:val="0"/>
              <w:marTop w:val="0"/>
              <w:marBottom w:val="0"/>
              <w:divBdr>
                <w:top w:val="none" w:sz="0" w:space="0" w:color="auto"/>
                <w:left w:val="none" w:sz="0" w:space="0" w:color="auto"/>
                <w:bottom w:val="none" w:sz="0" w:space="0" w:color="auto"/>
                <w:right w:val="none" w:sz="0" w:space="0" w:color="auto"/>
              </w:divBdr>
            </w:div>
            <w:div w:id="233248661">
              <w:marLeft w:val="0"/>
              <w:marRight w:val="0"/>
              <w:marTop w:val="0"/>
              <w:marBottom w:val="0"/>
              <w:divBdr>
                <w:top w:val="none" w:sz="0" w:space="0" w:color="auto"/>
                <w:left w:val="none" w:sz="0" w:space="0" w:color="auto"/>
                <w:bottom w:val="none" w:sz="0" w:space="0" w:color="auto"/>
                <w:right w:val="none" w:sz="0" w:space="0" w:color="auto"/>
              </w:divBdr>
            </w:div>
            <w:div w:id="1058357395">
              <w:marLeft w:val="0"/>
              <w:marRight w:val="0"/>
              <w:marTop w:val="0"/>
              <w:marBottom w:val="0"/>
              <w:divBdr>
                <w:top w:val="none" w:sz="0" w:space="0" w:color="auto"/>
                <w:left w:val="none" w:sz="0" w:space="0" w:color="auto"/>
                <w:bottom w:val="none" w:sz="0" w:space="0" w:color="auto"/>
                <w:right w:val="none" w:sz="0" w:space="0" w:color="auto"/>
              </w:divBdr>
            </w:div>
            <w:div w:id="1484808972">
              <w:marLeft w:val="0"/>
              <w:marRight w:val="0"/>
              <w:marTop w:val="0"/>
              <w:marBottom w:val="0"/>
              <w:divBdr>
                <w:top w:val="none" w:sz="0" w:space="0" w:color="auto"/>
                <w:left w:val="none" w:sz="0" w:space="0" w:color="auto"/>
                <w:bottom w:val="none" w:sz="0" w:space="0" w:color="auto"/>
                <w:right w:val="none" w:sz="0" w:space="0" w:color="auto"/>
              </w:divBdr>
            </w:div>
            <w:div w:id="1948728476">
              <w:marLeft w:val="0"/>
              <w:marRight w:val="0"/>
              <w:marTop w:val="0"/>
              <w:marBottom w:val="0"/>
              <w:divBdr>
                <w:top w:val="none" w:sz="0" w:space="0" w:color="auto"/>
                <w:left w:val="none" w:sz="0" w:space="0" w:color="auto"/>
                <w:bottom w:val="none" w:sz="0" w:space="0" w:color="auto"/>
                <w:right w:val="none" w:sz="0" w:space="0" w:color="auto"/>
              </w:divBdr>
            </w:div>
            <w:div w:id="1470782628">
              <w:marLeft w:val="0"/>
              <w:marRight w:val="0"/>
              <w:marTop w:val="0"/>
              <w:marBottom w:val="0"/>
              <w:divBdr>
                <w:top w:val="none" w:sz="0" w:space="0" w:color="auto"/>
                <w:left w:val="none" w:sz="0" w:space="0" w:color="auto"/>
                <w:bottom w:val="none" w:sz="0" w:space="0" w:color="auto"/>
                <w:right w:val="none" w:sz="0" w:space="0" w:color="auto"/>
              </w:divBdr>
            </w:div>
            <w:div w:id="323819590">
              <w:marLeft w:val="0"/>
              <w:marRight w:val="0"/>
              <w:marTop w:val="0"/>
              <w:marBottom w:val="0"/>
              <w:divBdr>
                <w:top w:val="none" w:sz="0" w:space="0" w:color="auto"/>
                <w:left w:val="none" w:sz="0" w:space="0" w:color="auto"/>
                <w:bottom w:val="none" w:sz="0" w:space="0" w:color="auto"/>
                <w:right w:val="none" w:sz="0" w:space="0" w:color="auto"/>
              </w:divBdr>
            </w:div>
            <w:div w:id="1207983081">
              <w:marLeft w:val="0"/>
              <w:marRight w:val="0"/>
              <w:marTop w:val="0"/>
              <w:marBottom w:val="0"/>
              <w:divBdr>
                <w:top w:val="none" w:sz="0" w:space="0" w:color="auto"/>
                <w:left w:val="none" w:sz="0" w:space="0" w:color="auto"/>
                <w:bottom w:val="none" w:sz="0" w:space="0" w:color="auto"/>
                <w:right w:val="none" w:sz="0" w:space="0" w:color="auto"/>
              </w:divBdr>
            </w:div>
            <w:div w:id="431046925">
              <w:marLeft w:val="0"/>
              <w:marRight w:val="0"/>
              <w:marTop w:val="0"/>
              <w:marBottom w:val="0"/>
              <w:divBdr>
                <w:top w:val="none" w:sz="0" w:space="0" w:color="auto"/>
                <w:left w:val="none" w:sz="0" w:space="0" w:color="auto"/>
                <w:bottom w:val="none" w:sz="0" w:space="0" w:color="auto"/>
                <w:right w:val="none" w:sz="0" w:space="0" w:color="auto"/>
              </w:divBdr>
            </w:div>
            <w:div w:id="610406280">
              <w:marLeft w:val="0"/>
              <w:marRight w:val="0"/>
              <w:marTop w:val="0"/>
              <w:marBottom w:val="0"/>
              <w:divBdr>
                <w:top w:val="none" w:sz="0" w:space="0" w:color="auto"/>
                <w:left w:val="none" w:sz="0" w:space="0" w:color="auto"/>
                <w:bottom w:val="none" w:sz="0" w:space="0" w:color="auto"/>
                <w:right w:val="none" w:sz="0" w:space="0" w:color="auto"/>
              </w:divBdr>
            </w:div>
            <w:div w:id="1317805895">
              <w:marLeft w:val="0"/>
              <w:marRight w:val="0"/>
              <w:marTop w:val="0"/>
              <w:marBottom w:val="0"/>
              <w:divBdr>
                <w:top w:val="none" w:sz="0" w:space="0" w:color="auto"/>
                <w:left w:val="none" w:sz="0" w:space="0" w:color="auto"/>
                <w:bottom w:val="none" w:sz="0" w:space="0" w:color="auto"/>
                <w:right w:val="none" w:sz="0" w:space="0" w:color="auto"/>
              </w:divBdr>
            </w:div>
            <w:div w:id="18967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8089">
      <w:bodyDiv w:val="1"/>
      <w:marLeft w:val="0"/>
      <w:marRight w:val="0"/>
      <w:marTop w:val="0"/>
      <w:marBottom w:val="0"/>
      <w:divBdr>
        <w:top w:val="none" w:sz="0" w:space="0" w:color="auto"/>
        <w:left w:val="none" w:sz="0" w:space="0" w:color="auto"/>
        <w:bottom w:val="none" w:sz="0" w:space="0" w:color="auto"/>
        <w:right w:val="none" w:sz="0" w:space="0" w:color="auto"/>
      </w:divBdr>
      <w:divsChild>
        <w:div w:id="644043567">
          <w:marLeft w:val="0"/>
          <w:marRight w:val="0"/>
          <w:marTop w:val="0"/>
          <w:marBottom w:val="0"/>
          <w:divBdr>
            <w:top w:val="none" w:sz="0" w:space="0" w:color="auto"/>
            <w:left w:val="none" w:sz="0" w:space="0" w:color="auto"/>
            <w:bottom w:val="none" w:sz="0" w:space="0" w:color="auto"/>
            <w:right w:val="none" w:sz="0" w:space="0" w:color="auto"/>
          </w:divBdr>
          <w:divsChild>
            <w:div w:id="2068264345">
              <w:marLeft w:val="0"/>
              <w:marRight w:val="0"/>
              <w:marTop w:val="0"/>
              <w:marBottom w:val="0"/>
              <w:divBdr>
                <w:top w:val="none" w:sz="0" w:space="0" w:color="auto"/>
                <w:left w:val="none" w:sz="0" w:space="0" w:color="auto"/>
                <w:bottom w:val="none" w:sz="0" w:space="0" w:color="auto"/>
                <w:right w:val="none" w:sz="0" w:space="0" w:color="auto"/>
              </w:divBdr>
            </w:div>
            <w:div w:id="1170484226">
              <w:marLeft w:val="0"/>
              <w:marRight w:val="0"/>
              <w:marTop w:val="0"/>
              <w:marBottom w:val="0"/>
              <w:divBdr>
                <w:top w:val="none" w:sz="0" w:space="0" w:color="auto"/>
                <w:left w:val="none" w:sz="0" w:space="0" w:color="auto"/>
                <w:bottom w:val="none" w:sz="0" w:space="0" w:color="auto"/>
                <w:right w:val="none" w:sz="0" w:space="0" w:color="auto"/>
              </w:divBdr>
            </w:div>
            <w:div w:id="1593272963">
              <w:marLeft w:val="0"/>
              <w:marRight w:val="0"/>
              <w:marTop w:val="0"/>
              <w:marBottom w:val="0"/>
              <w:divBdr>
                <w:top w:val="none" w:sz="0" w:space="0" w:color="auto"/>
                <w:left w:val="none" w:sz="0" w:space="0" w:color="auto"/>
                <w:bottom w:val="none" w:sz="0" w:space="0" w:color="auto"/>
                <w:right w:val="none" w:sz="0" w:space="0" w:color="auto"/>
              </w:divBdr>
            </w:div>
            <w:div w:id="1109818915">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310477271">
              <w:marLeft w:val="0"/>
              <w:marRight w:val="0"/>
              <w:marTop w:val="0"/>
              <w:marBottom w:val="0"/>
              <w:divBdr>
                <w:top w:val="none" w:sz="0" w:space="0" w:color="auto"/>
                <w:left w:val="none" w:sz="0" w:space="0" w:color="auto"/>
                <w:bottom w:val="none" w:sz="0" w:space="0" w:color="auto"/>
                <w:right w:val="none" w:sz="0" w:space="0" w:color="auto"/>
              </w:divBdr>
            </w:div>
            <w:div w:id="115491533">
              <w:marLeft w:val="0"/>
              <w:marRight w:val="0"/>
              <w:marTop w:val="0"/>
              <w:marBottom w:val="0"/>
              <w:divBdr>
                <w:top w:val="none" w:sz="0" w:space="0" w:color="auto"/>
                <w:left w:val="none" w:sz="0" w:space="0" w:color="auto"/>
                <w:bottom w:val="none" w:sz="0" w:space="0" w:color="auto"/>
                <w:right w:val="none" w:sz="0" w:space="0" w:color="auto"/>
              </w:divBdr>
            </w:div>
            <w:div w:id="11181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301">
      <w:bodyDiv w:val="1"/>
      <w:marLeft w:val="120"/>
      <w:marRight w:val="120"/>
      <w:marTop w:val="0"/>
      <w:marBottom w:val="0"/>
      <w:divBdr>
        <w:top w:val="none" w:sz="0" w:space="0" w:color="auto"/>
        <w:left w:val="none" w:sz="0" w:space="0" w:color="auto"/>
        <w:bottom w:val="none" w:sz="0" w:space="0" w:color="auto"/>
        <w:right w:val="none" w:sz="0" w:space="0" w:color="auto"/>
      </w:divBdr>
    </w:div>
    <w:div w:id="1392997809">
      <w:bodyDiv w:val="1"/>
      <w:marLeft w:val="0"/>
      <w:marRight w:val="0"/>
      <w:marTop w:val="0"/>
      <w:marBottom w:val="0"/>
      <w:divBdr>
        <w:top w:val="none" w:sz="0" w:space="0" w:color="auto"/>
        <w:left w:val="none" w:sz="0" w:space="0" w:color="auto"/>
        <w:bottom w:val="none" w:sz="0" w:space="0" w:color="auto"/>
        <w:right w:val="none" w:sz="0" w:space="0" w:color="auto"/>
      </w:divBdr>
    </w:div>
    <w:div w:id="1415280688">
      <w:bodyDiv w:val="1"/>
      <w:marLeft w:val="0"/>
      <w:marRight w:val="0"/>
      <w:marTop w:val="0"/>
      <w:marBottom w:val="0"/>
      <w:divBdr>
        <w:top w:val="none" w:sz="0" w:space="0" w:color="auto"/>
        <w:left w:val="none" w:sz="0" w:space="0" w:color="auto"/>
        <w:bottom w:val="none" w:sz="0" w:space="0" w:color="auto"/>
        <w:right w:val="none" w:sz="0" w:space="0" w:color="auto"/>
      </w:divBdr>
    </w:div>
    <w:div w:id="1425297902">
      <w:bodyDiv w:val="1"/>
      <w:marLeft w:val="0"/>
      <w:marRight w:val="0"/>
      <w:marTop w:val="0"/>
      <w:marBottom w:val="0"/>
      <w:divBdr>
        <w:top w:val="none" w:sz="0" w:space="0" w:color="auto"/>
        <w:left w:val="none" w:sz="0" w:space="0" w:color="auto"/>
        <w:bottom w:val="none" w:sz="0" w:space="0" w:color="auto"/>
        <w:right w:val="none" w:sz="0" w:space="0" w:color="auto"/>
      </w:divBdr>
    </w:div>
    <w:div w:id="1436319731">
      <w:bodyDiv w:val="1"/>
      <w:marLeft w:val="0"/>
      <w:marRight w:val="0"/>
      <w:marTop w:val="0"/>
      <w:marBottom w:val="0"/>
      <w:divBdr>
        <w:top w:val="none" w:sz="0" w:space="0" w:color="auto"/>
        <w:left w:val="none" w:sz="0" w:space="0" w:color="auto"/>
        <w:bottom w:val="none" w:sz="0" w:space="0" w:color="auto"/>
        <w:right w:val="none" w:sz="0" w:space="0" w:color="auto"/>
      </w:divBdr>
      <w:divsChild>
        <w:div w:id="1682049927">
          <w:marLeft w:val="0"/>
          <w:marRight w:val="0"/>
          <w:marTop w:val="0"/>
          <w:marBottom w:val="0"/>
          <w:divBdr>
            <w:top w:val="none" w:sz="0" w:space="0" w:color="auto"/>
            <w:left w:val="none" w:sz="0" w:space="0" w:color="auto"/>
            <w:bottom w:val="none" w:sz="0" w:space="0" w:color="auto"/>
            <w:right w:val="none" w:sz="0" w:space="0" w:color="auto"/>
          </w:divBdr>
          <w:divsChild>
            <w:div w:id="259487732">
              <w:marLeft w:val="0"/>
              <w:marRight w:val="0"/>
              <w:marTop w:val="0"/>
              <w:marBottom w:val="0"/>
              <w:divBdr>
                <w:top w:val="none" w:sz="0" w:space="0" w:color="auto"/>
                <w:left w:val="none" w:sz="0" w:space="0" w:color="auto"/>
                <w:bottom w:val="none" w:sz="0" w:space="0" w:color="auto"/>
                <w:right w:val="none" w:sz="0" w:space="0" w:color="auto"/>
              </w:divBdr>
            </w:div>
            <w:div w:id="1880588157">
              <w:marLeft w:val="0"/>
              <w:marRight w:val="0"/>
              <w:marTop w:val="0"/>
              <w:marBottom w:val="0"/>
              <w:divBdr>
                <w:top w:val="none" w:sz="0" w:space="0" w:color="auto"/>
                <w:left w:val="none" w:sz="0" w:space="0" w:color="auto"/>
                <w:bottom w:val="none" w:sz="0" w:space="0" w:color="auto"/>
                <w:right w:val="none" w:sz="0" w:space="0" w:color="auto"/>
              </w:divBdr>
            </w:div>
            <w:div w:id="20509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248">
      <w:bodyDiv w:val="1"/>
      <w:marLeft w:val="0"/>
      <w:marRight w:val="0"/>
      <w:marTop w:val="0"/>
      <w:marBottom w:val="0"/>
      <w:divBdr>
        <w:top w:val="none" w:sz="0" w:space="0" w:color="auto"/>
        <w:left w:val="none" w:sz="0" w:space="0" w:color="auto"/>
        <w:bottom w:val="none" w:sz="0" w:space="0" w:color="auto"/>
        <w:right w:val="none" w:sz="0" w:space="0" w:color="auto"/>
      </w:divBdr>
    </w:div>
    <w:div w:id="1460295083">
      <w:bodyDiv w:val="1"/>
      <w:marLeft w:val="0"/>
      <w:marRight w:val="0"/>
      <w:marTop w:val="0"/>
      <w:marBottom w:val="0"/>
      <w:divBdr>
        <w:top w:val="none" w:sz="0" w:space="0" w:color="auto"/>
        <w:left w:val="none" w:sz="0" w:space="0" w:color="auto"/>
        <w:bottom w:val="none" w:sz="0" w:space="0" w:color="auto"/>
        <w:right w:val="none" w:sz="0" w:space="0" w:color="auto"/>
      </w:divBdr>
    </w:div>
    <w:div w:id="1483542501">
      <w:bodyDiv w:val="1"/>
      <w:marLeft w:val="0"/>
      <w:marRight w:val="0"/>
      <w:marTop w:val="0"/>
      <w:marBottom w:val="0"/>
      <w:divBdr>
        <w:top w:val="none" w:sz="0" w:space="0" w:color="auto"/>
        <w:left w:val="none" w:sz="0" w:space="0" w:color="auto"/>
        <w:bottom w:val="none" w:sz="0" w:space="0" w:color="auto"/>
        <w:right w:val="none" w:sz="0" w:space="0" w:color="auto"/>
      </w:divBdr>
    </w:div>
    <w:div w:id="1485118797">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7">
          <w:marLeft w:val="0"/>
          <w:marRight w:val="0"/>
          <w:marTop w:val="0"/>
          <w:marBottom w:val="0"/>
          <w:divBdr>
            <w:top w:val="none" w:sz="0" w:space="0" w:color="auto"/>
            <w:left w:val="none" w:sz="0" w:space="0" w:color="auto"/>
            <w:bottom w:val="none" w:sz="0" w:space="0" w:color="auto"/>
            <w:right w:val="none" w:sz="0" w:space="0" w:color="auto"/>
          </w:divBdr>
          <w:divsChild>
            <w:div w:id="1075475016">
              <w:marLeft w:val="0"/>
              <w:marRight w:val="0"/>
              <w:marTop w:val="0"/>
              <w:marBottom w:val="0"/>
              <w:divBdr>
                <w:top w:val="none" w:sz="0" w:space="0" w:color="auto"/>
                <w:left w:val="none" w:sz="0" w:space="0" w:color="auto"/>
                <w:bottom w:val="none" w:sz="0" w:space="0" w:color="auto"/>
                <w:right w:val="none" w:sz="0" w:space="0" w:color="auto"/>
              </w:divBdr>
            </w:div>
            <w:div w:id="1642149045">
              <w:marLeft w:val="0"/>
              <w:marRight w:val="0"/>
              <w:marTop w:val="0"/>
              <w:marBottom w:val="0"/>
              <w:divBdr>
                <w:top w:val="none" w:sz="0" w:space="0" w:color="auto"/>
                <w:left w:val="none" w:sz="0" w:space="0" w:color="auto"/>
                <w:bottom w:val="none" w:sz="0" w:space="0" w:color="auto"/>
                <w:right w:val="none" w:sz="0" w:space="0" w:color="auto"/>
              </w:divBdr>
            </w:div>
            <w:div w:id="722606547">
              <w:marLeft w:val="0"/>
              <w:marRight w:val="0"/>
              <w:marTop w:val="0"/>
              <w:marBottom w:val="0"/>
              <w:divBdr>
                <w:top w:val="none" w:sz="0" w:space="0" w:color="auto"/>
                <w:left w:val="none" w:sz="0" w:space="0" w:color="auto"/>
                <w:bottom w:val="none" w:sz="0" w:space="0" w:color="auto"/>
                <w:right w:val="none" w:sz="0" w:space="0" w:color="auto"/>
              </w:divBdr>
            </w:div>
            <w:div w:id="1370253701">
              <w:marLeft w:val="0"/>
              <w:marRight w:val="0"/>
              <w:marTop w:val="0"/>
              <w:marBottom w:val="0"/>
              <w:divBdr>
                <w:top w:val="none" w:sz="0" w:space="0" w:color="auto"/>
                <w:left w:val="none" w:sz="0" w:space="0" w:color="auto"/>
                <w:bottom w:val="none" w:sz="0" w:space="0" w:color="auto"/>
                <w:right w:val="none" w:sz="0" w:space="0" w:color="auto"/>
              </w:divBdr>
            </w:div>
            <w:div w:id="1110851981">
              <w:marLeft w:val="0"/>
              <w:marRight w:val="0"/>
              <w:marTop w:val="0"/>
              <w:marBottom w:val="0"/>
              <w:divBdr>
                <w:top w:val="none" w:sz="0" w:space="0" w:color="auto"/>
                <w:left w:val="none" w:sz="0" w:space="0" w:color="auto"/>
                <w:bottom w:val="none" w:sz="0" w:space="0" w:color="auto"/>
                <w:right w:val="none" w:sz="0" w:space="0" w:color="auto"/>
              </w:divBdr>
            </w:div>
            <w:div w:id="1653555378">
              <w:marLeft w:val="0"/>
              <w:marRight w:val="0"/>
              <w:marTop w:val="0"/>
              <w:marBottom w:val="0"/>
              <w:divBdr>
                <w:top w:val="none" w:sz="0" w:space="0" w:color="auto"/>
                <w:left w:val="none" w:sz="0" w:space="0" w:color="auto"/>
                <w:bottom w:val="none" w:sz="0" w:space="0" w:color="auto"/>
                <w:right w:val="none" w:sz="0" w:space="0" w:color="auto"/>
              </w:divBdr>
            </w:div>
            <w:div w:id="104346542">
              <w:marLeft w:val="0"/>
              <w:marRight w:val="0"/>
              <w:marTop w:val="0"/>
              <w:marBottom w:val="0"/>
              <w:divBdr>
                <w:top w:val="none" w:sz="0" w:space="0" w:color="auto"/>
                <w:left w:val="none" w:sz="0" w:space="0" w:color="auto"/>
                <w:bottom w:val="none" w:sz="0" w:space="0" w:color="auto"/>
                <w:right w:val="none" w:sz="0" w:space="0" w:color="auto"/>
              </w:divBdr>
            </w:div>
            <w:div w:id="579097406">
              <w:marLeft w:val="0"/>
              <w:marRight w:val="0"/>
              <w:marTop w:val="0"/>
              <w:marBottom w:val="0"/>
              <w:divBdr>
                <w:top w:val="none" w:sz="0" w:space="0" w:color="auto"/>
                <w:left w:val="none" w:sz="0" w:space="0" w:color="auto"/>
                <w:bottom w:val="none" w:sz="0" w:space="0" w:color="auto"/>
                <w:right w:val="none" w:sz="0" w:space="0" w:color="auto"/>
              </w:divBdr>
            </w:div>
            <w:div w:id="557742405">
              <w:marLeft w:val="0"/>
              <w:marRight w:val="0"/>
              <w:marTop w:val="0"/>
              <w:marBottom w:val="0"/>
              <w:divBdr>
                <w:top w:val="none" w:sz="0" w:space="0" w:color="auto"/>
                <w:left w:val="none" w:sz="0" w:space="0" w:color="auto"/>
                <w:bottom w:val="none" w:sz="0" w:space="0" w:color="auto"/>
                <w:right w:val="none" w:sz="0" w:space="0" w:color="auto"/>
              </w:divBdr>
            </w:div>
            <w:div w:id="1714232331">
              <w:marLeft w:val="0"/>
              <w:marRight w:val="0"/>
              <w:marTop w:val="0"/>
              <w:marBottom w:val="0"/>
              <w:divBdr>
                <w:top w:val="none" w:sz="0" w:space="0" w:color="auto"/>
                <w:left w:val="none" w:sz="0" w:space="0" w:color="auto"/>
                <w:bottom w:val="none" w:sz="0" w:space="0" w:color="auto"/>
                <w:right w:val="none" w:sz="0" w:space="0" w:color="auto"/>
              </w:divBdr>
            </w:div>
            <w:div w:id="1561868755">
              <w:marLeft w:val="0"/>
              <w:marRight w:val="0"/>
              <w:marTop w:val="0"/>
              <w:marBottom w:val="0"/>
              <w:divBdr>
                <w:top w:val="none" w:sz="0" w:space="0" w:color="auto"/>
                <w:left w:val="none" w:sz="0" w:space="0" w:color="auto"/>
                <w:bottom w:val="none" w:sz="0" w:space="0" w:color="auto"/>
                <w:right w:val="none" w:sz="0" w:space="0" w:color="auto"/>
              </w:divBdr>
            </w:div>
            <w:div w:id="1828788489">
              <w:marLeft w:val="0"/>
              <w:marRight w:val="0"/>
              <w:marTop w:val="0"/>
              <w:marBottom w:val="0"/>
              <w:divBdr>
                <w:top w:val="none" w:sz="0" w:space="0" w:color="auto"/>
                <w:left w:val="none" w:sz="0" w:space="0" w:color="auto"/>
                <w:bottom w:val="none" w:sz="0" w:space="0" w:color="auto"/>
                <w:right w:val="none" w:sz="0" w:space="0" w:color="auto"/>
              </w:divBdr>
            </w:div>
            <w:div w:id="1968194210">
              <w:marLeft w:val="0"/>
              <w:marRight w:val="0"/>
              <w:marTop w:val="0"/>
              <w:marBottom w:val="0"/>
              <w:divBdr>
                <w:top w:val="none" w:sz="0" w:space="0" w:color="auto"/>
                <w:left w:val="none" w:sz="0" w:space="0" w:color="auto"/>
                <w:bottom w:val="none" w:sz="0" w:space="0" w:color="auto"/>
                <w:right w:val="none" w:sz="0" w:space="0" w:color="auto"/>
              </w:divBdr>
            </w:div>
            <w:div w:id="14085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309">
      <w:bodyDiv w:val="1"/>
      <w:marLeft w:val="0"/>
      <w:marRight w:val="0"/>
      <w:marTop w:val="0"/>
      <w:marBottom w:val="0"/>
      <w:divBdr>
        <w:top w:val="none" w:sz="0" w:space="0" w:color="auto"/>
        <w:left w:val="none" w:sz="0" w:space="0" w:color="auto"/>
        <w:bottom w:val="none" w:sz="0" w:space="0" w:color="auto"/>
        <w:right w:val="none" w:sz="0" w:space="0" w:color="auto"/>
      </w:divBdr>
      <w:divsChild>
        <w:div w:id="54670409">
          <w:marLeft w:val="0"/>
          <w:marRight w:val="0"/>
          <w:marTop w:val="0"/>
          <w:marBottom w:val="0"/>
          <w:divBdr>
            <w:top w:val="none" w:sz="0" w:space="0" w:color="auto"/>
            <w:left w:val="none" w:sz="0" w:space="0" w:color="auto"/>
            <w:bottom w:val="none" w:sz="0" w:space="0" w:color="auto"/>
            <w:right w:val="none" w:sz="0" w:space="0" w:color="auto"/>
          </w:divBdr>
          <w:divsChild>
            <w:div w:id="1126267025">
              <w:marLeft w:val="0"/>
              <w:marRight w:val="0"/>
              <w:marTop w:val="0"/>
              <w:marBottom w:val="0"/>
              <w:divBdr>
                <w:top w:val="none" w:sz="0" w:space="0" w:color="auto"/>
                <w:left w:val="none" w:sz="0" w:space="0" w:color="auto"/>
                <w:bottom w:val="none" w:sz="0" w:space="0" w:color="auto"/>
                <w:right w:val="none" w:sz="0" w:space="0" w:color="auto"/>
              </w:divBdr>
              <w:divsChild>
                <w:div w:id="583610063">
                  <w:marLeft w:val="0"/>
                  <w:marRight w:val="0"/>
                  <w:marTop w:val="0"/>
                  <w:marBottom w:val="0"/>
                  <w:divBdr>
                    <w:top w:val="none" w:sz="0" w:space="0" w:color="auto"/>
                    <w:left w:val="none" w:sz="0" w:space="0" w:color="auto"/>
                    <w:bottom w:val="none" w:sz="0" w:space="0" w:color="auto"/>
                    <w:right w:val="none" w:sz="0" w:space="0" w:color="auto"/>
                  </w:divBdr>
                  <w:divsChild>
                    <w:div w:id="793866352">
                      <w:marLeft w:val="0"/>
                      <w:marRight w:val="0"/>
                      <w:marTop w:val="0"/>
                      <w:marBottom w:val="0"/>
                      <w:divBdr>
                        <w:top w:val="none" w:sz="0" w:space="0" w:color="auto"/>
                        <w:left w:val="none" w:sz="0" w:space="0" w:color="auto"/>
                        <w:bottom w:val="none" w:sz="0" w:space="0" w:color="auto"/>
                        <w:right w:val="none" w:sz="0" w:space="0" w:color="auto"/>
                      </w:divBdr>
                      <w:divsChild>
                        <w:div w:id="230047179">
                          <w:marLeft w:val="0"/>
                          <w:marRight w:val="0"/>
                          <w:marTop w:val="0"/>
                          <w:marBottom w:val="0"/>
                          <w:divBdr>
                            <w:top w:val="none" w:sz="0" w:space="0" w:color="auto"/>
                            <w:left w:val="none" w:sz="0" w:space="0" w:color="auto"/>
                            <w:bottom w:val="none" w:sz="0" w:space="0" w:color="auto"/>
                            <w:right w:val="none" w:sz="0" w:space="0" w:color="auto"/>
                          </w:divBdr>
                          <w:divsChild>
                            <w:div w:id="399334153">
                              <w:marLeft w:val="0"/>
                              <w:marRight w:val="0"/>
                              <w:marTop w:val="0"/>
                              <w:marBottom w:val="0"/>
                              <w:divBdr>
                                <w:top w:val="none" w:sz="0" w:space="0" w:color="auto"/>
                                <w:left w:val="none" w:sz="0" w:space="0" w:color="auto"/>
                                <w:bottom w:val="none" w:sz="0" w:space="0" w:color="auto"/>
                                <w:right w:val="none" w:sz="0" w:space="0" w:color="auto"/>
                              </w:divBdr>
                              <w:divsChild>
                                <w:div w:id="1430390561">
                                  <w:marLeft w:val="0"/>
                                  <w:marRight w:val="0"/>
                                  <w:marTop w:val="0"/>
                                  <w:marBottom w:val="0"/>
                                  <w:divBdr>
                                    <w:top w:val="none" w:sz="0" w:space="0" w:color="auto"/>
                                    <w:left w:val="none" w:sz="0" w:space="0" w:color="auto"/>
                                    <w:bottom w:val="none" w:sz="0" w:space="0" w:color="auto"/>
                                    <w:right w:val="none" w:sz="0" w:space="0" w:color="auto"/>
                                  </w:divBdr>
                                  <w:divsChild>
                                    <w:div w:id="964233612">
                                      <w:marLeft w:val="0"/>
                                      <w:marRight w:val="0"/>
                                      <w:marTop w:val="0"/>
                                      <w:marBottom w:val="0"/>
                                      <w:divBdr>
                                        <w:top w:val="none" w:sz="0" w:space="0" w:color="auto"/>
                                        <w:left w:val="none" w:sz="0" w:space="0" w:color="auto"/>
                                        <w:bottom w:val="none" w:sz="0" w:space="0" w:color="auto"/>
                                        <w:right w:val="none" w:sz="0" w:space="0" w:color="auto"/>
                                      </w:divBdr>
                                      <w:divsChild>
                                        <w:div w:id="823202322">
                                          <w:marLeft w:val="0"/>
                                          <w:marRight w:val="0"/>
                                          <w:marTop w:val="0"/>
                                          <w:marBottom w:val="0"/>
                                          <w:divBdr>
                                            <w:top w:val="none" w:sz="0" w:space="0" w:color="auto"/>
                                            <w:left w:val="none" w:sz="0" w:space="0" w:color="auto"/>
                                            <w:bottom w:val="none" w:sz="0" w:space="0" w:color="auto"/>
                                            <w:right w:val="none" w:sz="0" w:space="0" w:color="auto"/>
                                          </w:divBdr>
                                          <w:divsChild>
                                            <w:div w:id="1052535016">
                                              <w:marLeft w:val="0"/>
                                              <w:marRight w:val="0"/>
                                              <w:marTop w:val="0"/>
                                              <w:marBottom w:val="0"/>
                                              <w:divBdr>
                                                <w:top w:val="none" w:sz="0" w:space="0" w:color="auto"/>
                                                <w:left w:val="none" w:sz="0" w:space="0" w:color="auto"/>
                                                <w:bottom w:val="none" w:sz="0" w:space="0" w:color="auto"/>
                                                <w:right w:val="none" w:sz="0" w:space="0" w:color="auto"/>
                                              </w:divBdr>
                                              <w:divsChild>
                                                <w:div w:id="660616698">
                                                  <w:marLeft w:val="0"/>
                                                  <w:marRight w:val="0"/>
                                                  <w:marTop w:val="0"/>
                                                  <w:marBottom w:val="0"/>
                                                  <w:divBdr>
                                                    <w:top w:val="none" w:sz="0" w:space="0" w:color="auto"/>
                                                    <w:left w:val="none" w:sz="0" w:space="0" w:color="auto"/>
                                                    <w:bottom w:val="none" w:sz="0" w:space="0" w:color="auto"/>
                                                    <w:right w:val="none" w:sz="0" w:space="0" w:color="auto"/>
                                                  </w:divBdr>
                                                  <w:divsChild>
                                                    <w:div w:id="8021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895639">
      <w:bodyDiv w:val="1"/>
      <w:marLeft w:val="0"/>
      <w:marRight w:val="0"/>
      <w:marTop w:val="0"/>
      <w:marBottom w:val="0"/>
      <w:divBdr>
        <w:top w:val="none" w:sz="0" w:space="0" w:color="auto"/>
        <w:left w:val="none" w:sz="0" w:space="0" w:color="auto"/>
        <w:bottom w:val="none" w:sz="0" w:space="0" w:color="auto"/>
        <w:right w:val="none" w:sz="0" w:space="0" w:color="auto"/>
      </w:divBdr>
      <w:divsChild>
        <w:div w:id="886259842">
          <w:marLeft w:val="0"/>
          <w:marRight w:val="0"/>
          <w:marTop w:val="0"/>
          <w:marBottom w:val="0"/>
          <w:divBdr>
            <w:top w:val="none" w:sz="0" w:space="0" w:color="auto"/>
            <w:left w:val="none" w:sz="0" w:space="0" w:color="auto"/>
            <w:bottom w:val="none" w:sz="0" w:space="0" w:color="auto"/>
            <w:right w:val="none" w:sz="0" w:space="0" w:color="auto"/>
          </w:divBdr>
          <w:divsChild>
            <w:div w:id="13857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2251">
      <w:bodyDiv w:val="1"/>
      <w:marLeft w:val="0"/>
      <w:marRight w:val="0"/>
      <w:marTop w:val="0"/>
      <w:marBottom w:val="0"/>
      <w:divBdr>
        <w:top w:val="none" w:sz="0" w:space="0" w:color="auto"/>
        <w:left w:val="none" w:sz="0" w:space="0" w:color="auto"/>
        <w:bottom w:val="none" w:sz="0" w:space="0" w:color="auto"/>
        <w:right w:val="none" w:sz="0" w:space="0" w:color="auto"/>
      </w:divBdr>
      <w:divsChild>
        <w:div w:id="1989898928">
          <w:marLeft w:val="0"/>
          <w:marRight w:val="0"/>
          <w:marTop w:val="0"/>
          <w:marBottom w:val="0"/>
          <w:divBdr>
            <w:top w:val="none" w:sz="0" w:space="0" w:color="auto"/>
            <w:left w:val="none" w:sz="0" w:space="0" w:color="auto"/>
            <w:bottom w:val="none" w:sz="0" w:space="0" w:color="auto"/>
            <w:right w:val="none" w:sz="0" w:space="0" w:color="auto"/>
          </w:divBdr>
          <w:divsChild>
            <w:div w:id="1629775378">
              <w:marLeft w:val="0"/>
              <w:marRight w:val="0"/>
              <w:marTop w:val="0"/>
              <w:marBottom w:val="0"/>
              <w:divBdr>
                <w:top w:val="none" w:sz="0" w:space="0" w:color="auto"/>
                <w:left w:val="none" w:sz="0" w:space="0" w:color="auto"/>
                <w:bottom w:val="none" w:sz="0" w:space="0" w:color="auto"/>
                <w:right w:val="none" w:sz="0" w:space="0" w:color="auto"/>
              </w:divBdr>
            </w:div>
            <w:div w:id="1613829616">
              <w:marLeft w:val="0"/>
              <w:marRight w:val="0"/>
              <w:marTop w:val="0"/>
              <w:marBottom w:val="0"/>
              <w:divBdr>
                <w:top w:val="none" w:sz="0" w:space="0" w:color="auto"/>
                <w:left w:val="none" w:sz="0" w:space="0" w:color="auto"/>
                <w:bottom w:val="none" w:sz="0" w:space="0" w:color="auto"/>
                <w:right w:val="none" w:sz="0" w:space="0" w:color="auto"/>
              </w:divBdr>
            </w:div>
            <w:div w:id="536042243">
              <w:marLeft w:val="0"/>
              <w:marRight w:val="0"/>
              <w:marTop w:val="0"/>
              <w:marBottom w:val="0"/>
              <w:divBdr>
                <w:top w:val="none" w:sz="0" w:space="0" w:color="auto"/>
                <w:left w:val="none" w:sz="0" w:space="0" w:color="auto"/>
                <w:bottom w:val="none" w:sz="0" w:space="0" w:color="auto"/>
                <w:right w:val="none" w:sz="0" w:space="0" w:color="auto"/>
              </w:divBdr>
            </w:div>
            <w:div w:id="882792307">
              <w:marLeft w:val="0"/>
              <w:marRight w:val="0"/>
              <w:marTop w:val="0"/>
              <w:marBottom w:val="0"/>
              <w:divBdr>
                <w:top w:val="none" w:sz="0" w:space="0" w:color="auto"/>
                <w:left w:val="none" w:sz="0" w:space="0" w:color="auto"/>
                <w:bottom w:val="none" w:sz="0" w:space="0" w:color="auto"/>
                <w:right w:val="none" w:sz="0" w:space="0" w:color="auto"/>
              </w:divBdr>
            </w:div>
            <w:div w:id="1955597380">
              <w:marLeft w:val="0"/>
              <w:marRight w:val="0"/>
              <w:marTop w:val="0"/>
              <w:marBottom w:val="0"/>
              <w:divBdr>
                <w:top w:val="none" w:sz="0" w:space="0" w:color="auto"/>
                <w:left w:val="none" w:sz="0" w:space="0" w:color="auto"/>
                <w:bottom w:val="none" w:sz="0" w:space="0" w:color="auto"/>
                <w:right w:val="none" w:sz="0" w:space="0" w:color="auto"/>
              </w:divBdr>
            </w:div>
            <w:div w:id="172114499">
              <w:marLeft w:val="0"/>
              <w:marRight w:val="0"/>
              <w:marTop w:val="0"/>
              <w:marBottom w:val="0"/>
              <w:divBdr>
                <w:top w:val="none" w:sz="0" w:space="0" w:color="auto"/>
                <w:left w:val="none" w:sz="0" w:space="0" w:color="auto"/>
                <w:bottom w:val="none" w:sz="0" w:space="0" w:color="auto"/>
                <w:right w:val="none" w:sz="0" w:space="0" w:color="auto"/>
              </w:divBdr>
            </w:div>
            <w:div w:id="596324710">
              <w:marLeft w:val="0"/>
              <w:marRight w:val="0"/>
              <w:marTop w:val="0"/>
              <w:marBottom w:val="0"/>
              <w:divBdr>
                <w:top w:val="none" w:sz="0" w:space="0" w:color="auto"/>
                <w:left w:val="none" w:sz="0" w:space="0" w:color="auto"/>
                <w:bottom w:val="none" w:sz="0" w:space="0" w:color="auto"/>
                <w:right w:val="none" w:sz="0" w:space="0" w:color="auto"/>
              </w:divBdr>
            </w:div>
            <w:div w:id="914973808">
              <w:marLeft w:val="0"/>
              <w:marRight w:val="0"/>
              <w:marTop w:val="0"/>
              <w:marBottom w:val="0"/>
              <w:divBdr>
                <w:top w:val="none" w:sz="0" w:space="0" w:color="auto"/>
                <w:left w:val="none" w:sz="0" w:space="0" w:color="auto"/>
                <w:bottom w:val="none" w:sz="0" w:space="0" w:color="auto"/>
                <w:right w:val="none" w:sz="0" w:space="0" w:color="auto"/>
              </w:divBdr>
            </w:div>
            <w:div w:id="1177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8933">
      <w:bodyDiv w:val="1"/>
      <w:marLeft w:val="0"/>
      <w:marRight w:val="0"/>
      <w:marTop w:val="0"/>
      <w:marBottom w:val="0"/>
      <w:divBdr>
        <w:top w:val="none" w:sz="0" w:space="0" w:color="auto"/>
        <w:left w:val="none" w:sz="0" w:space="0" w:color="auto"/>
        <w:bottom w:val="none" w:sz="0" w:space="0" w:color="auto"/>
        <w:right w:val="none" w:sz="0" w:space="0" w:color="auto"/>
      </w:divBdr>
      <w:divsChild>
        <w:div w:id="1247303705">
          <w:marLeft w:val="0"/>
          <w:marRight w:val="0"/>
          <w:marTop w:val="0"/>
          <w:marBottom w:val="0"/>
          <w:divBdr>
            <w:top w:val="none" w:sz="0" w:space="0" w:color="auto"/>
            <w:left w:val="none" w:sz="0" w:space="0" w:color="auto"/>
            <w:bottom w:val="none" w:sz="0" w:space="0" w:color="auto"/>
            <w:right w:val="none" w:sz="0" w:space="0" w:color="auto"/>
          </w:divBdr>
          <w:divsChild>
            <w:div w:id="190725326">
              <w:marLeft w:val="0"/>
              <w:marRight w:val="0"/>
              <w:marTop w:val="0"/>
              <w:marBottom w:val="0"/>
              <w:divBdr>
                <w:top w:val="none" w:sz="0" w:space="0" w:color="auto"/>
                <w:left w:val="none" w:sz="0" w:space="0" w:color="auto"/>
                <w:bottom w:val="none" w:sz="0" w:space="0" w:color="auto"/>
                <w:right w:val="none" w:sz="0" w:space="0" w:color="auto"/>
              </w:divBdr>
            </w:div>
            <w:div w:id="1201866727">
              <w:marLeft w:val="0"/>
              <w:marRight w:val="0"/>
              <w:marTop w:val="0"/>
              <w:marBottom w:val="0"/>
              <w:divBdr>
                <w:top w:val="none" w:sz="0" w:space="0" w:color="auto"/>
                <w:left w:val="none" w:sz="0" w:space="0" w:color="auto"/>
                <w:bottom w:val="none" w:sz="0" w:space="0" w:color="auto"/>
                <w:right w:val="none" w:sz="0" w:space="0" w:color="auto"/>
              </w:divBdr>
            </w:div>
            <w:div w:id="978649670">
              <w:marLeft w:val="0"/>
              <w:marRight w:val="0"/>
              <w:marTop w:val="0"/>
              <w:marBottom w:val="0"/>
              <w:divBdr>
                <w:top w:val="none" w:sz="0" w:space="0" w:color="auto"/>
                <w:left w:val="none" w:sz="0" w:space="0" w:color="auto"/>
                <w:bottom w:val="none" w:sz="0" w:space="0" w:color="auto"/>
                <w:right w:val="none" w:sz="0" w:space="0" w:color="auto"/>
              </w:divBdr>
            </w:div>
            <w:div w:id="771169611">
              <w:marLeft w:val="0"/>
              <w:marRight w:val="0"/>
              <w:marTop w:val="0"/>
              <w:marBottom w:val="0"/>
              <w:divBdr>
                <w:top w:val="none" w:sz="0" w:space="0" w:color="auto"/>
                <w:left w:val="none" w:sz="0" w:space="0" w:color="auto"/>
                <w:bottom w:val="none" w:sz="0" w:space="0" w:color="auto"/>
                <w:right w:val="none" w:sz="0" w:space="0" w:color="auto"/>
              </w:divBdr>
            </w:div>
            <w:div w:id="14903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345">
      <w:bodyDiv w:val="1"/>
      <w:marLeft w:val="0"/>
      <w:marRight w:val="0"/>
      <w:marTop w:val="0"/>
      <w:marBottom w:val="0"/>
      <w:divBdr>
        <w:top w:val="none" w:sz="0" w:space="0" w:color="auto"/>
        <w:left w:val="none" w:sz="0" w:space="0" w:color="auto"/>
        <w:bottom w:val="none" w:sz="0" w:space="0" w:color="auto"/>
        <w:right w:val="none" w:sz="0" w:space="0" w:color="auto"/>
      </w:divBdr>
    </w:div>
    <w:div w:id="1723559151">
      <w:bodyDiv w:val="1"/>
      <w:marLeft w:val="0"/>
      <w:marRight w:val="0"/>
      <w:marTop w:val="0"/>
      <w:marBottom w:val="0"/>
      <w:divBdr>
        <w:top w:val="none" w:sz="0" w:space="0" w:color="auto"/>
        <w:left w:val="none" w:sz="0" w:space="0" w:color="auto"/>
        <w:bottom w:val="none" w:sz="0" w:space="0" w:color="auto"/>
        <w:right w:val="none" w:sz="0" w:space="0" w:color="auto"/>
      </w:divBdr>
      <w:divsChild>
        <w:div w:id="1307121708">
          <w:marLeft w:val="0"/>
          <w:marRight w:val="0"/>
          <w:marTop w:val="0"/>
          <w:marBottom w:val="0"/>
          <w:divBdr>
            <w:top w:val="none" w:sz="0" w:space="0" w:color="auto"/>
            <w:left w:val="none" w:sz="0" w:space="0" w:color="auto"/>
            <w:bottom w:val="none" w:sz="0" w:space="0" w:color="auto"/>
            <w:right w:val="none" w:sz="0" w:space="0" w:color="auto"/>
          </w:divBdr>
          <w:divsChild>
            <w:div w:id="637610263">
              <w:marLeft w:val="0"/>
              <w:marRight w:val="0"/>
              <w:marTop w:val="0"/>
              <w:marBottom w:val="0"/>
              <w:divBdr>
                <w:top w:val="none" w:sz="0" w:space="0" w:color="auto"/>
                <w:left w:val="none" w:sz="0" w:space="0" w:color="auto"/>
                <w:bottom w:val="none" w:sz="0" w:space="0" w:color="auto"/>
                <w:right w:val="none" w:sz="0" w:space="0" w:color="auto"/>
              </w:divBdr>
            </w:div>
            <w:div w:id="1846936080">
              <w:marLeft w:val="0"/>
              <w:marRight w:val="0"/>
              <w:marTop w:val="0"/>
              <w:marBottom w:val="0"/>
              <w:divBdr>
                <w:top w:val="none" w:sz="0" w:space="0" w:color="auto"/>
                <w:left w:val="none" w:sz="0" w:space="0" w:color="auto"/>
                <w:bottom w:val="none" w:sz="0" w:space="0" w:color="auto"/>
                <w:right w:val="none" w:sz="0" w:space="0" w:color="auto"/>
              </w:divBdr>
            </w:div>
            <w:div w:id="439376218">
              <w:marLeft w:val="0"/>
              <w:marRight w:val="0"/>
              <w:marTop w:val="0"/>
              <w:marBottom w:val="0"/>
              <w:divBdr>
                <w:top w:val="none" w:sz="0" w:space="0" w:color="auto"/>
                <w:left w:val="none" w:sz="0" w:space="0" w:color="auto"/>
                <w:bottom w:val="none" w:sz="0" w:space="0" w:color="auto"/>
                <w:right w:val="none" w:sz="0" w:space="0" w:color="auto"/>
              </w:divBdr>
            </w:div>
            <w:div w:id="2052916463">
              <w:marLeft w:val="0"/>
              <w:marRight w:val="0"/>
              <w:marTop w:val="0"/>
              <w:marBottom w:val="0"/>
              <w:divBdr>
                <w:top w:val="none" w:sz="0" w:space="0" w:color="auto"/>
                <w:left w:val="none" w:sz="0" w:space="0" w:color="auto"/>
                <w:bottom w:val="none" w:sz="0" w:space="0" w:color="auto"/>
                <w:right w:val="none" w:sz="0" w:space="0" w:color="auto"/>
              </w:divBdr>
            </w:div>
            <w:div w:id="1199316075">
              <w:marLeft w:val="0"/>
              <w:marRight w:val="0"/>
              <w:marTop w:val="0"/>
              <w:marBottom w:val="0"/>
              <w:divBdr>
                <w:top w:val="none" w:sz="0" w:space="0" w:color="auto"/>
                <w:left w:val="none" w:sz="0" w:space="0" w:color="auto"/>
                <w:bottom w:val="none" w:sz="0" w:space="0" w:color="auto"/>
                <w:right w:val="none" w:sz="0" w:space="0" w:color="auto"/>
              </w:divBdr>
            </w:div>
            <w:div w:id="844397408">
              <w:marLeft w:val="0"/>
              <w:marRight w:val="0"/>
              <w:marTop w:val="0"/>
              <w:marBottom w:val="0"/>
              <w:divBdr>
                <w:top w:val="none" w:sz="0" w:space="0" w:color="auto"/>
                <w:left w:val="none" w:sz="0" w:space="0" w:color="auto"/>
                <w:bottom w:val="none" w:sz="0" w:space="0" w:color="auto"/>
                <w:right w:val="none" w:sz="0" w:space="0" w:color="auto"/>
              </w:divBdr>
            </w:div>
            <w:div w:id="800195654">
              <w:marLeft w:val="0"/>
              <w:marRight w:val="0"/>
              <w:marTop w:val="0"/>
              <w:marBottom w:val="0"/>
              <w:divBdr>
                <w:top w:val="none" w:sz="0" w:space="0" w:color="auto"/>
                <w:left w:val="none" w:sz="0" w:space="0" w:color="auto"/>
                <w:bottom w:val="none" w:sz="0" w:space="0" w:color="auto"/>
                <w:right w:val="none" w:sz="0" w:space="0" w:color="auto"/>
              </w:divBdr>
            </w:div>
            <w:div w:id="20432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853">
      <w:bodyDiv w:val="1"/>
      <w:marLeft w:val="0"/>
      <w:marRight w:val="0"/>
      <w:marTop w:val="0"/>
      <w:marBottom w:val="0"/>
      <w:divBdr>
        <w:top w:val="none" w:sz="0" w:space="0" w:color="auto"/>
        <w:left w:val="none" w:sz="0" w:space="0" w:color="auto"/>
        <w:bottom w:val="none" w:sz="0" w:space="0" w:color="auto"/>
        <w:right w:val="none" w:sz="0" w:space="0" w:color="auto"/>
      </w:divBdr>
    </w:div>
    <w:div w:id="1785491176">
      <w:bodyDiv w:val="1"/>
      <w:marLeft w:val="0"/>
      <w:marRight w:val="0"/>
      <w:marTop w:val="0"/>
      <w:marBottom w:val="0"/>
      <w:divBdr>
        <w:top w:val="none" w:sz="0" w:space="0" w:color="auto"/>
        <w:left w:val="none" w:sz="0" w:space="0" w:color="auto"/>
        <w:bottom w:val="none" w:sz="0" w:space="0" w:color="auto"/>
        <w:right w:val="none" w:sz="0" w:space="0" w:color="auto"/>
      </w:divBdr>
      <w:divsChild>
        <w:div w:id="1883907227">
          <w:marLeft w:val="0"/>
          <w:marRight w:val="0"/>
          <w:marTop w:val="0"/>
          <w:marBottom w:val="0"/>
          <w:divBdr>
            <w:top w:val="none" w:sz="0" w:space="0" w:color="auto"/>
            <w:left w:val="none" w:sz="0" w:space="0" w:color="auto"/>
            <w:bottom w:val="none" w:sz="0" w:space="0" w:color="auto"/>
            <w:right w:val="none" w:sz="0" w:space="0" w:color="auto"/>
          </w:divBdr>
          <w:divsChild>
            <w:div w:id="2064061801">
              <w:marLeft w:val="0"/>
              <w:marRight w:val="0"/>
              <w:marTop w:val="0"/>
              <w:marBottom w:val="0"/>
              <w:divBdr>
                <w:top w:val="none" w:sz="0" w:space="0" w:color="auto"/>
                <w:left w:val="none" w:sz="0" w:space="0" w:color="auto"/>
                <w:bottom w:val="none" w:sz="0" w:space="0" w:color="auto"/>
                <w:right w:val="none" w:sz="0" w:space="0" w:color="auto"/>
              </w:divBdr>
              <w:divsChild>
                <w:div w:id="151872435">
                  <w:marLeft w:val="-300"/>
                  <w:marRight w:val="0"/>
                  <w:marTop w:val="0"/>
                  <w:marBottom w:val="0"/>
                  <w:divBdr>
                    <w:top w:val="none" w:sz="0" w:space="0" w:color="auto"/>
                    <w:left w:val="none" w:sz="0" w:space="0" w:color="auto"/>
                    <w:bottom w:val="none" w:sz="0" w:space="0" w:color="auto"/>
                    <w:right w:val="none" w:sz="0" w:space="0" w:color="auto"/>
                  </w:divBdr>
                  <w:divsChild>
                    <w:div w:id="34429575">
                      <w:marLeft w:val="0"/>
                      <w:marRight w:val="0"/>
                      <w:marTop w:val="0"/>
                      <w:marBottom w:val="0"/>
                      <w:divBdr>
                        <w:top w:val="none" w:sz="0" w:space="0" w:color="auto"/>
                        <w:left w:val="none" w:sz="0" w:space="0" w:color="auto"/>
                        <w:bottom w:val="none" w:sz="0" w:space="0" w:color="auto"/>
                        <w:right w:val="none" w:sz="0" w:space="0" w:color="auto"/>
                      </w:divBdr>
                      <w:divsChild>
                        <w:div w:id="1791708342">
                          <w:marLeft w:val="0"/>
                          <w:marRight w:val="0"/>
                          <w:marTop w:val="0"/>
                          <w:marBottom w:val="0"/>
                          <w:divBdr>
                            <w:top w:val="none" w:sz="0" w:space="0" w:color="auto"/>
                            <w:left w:val="none" w:sz="0" w:space="0" w:color="auto"/>
                            <w:bottom w:val="none" w:sz="0" w:space="0" w:color="auto"/>
                            <w:right w:val="none" w:sz="0" w:space="0" w:color="auto"/>
                          </w:divBdr>
                          <w:divsChild>
                            <w:div w:id="677658945">
                              <w:marLeft w:val="0"/>
                              <w:marRight w:val="0"/>
                              <w:marTop w:val="0"/>
                              <w:marBottom w:val="0"/>
                              <w:divBdr>
                                <w:top w:val="none" w:sz="0" w:space="0" w:color="auto"/>
                                <w:left w:val="none" w:sz="0" w:space="0" w:color="auto"/>
                                <w:bottom w:val="none" w:sz="0" w:space="0" w:color="auto"/>
                                <w:right w:val="none" w:sz="0" w:space="0" w:color="auto"/>
                              </w:divBdr>
                              <w:divsChild>
                                <w:div w:id="643773381">
                                  <w:marLeft w:val="0"/>
                                  <w:marRight w:val="0"/>
                                  <w:marTop w:val="0"/>
                                  <w:marBottom w:val="0"/>
                                  <w:divBdr>
                                    <w:top w:val="none" w:sz="0" w:space="0" w:color="auto"/>
                                    <w:left w:val="none" w:sz="0" w:space="0" w:color="auto"/>
                                    <w:bottom w:val="none" w:sz="0" w:space="0" w:color="auto"/>
                                    <w:right w:val="none" w:sz="0" w:space="0" w:color="auto"/>
                                  </w:divBdr>
                                  <w:divsChild>
                                    <w:div w:id="460920811">
                                      <w:marLeft w:val="0"/>
                                      <w:marRight w:val="0"/>
                                      <w:marTop w:val="0"/>
                                      <w:marBottom w:val="0"/>
                                      <w:divBdr>
                                        <w:top w:val="none" w:sz="0" w:space="0" w:color="auto"/>
                                        <w:left w:val="none" w:sz="0" w:space="0" w:color="auto"/>
                                        <w:bottom w:val="none" w:sz="0" w:space="0" w:color="auto"/>
                                        <w:right w:val="none" w:sz="0" w:space="0" w:color="auto"/>
                                      </w:divBdr>
                                      <w:divsChild>
                                        <w:div w:id="912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225817">
      <w:bodyDiv w:val="1"/>
      <w:marLeft w:val="0"/>
      <w:marRight w:val="0"/>
      <w:marTop w:val="0"/>
      <w:marBottom w:val="0"/>
      <w:divBdr>
        <w:top w:val="none" w:sz="0" w:space="0" w:color="auto"/>
        <w:left w:val="none" w:sz="0" w:space="0" w:color="auto"/>
        <w:bottom w:val="none" w:sz="0" w:space="0" w:color="auto"/>
        <w:right w:val="none" w:sz="0" w:space="0" w:color="auto"/>
      </w:divBdr>
      <w:divsChild>
        <w:div w:id="1790853377">
          <w:marLeft w:val="0"/>
          <w:marRight w:val="0"/>
          <w:marTop w:val="0"/>
          <w:marBottom w:val="0"/>
          <w:divBdr>
            <w:top w:val="none" w:sz="0" w:space="0" w:color="auto"/>
            <w:left w:val="none" w:sz="0" w:space="0" w:color="auto"/>
            <w:bottom w:val="none" w:sz="0" w:space="0" w:color="auto"/>
            <w:right w:val="none" w:sz="0" w:space="0" w:color="auto"/>
          </w:divBdr>
          <w:divsChild>
            <w:div w:id="20877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2324">
      <w:bodyDiv w:val="1"/>
      <w:marLeft w:val="0"/>
      <w:marRight w:val="0"/>
      <w:marTop w:val="0"/>
      <w:marBottom w:val="0"/>
      <w:divBdr>
        <w:top w:val="none" w:sz="0" w:space="0" w:color="auto"/>
        <w:left w:val="none" w:sz="0" w:space="0" w:color="auto"/>
        <w:bottom w:val="none" w:sz="0" w:space="0" w:color="auto"/>
        <w:right w:val="none" w:sz="0" w:space="0" w:color="auto"/>
      </w:divBdr>
      <w:divsChild>
        <w:div w:id="894658300">
          <w:marLeft w:val="0"/>
          <w:marRight w:val="0"/>
          <w:marTop w:val="0"/>
          <w:marBottom w:val="0"/>
          <w:divBdr>
            <w:top w:val="none" w:sz="0" w:space="0" w:color="auto"/>
            <w:left w:val="none" w:sz="0" w:space="0" w:color="auto"/>
            <w:bottom w:val="none" w:sz="0" w:space="0" w:color="auto"/>
            <w:right w:val="none" w:sz="0" w:space="0" w:color="auto"/>
          </w:divBdr>
          <w:divsChild>
            <w:div w:id="1438450590">
              <w:marLeft w:val="0"/>
              <w:marRight w:val="0"/>
              <w:marTop w:val="0"/>
              <w:marBottom w:val="0"/>
              <w:divBdr>
                <w:top w:val="none" w:sz="0" w:space="0" w:color="auto"/>
                <w:left w:val="none" w:sz="0" w:space="0" w:color="auto"/>
                <w:bottom w:val="none" w:sz="0" w:space="0" w:color="auto"/>
                <w:right w:val="none" w:sz="0" w:space="0" w:color="auto"/>
              </w:divBdr>
            </w:div>
            <w:div w:id="1589315923">
              <w:marLeft w:val="0"/>
              <w:marRight w:val="0"/>
              <w:marTop w:val="0"/>
              <w:marBottom w:val="0"/>
              <w:divBdr>
                <w:top w:val="none" w:sz="0" w:space="0" w:color="auto"/>
                <w:left w:val="none" w:sz="0" w:space="0" w:color="auto"/>
                <w:bottom w:val="none" w:sz="0" w:space="0" w:color="auto"/>
                <w:right w:val="none" w:sz="0" w:space="0" w:color="auto"/>
              </w:divBdr>
            </w:div>
            <w:div w:id="1240213175">
              <w:marLeft w:val="0"/>
              <w:marRight w:val="0"/>
              <w:marTop w:val="0"/>
              <w:marBottom w:val="0"/>
              <w:divBdr>
                <w:top w:val="none" w:sz="0" w:space="0" w:color="auto"/>
                <w:left w:val="none" w:sz="0" w:space="0" w:color="auto"/>
                <w:bottom w:val="none" w:sz="0" w:space="0" w:color="auto"/>
                <w:right w:val="none" w:sz="0" w:space="0" w:color="auto"/>
              </w:divBdr>
            </w:div>
            <w:div w:id="1143350270">
              <w:marLeft w:val="0"/>
              <w:marRight w:val="0"/>
              <w:marTop w:val="0"/>
              <w:marBottom w:val="0"/>
              <w:divBdr>
                <w:top w:val="none" w:sz="0" w:space="0" w:color="auto"/>
                <w:left w:val="none" w:sz="0" w:space="0" w:color="auto"/>
                <w:bottom w:val="none" w:sz="0" w:space="0" w:color="auto"/>
                <w:right w:val="none" w:sz="0" w:space="0" w:color="auto"/>
              </w:divBdr>
            </w:div>
            <w:div w:id="1544168973">
              <w:marLeft w:val="0"/>
              <w:marRight w:val="0"/>
              <w:marTop w:val="0"/>
              <w:marBottom w:val="0"/>
              <w:divBdr>
                <w:top w:val="none" w:sz="0" w:space="0" w:color="auto"/>
                <w:left w:val="none" w:sz="0" w:space="0" w:color="auto"/>
                <w:bottom w:val="none" w:sz="0" w:space="0" w:color="auto"/>
                <w:right w:val="none" w:sz="0" w:space="0" w:color="auto"/>
              </w:divBdr>
            </w:div>
            <w:div w:id="1670330960">
              <w:marLeft w:val="0"/>
              <w:marRight w:val="0"/>
              <w:marTop w:val="0"/>
              <w:marBottom w:val="0"/>
              <w:divBdr>
                <w:top w:val="none" w:sz="0" w:space="0" w:color="auto"/>
                <w:left w:val="none" w:sz="0" w:space="0" w:color="auto"/>
                <w:bottom w:val="none" w:sz="0" w:space="0" w:color="auto"/>
                <w:right w:val="none" w:sz="0" w:space="0" w:color="auto"/>
              </w:divBdr>
            </w:div>
            <w:div w:id="517089245">
              <w:marLeft w:val="0"/>
              <w:marRight w:val="0"/>
              <w:marTop w:val="0"/>
              <w:marBottom w:val="0"/>
              <w:divBdr>
                <w:top w:val="none" w:sz="0" w:space="0" w:color="auto"/>
                <w:left w:val="none" w:sz="0" w:space="0" w:color="auto"/>
                <w:bottom w:val="none" w:sz="0" w:space="0" w:color="auto"/>
                <w:right w:val="none" w:sz="0" w:space="0" w:color="auto"/>
              </w:divBdr>
            </w:div>
            <w:div w:id="1520656004">
              <w:marLeft w:val="0"/>
              <w:marRight w:val="0"/>
              <w:marTop w:val="0"/>
              <w:marBottom w:val="0"/>
              <w:divBdr>
                <w:top w:val="none" w:sz="0" w:space="0" w:color="auto"/>
                <w:left w:val="none" w:sz="0" w:space="0" w:color="auto"/>
                <w:bottom w:val="none" w:sz="0" w:space="0" w:color="auto"/>
                <w:right w:val="none" w:sz="0" w:space="0" w:color="auto"/>
              </w:divBdr>
            </w:div>
            <w:div w:id="2139755659">
              <w:marLeft w:val="0"/>
              <w:marRight w:val="0"/>
              <w:marTop w:val="0"/>
              <w:marBottom w:val="0"/>
              <w:divBdr>
                <w:top w:val="none" w:sz="0" w:space="0" w:color="auto"/>
                <w:left w:val="none" w:sz="0" w:space="0" w:color="auto"/>
                <w:bottom w:val="none" w:sz="0" w:space="0" w:color="auto"/>
                <w:right w:val="none" w:sz="0" w:space="0" w:color="auto"/>
              </w:divBdr>
            </w:div>
            <w:div w:id="709499919">
              <w:marLeft w:val="0"/>
              <w:marRight w:val="0"/>
              <w:marTop w:val="0"/>
              <w:marBottom w:val="0"/>
              <w:divBdr>
                <w:top w:val="none" w:sz="0" w:space="0" w:color="auto"/>
                <w:left w:val="none" w:sz="0" w:space="0" w:color="auto"/>
                <w:bottom w:val="none" w:sz="0" w:space="0" w:color="auto"/>
                <w:right w:val="none" w:sz="0" w:space="0" w:color="auto"/>
              </w:divBdr>
            </w:div>
            <w:div w:id="55322428">
              <w:marLeft w:val="0"/>
              <w:marRight w:val="0"/>
              <w:marTop w:val="0"/>
              <w:marBottom w:val="0"/>
              <w:divBdr>
                <w:top w:val="none" w:sz="0" w:space="0" w:color="auto"/>
                <w:left w:val="none" w:sz="0" w:space="0" w:color="auto"/>
                <w:bottom w:val="none" w:sz="0" w:space="0" w:color="auto"/>
                <w:right w:val="none" w:sz="0" w:space="0" w:color="auto"/>
              </w:divBdr>
            </w:div>
            <w:div w:id="744650792">
              <w:marLeft w:val="0"/>
              <w:marRight w:val="0"/>
              <w:marTop w:val="0"/>
              <w:marBottom w:val="0"/>
              <w:divBdr>
                <w:top w:val="none" w:sz="0" w:space="0" w:color="auto"/>
                <w:left w:val="none" w:sz="0" w:space="0" w:color="auto"/>
                <w:bottom w:val="none" w:sz="0" w:space="0" w:color="auto"/>
                <w:right w:val="none" w:sz="0" w:space="0" w:color="auto"/>
              </w:divBdr>
            </w:div>
            <w:div w:id="1172455493">
              <w:marLeft w:val="0"/>
              <w:marRight w:val="0"/>
              <w:marTop w:val="0"/>
              <w:marBottom w:val="0"/>
              <w:divBdr>
                <w:top w:val="none" w:sz="0" w:space="0" w:color="auto"/>
                <w:left w:val="none" w:sz="0" w:space="0" w:color="auto"/>
                <w:bottom w:val="none" w:sz="0" w:space="0" w:color="auto"/>
                <w:right w:val="none" w:sz="0" w:space="0" w:color="auto"/>
              </w:divBdr>
            </w:div>
            <w:div w:id="876502976">
              <w:marLeft w:val="0"/>
              <w:marRight w:val="0"/>
              <w:marTop w:val="0"/>
              <w:marBottom w:val="0"/>
              <w:divBdr>
                <w:top w:val="none" w:sz="0" w:space="0" w:color="auto"/>
                <w:left w:val="none" w:sz="0" w:space="0" w:color="auto"/>
                <w:bottom w:val="none" w:sz="0" w:space="0" w:color="auto"/>
                <w:right w:val="none" w:sz="0" w:space="0" w:color="auto"/>
              </w:divBdr>
            </w:div>
            <w:div w:id="1866555468">
              <w:marLeft w:val="0"/>
              <w:marRight w:val="0"/>
              <w:marTop w:val="0"/>
              <w:marBottom w:val="0"/>
              <w:divBdr>
                <w:top w:val="none" w:sz="0" w:space="0" w:color="auto"/>
                <w:left w:val="none" w:sz="0" w:space="0" w:color="auto"/>
                <w:bottom w:val="none" w:sz="0" w:space="0" w:color="auto"/>
                <w:right w:val="none" w:sz="0" w:space="0" w:color="auto"/>
              </w:divBdr>
            </w:div>
            <w:div w:id="1589148711">
              <w:marLeft w:val="0"/>
              <w:marRight w:val="0"/>
              <w:marTop w:val="0"/>
              <w:marBottom w:val="0"/>
              <w:divBdr>
                <w:top w:val="none" w:sz="0" w:space="0" w:color="auto"/>
                <w:left w:val="none" w:sz="0" w:space="0" w:color="auto"/>
                <w:bottom w:val="none" w:sz="0" w:space="0" w:color="auto"/>
                <w:right w:val="none" w:sz="0" w:space="0" w:color="auto"/>
              </w:divBdr>
            </w:div>
            <w:div w:id="573586393">
              <w:marLeft w:val="0"/>
              <w:marRight w:val="0"/>
              <w:marTop w:val="0"/>
              <w:marBottom w:val="0"/>
              <w:divBdr>
                <w:top w:val="none" w:sz="0" w:space="0" w:color="auto"/>
                <w:left w:val="none" w:sz="0" w:space="0" w:color="auto"/>
                <w:bottom w:val="none" w:sz="0" w:space="0" w:color="auto"/>
                <w:right w:val="none" w:sz="0" w:space="0" w:color="auto"/>
              </w:divBdr>
            </w:div>
            <w:div w:id="4376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866">
      <w:bodyDiv w:val="1"/>
      <w:marLeft w:val="0"/>
      <w:marRight w:val="0"/>
      <w:marTop w:val="0"/>
      <w:marBottom w:val="0"/>
      <w:divBdr>
        <w:top w:val="none" w:sz="0" w:space="0" w:color="auto"/>
        <w:left w:val="none" w:sz="0" w:space="0" w:color="auto"/>
        <w:bottom w:val="none" w:sz="0" w:space="0" w:color="auto"/>
        <w:right w:val="none" w:sz="0" w:space="0" w:color="auto"/>
      </w:divBdr>
      <w:divsChild>
        <w:div w:id="2035763608">
          <w:marLeft w:val="0"/>
          <w:marRight w:val="0"/>
          <w:marTop w:val="0"/>
          <w:marBottom w:val="0"/>
          <w:divBdr>
            <w:top w:val="none" w:sz="0" w:space="0" w:color="auto"/>
            <w:left w:val="none" w:sz="0" w:space="0" w:color="auto"/>
            <w:bottom w:val="none" w:sz="0" w:space="0" w:color="auto"/>
            <w:right w:val="none" w:sz="0" w:space="0" w:color="auto"/>
          </w:divBdr>
          <w:divsChild>
            <w:div w:id="529418512">
              <w:marLeft w:val="0"/>
              <w:marRight w:val="0"/>
              <w:marTop w:val="0"/>
              <w:marBottom w:val="1425"/>
              <w:divBdr>
                <w:top w:val="none" w:sz="0" w:space="0" w:color="auto"/>
                <w:left w:val="none" w:sz="0" w:space="0" w:color="auto"/>
                <w:bottom w:val="none" w:sz="0" w:space="0" w:color="auto"/>
                <w:right w:val="none" w:sz="0" w:space="0" w:color="auto"/>
              </w:divBdr>
              <w:divsChild>
                <w:div w:id="760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6354">
      <w:bodyDiv w:val="1"/>
      <w:marLeft w:val="0"/>
      <w:marRight w:val="0"/>
      <w:marTop w:val="0"/>
      <w:marBottom w:val="0"/>
      <w:divBdr>
        <w:top w:val="none" w:sz="0" w:space="0" w:color="auto"/>
        <w:left w:val="none" w:sz="0" w:space="0" w:color="auto"/>
        <w:bottom w:val="none" w:sz="0" w:space="0" w:color="auto"/>
        <w:right w:val="none" w:sz="0" w:space="0" w:color="auto"/>
      </w:divBdr>
      <w:divsChild>
        <w:div w:id="2131123783">
          <w:marLeft w:val="0"/>
          <w:marRight w:val="0"/>
          <w:marTop w:val="0"/>
          <w:marBottom w:val="0"/>
          <w:divBdr>
            <w:top w:val="none" w:sz="0" w:space="0" w:color="auto"/>
            <w:left w:val="none" w:sz="0" w:space="0" w:color="auto"/>
            <w:bottom w:val="none" w:sz="0" w:space="0" w:color="auto"/>
            <w:right w:val="none" w:sz="0" w:space="0" w:color="auto"/>
          </w:divBdr>
          <w:divsChild>
            <w:div w:id="1176461552">
              <w:marLeft w:val="0"/>
              <w:marRight w:val="0"/>
              <w:marTop w:val="0"/>
              <w:marBottom w:val="0"/>
              <w:divBdr>
                <w:top w:val="none" w:sz="0" w:space="0" w:color="auto"/>
                <w:left w:val="none" w:sz="0" w:space="0" w:color="auto"/>
                <w:bottom w:val="none" w:sz="0" w:space="0" w:color="auto"/>
                <w:right w:val="none" w:sz="0" w:space="0" w:color="auto"/>
              </w:divBdr>
              <w:divsChild>
                <w:div w:id="1407991080">
                  <w:marLeft w:val="-300"/>
                  <w:marRight w:val="0"/>
                  <w:marTop w:val="0"/>
                  <w:marBottom w:val="0"/>
                  <w:divBdr>
                    <w:top w:val="none" w:sz="0" w:space="0" w:color="auto"/>
                    <w:left w:val="none" w:sz="0" w:space="0" w:color="auto"/>
                    <w:bottom w:val="none" w:sz="0" w:space="0" w:color="auto"/>
                    <w:right w:val="none" w:sz="0" w:space="0" w:color="auto"/>
                  </w:divBdr>
                  <w:divsChild>
                    <w:div w:id="616254411">
                      <w:marLeft w:val="0"/>
                      <w:marRight w:val="0"/>
                      <w:marTop w:val="0"/>
                      <w:marBottom w:val="0"/>
                      <w:divBdr>
                        <w:top w:val="none" w:sz="0" w:space="0" w:color="auto"/>
                        <w:left w:val="none" w:sz="0" w:space="0" w:color="auto"/>
                        <w:bottom w:val="none" w:sz="0" w:space="0" w:color="auto"/>
                        <w:right w:val="none" w:sz="0" w:space="0" w:color="auto"/>
                      </w:divBdr>
                      <w:divsChild>
                        <w:div w:id="226888816">
                          <w:marLeft w:val="0"/>
                          <w:marRight w:val="0"/>
                          <w:marTop w:val="0"/>
                          <w:marBottom w:val="0"/>
                          <w:divBdr>
                            <w:top w:val="none" w:sz="0" w:space="0" w:color="auto"/>
                            <w:left w:val="none" w:sz="0" w:space="0" w:color="auto"/>
                            <w:bottom w:val="none" w:sz="0" w:space="0" w:color="auto"/>
                            <w:right w:val="none" w:sz="0" w:space="0" w:color="auto"/>
                          </w:divBdr>
                          <w:divsChild>
                            <w:div w:id="398525130">
                              <w:marLeft w:val="0"/>
                              <w:marRight w:val="0"/>
                              <w:marTop w:val="0"/>
                              <w:marBottom w:val="0"/>
                              <w:divBdr>
                                <w:top w:val="none" w:sz="0" w:space="0" w:color="auto"/>
                                <w:left w:val="none" w:sz="0" w:space="0" w:color="auto"/>
                                <w:bottom w:val="none" w:sz="0" w:space="0" w:color="auto"/>
                                <w:right w:val="none" w:sz="0" w:space="0" w:color="auto"/>
                              </w:divBdr>
                              <w:divsChild>
                                <w:div w:id="1649942734">
                                  <w:marLeft w:val="0"/>
                                  <w:marRight w:val="0"/>
                                  <w:marTop w:val="0"/>
                                  <w:marBottom w:val="0"/>
                                  <w:divBdr>
                                    <w:top w:val="none" w:sz="0" w:space="0" w:color="auto"/>
                                    <w:left w:val="none" w:sz="0" w:space="0" w:color="auto"/>
                                    <w:bottom w:val="none" w:sz="0" w:space="0" w:color="auto"/>
                                    <w:right w:val="none" w:sz="0" w:space="0" w:color="auto"/>
                                  </w:divBdr>
                                  <w:divsChild>
                                    <w:div w:id="1249539029">
                                      <w:marLeft w:val="0"/>
                                      <w:marRight w:val="0"/>
                                      <w:marTop w:val="0"/>
                                      <w:marBottom w:val="0"/>
                                      <w:divBdr>
                                        <w:top w:val="none" w:sz="0" w:space="0" w:color="auto"/>
                                        <w:left w:val="none" w:sz="0" w:space="0" w:color="auto"/>
                                        <w:bottom w:val="none" w:sz="0" w:space="0" w:color="auto"/>
                                        <w:right w:val="none" w:sz="0" w:space="0" w:color="auto"/>
                                      </w:divBdr>
                                      <w:divsChild>
                                        <w:div w:id="940721098">
                                          <w:marLeft w:val="0"/>
                                          <w:marRight w:val="0"/>
                                          <w:marTop w:val="0"/>
                                          <w:marBottom w:val="0"/>
                                          <w:divBdr>
                                            <w:top w:val="none" w:sz="0" w:space="0" w:color="auto"/>
                                            <w:left w:val="none" w:sz="0" w:space="0" w:color="auto"/>
                                            <w:bottom w:val="none" w:sz="0" w:space="0" w:color="auto"/>
                                            <w:right w:val="none" w:sz="0" w:space="0" w:color="auto"/>
                                          </w:divBdr>
                                          <w:divsChild>
                                            <w:div w:id="11230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468808">
      <w:bodyDiv w:val="1"/>
      <w:marLeft w:val="0"/>
      <w:marRight w:val="0"/>
      <w:marTop w:val="0"/>
      <w:marBottom w:val="0"/>
      <w:divBdr>
        <w:top w:val="none" w:sz="0" w:space="0" w:color="auto"/>
        <w:left w:val="none" w:sz="0" w:space="0" w:color="auto"/>
        <w:bottom w:val="none" w:sz="0" w:space="0" w:color="auto"/>
        <w:right w:val="none" w:sz="0" w:space="0" w:color="auto"/>
      </w:divBdr>
      <w:divsChild>
        <w:div w:id="70470297">
          <w:marLeft w:val="0"/>
          <w:marRight w:val="0"/>
          <w:marTop w:val="0"/>
          <w:marBottom w:val="0"/>
          <w:divBdr>
            <w:top w:val="none" w:sz="0" w:space="0" w:color="auto"/>
            <w:left w:val="none" w:sz="0" w:space="0" w:color="auto"/>
            <w:bottom w:val="none" w:sz="0" w:space="0" w:color="auto"/>
            <w:right w:val="none" w:sz="0" w:space="0" w:color="auto"/>
          </w:divBdr>
          <w:divsChild>
            <w:div w:id="1700931686">
              <w:marLeft w:val="0"/>
              <w:marRight w:val="0"/>
              <w:marTop w:val="0"/>
              <w:marBottom w:val="0"/>
              <w:divBdr>
                <w:top w:val="none" w:sz="0" w:space="0" w:color="auto"/>
                <w:left w:val="none" w:sz="0" w:space="0" w:color="auto"/>
                <w:bottom w:val="none" w:sz="0" w:space="0" w:color="auto"/>
                <w:right w:val="none" w:sz="0" w:space="0" w:color="auto"/>
              </w:divBdr>
            </w:div>
            <w:div w:id="1666981333">
              <w:marLeft w:val="0"/>
              <w:marRight w:val="0"/>
              <w:marTop w:val="0"/>
              <w:marBottom w:val="0"/>
              <w:divBdr>
                <w:top w:val="none" w:sz="0" w:space="0" w:color="auto"/>
                <w:left w:val="none" w:sz="0" w:space="0" w:color="auto"/>
                <w:bottom w:val="none" w:sz="0" w:space="0" w:color="auto"/>
                <w:right w:val="none" w:sz="0" w:space="0" w:color="auto"/>
              </w:divBdr>
            </w:div>
            <w:div w:id="101729524">
              <w:marLeft w:val="0"/>
              <w:marRight w:val="0"/>
              <w:marTop w:val="0"/>
              <w:marBottom w:val="0"/>
              <w:divBdr>
                <w:top w:val="none" w:sz="0" w:space="0" w:color="auto"/>
                <w:left w:val="none" w:sz="0" w:space="0" w:color="auto"/>
                <w:bottom w:val="none" w:sz="0" w:space="0" w:color="auto"/>
                <w:right w:val="none" w:sz="0" w:space="0" w:color="auto"/>
              </w:divBdr>
            </w:div>
            <w:div w:id="1560893767">
              <w:marLeft w:val="0"/>
              <w:marRight w:val="0"/>
              <w:marTop w:val="0"/>
              <w:marBottom w:val="0"/>
              <w:divBdr>
                <w:top w:val="none" w:sz="0" w:space="0" w:color="auto"/>
                <w:left w:val="none" w:sz="0" w:space="0" w:color="auto"/>
                <w:bottom w:val="none" w:sz="0" w:space="0" w:color="auto"/>
                <w:right w:val="none" w:sz="0" w:space="0" w:color="auto"/>
              </w:divBdr>
            </w:div>
            <w:div w:id="433864874">
              <w:marLeft w:val="0"/>
              <w:marRight w:val="0"/>
              <w:marTop w:val="0"/>
              <w:marBottom w:val="0"/>
              <w:divBdr>
                <w:top w:val="none" w:sz="0" w:space="0" w:color="auto"/>
                <w:left w:val="none" w:sz="0" w:space="0" w:color="auto"/>
                <w:bottom w:val="none" w:sz="0" w:space="0" w:color="auto"/>
                <w:right w:val="none" w:sz="0" w:space="0" w:color="auto"/>
              </w:divBdr>
            </w:div>
            <w:div w:id="1644308541">
              <w:marLeft w:val="0"/>
              <w:marRight w:val="0"/>
              <w:marTop w:val="0"/>
              <w:marBottom w:val="0"/>
              <w:divBdr>
                <w:top w:val="none" w:sz="0" w:space="0" w:color="auto"/>
                <w:left w:val="none" w:sz="0" w:space="0" w:color="auto"/>
                <w:bottom w:val="none" w:sz="0" w:space="0" w:color="auto"/>
                <w:right w:val="none" w:sz="0" w:space="0" w:color="auto"/>
              </w:divBdr>
            </w:div>
            <w:div w:id="788822381">
              <w:marLeft w:val="0"/>
              <w:marRight w:val="0"/>
              <w:marTop w:val="0"/>
              <w:marBottom w:val="0"/>
              <w:divBdr>
                <w:top w:val="none" w:sz="0" w:space="0" w:color="auto"/>
                <w:left w:val="none" w:sz="0" w:space="0" w:color="auto"/>
                <w:bottom w:val="none" w:sz="0" w:space="0" w:color="auto"/>
                <w:right w:val="none" w:sz="0" w:space="0" w:color="auto"/>
              </w:divBdr>
            </w:div>
            <w:div w:id="2063602729">
              <w:marLeft w:val="0"/>
              <w:marRight w:val="0"/>
              <w:marTop w:val="0"/>
              <w:marBottom w:val="0"/>
              <w:divBdr>
                <w:top w:val="none" w:sz="0" w:space="0" w:color="auto"/>
                <w:left w:val="none" w:sz="0" w:space="0" w:color="auto"/>
                <w:bottom w:val="none" w:sz="0" w:space="0" w:color="auto"/>
                <w:right w:val="none" w:sz="0" w:space="0" w:color="auto"/>
              </w:divBdr>
            </w:div>
            <w:div w:id="139426234">
              <w:marLeft w:val="0"/>
              <w:marRight w:val="0"/>
              <w:marTop w:val="0"/>
              <w:marBottom w:val="0"/>
              <w:divBdr>
                <w:top w:val="none" w:sz="0" w:space="0" w:color="auto"/>
                <w:left w:val="none" w:sz="0" w:space="0" w:color="auto"/>
                <w:bottom w:val="none" w:sz="0" w:space="0" w:color="auto"/>
                <w:right w:val="none" w:sz="0" w:space="0" w:color="auto"/>
              </w:divBdr>
            </w:div>
            <w:div w:id="199782469">
              <w:marLeft w:val="0"/>
              <w:marRight w:val="0"/>
              <w:marTop w:val="0"/>
              <w:marBottom w:val="0"/>
              <w:divBdr>
                <w:top w:val="none" w:sz="0" w:space="0" w:color="auto"/>
                <w:left w:val="none" w:sz="0" w:space="0" w:color="auto"/>
                <w:bottom w:val="none" w:sz="0" w:space="0" w:color="auto"/>
                <w:right w:val="none" w:sz="0" w:space="0" w:color="auto"/>
              </w:divBdr>
            </w:div>
            <w:div w:id="652216561">
              <w:marLeft w:val="0"/>
              <w:marRight w:val="0"/>
              <w:marTop w:val="0"/>
              <w:marBottom w:val="0"/>
              <w:divBdr>
                <w:top w:val="none" w:sz="0" w:space="0" w:color="auto"/>
                <w:left w:val="none" w:sz="0" w:space="0" w:color="auto"/>
                <w:bottom w:val="none" w:sz="0" w:space="0" w:color="auto"/>
                <w:right w:val="none" w:sz="0" w:space="0" w:color="auto"/>
              </w:divBdr>
            </w:div>
            <w:div w:id="2097483092">
              <w:marLeft w:val="0"/>
              <w:marRight w:val="0"/>
              <w:marTop w:val="0"/>
              <w:marBottom w:val="0"/>
              <w:divBdr>
                <w:top w:val="none" w:sz="0" w:space="0" w:color="auto"/>
                <w:left w:val="none" w:sz="0" w:space="0" w:color="auto"/>
                <w:bottom w:val="none" w:sz="0" w:space="0" w:color="auto"/>
                <w:right w:val="none" w:sz="0" w:space="0" w:color="auto"/>
              </w:divBdr>
            </w:div>
            <w:div w:id="1481582531">
              <w:marLeft w:val="0"/>
              <w:marRight w:val="0"/>
              <w:marTop w:val="0"/>
              <w:marBottom w:val="0"/>
              <w:divBdr>
                <w:top w:val="none" w:sz="0" w:space="0" w:color="auto"/>
                <w:left w:val="none" w:sz="0" w:space="0" w:color="auto"/>
                <w:bottom w:val="none" w:sz="0" w:space="0" w:color="auto"/>
                <w:right w:val="none" w:sz="0" w:space="0" w:color="auto"/>
              </w:divBdr>
            </w:div>
            <w:div w:id="2048404788">
              <w:marLeft w:val="0"/>
              <w:marRight w:val="0"/>
              <w:marTop w:val="0"/>
              <w:marBottom w:val="0"/>
              <w:divBdr>
                <w:top w:val="none" w:sz="0" w:space="0" w:color="auto"/>
                <w:left w:val="none" w:sz="0" w:space="0" w:color="auto"/>
                <w:bottom w:val="none" w:sz="0" w:space="0" w:color="auto"/>
                <w:right w:val="none" w:sz="0" w:space="0" w:color="auto"/>
              </w:divBdr>
            </w:div>
            <w:div w:id="966472412">
              <w:marLeft w:val="0"/>
              <w:marRight w:val="0"/>
              <w:marTop w:val="0"/>
              <w:marBottom w:val="0"/>
              <w:divBdr>
                <w:top w:val="none" w:sz="0" w:space="0" w:color="auto"/>
                <w:left w:val="none" w:sz="0" w:space="0" w:color="auto"/>
                <w:bottom w:val="none" w:sz="0" w:space="0" w:color="auto"/>
                <w:right w:val="none" w:sz="0" w:space="0" w:color="auto"/>
              </w:divBdr>
            </w:div>
            <w:div w:id="701367427">
              <w:marLeft w:val="0"/>
              <w:marRight w:val="0"/>
              <w:marTop w:val="0"/>
              <w:marBottom w:val="0"/>
              <w:divBdr>
                <w:top w:val="none" w:sz="0" w:space="0" w:color="auto"/>
                <w:left w:val="none" w:sz="0" w:space="0" w:color="auto"/>
                <w:bottom w:val="none" w:sz="0" w:space="0" w:color="auto"/>
                <w:right w:val="none" w:sz="0" w:space="0" w:color="auto"/>
              </w:divBdr>
            </w:div>
            <w:div w:id="255600346">
              <w:marLeft w:val="0"/>
              <w:marRight w:val="0"/>
              <w:marTop w:val="0"/>
              <w:marBottom w:val="0"/>
              <w:divBdr>
                <w:top w:val="none" w:sz="0" w:space="0" w:color="auto"/>
                <w:left w:val="none" w:sz="0" w:space="0" w:color="auto"/>
                <w:bottom w:val="none" w:sz="0" w:space="0" w:color="auto"/>
                <w:right w:val="none" w:sz="0" w:space="0" w:color="auto"/>
              </w:divBdr>
            </w:div>
            <w:div w:id="88624495">
              <w:marLeft w:val="0"/>
              <w:marRight w:val="0"/>
              <w:marTop w:val="0"/>
              <w:marBottom w:val="0"/>
              <w:divBdr>
                <w:top w:val="none" w:sz="0" w:space="0" w:color="auto"/>
                <w:left w:val="none" w:sz="0" w:space="0" w:color="auto"/>
                <w:bottom w:val="none" w:sz="0" w:space="0" w:color="auto"/>
                <w:right w:val="none" w:sz="0" w:space="0" w:color="auto"/>
              </w:divBdr>
            </w:div>
            <w:div w:id="980421206">
              <w:marLeft w:val="0"/>
              <w:marRight w:val="0"/>
              <w:marTop w:val="0"/>
              <w:marBottom w:val="0"/>
              <w:divBdr>
                <w:top w:val="none" w:sz="0" w:space="0" w:color="auto"/>
                <w:left w:val="none" w:sz="0" w:space="0" w:color="auto"/>
                <w:bottom w:val="none" w:sz="0" w:space="0" w:color="auto"/>
                <w:right w:val="none" w:sz="0" w:space="0" w:color="auto"/>
              </w:divBdr>
            </w:div>
            <w:div w:id="317194986">
              <w:marLeft w:val="0"/>
              <w:marRight w:val="0"/>
              <w:marTop w:val="0"/>
              <w:marBottom w:val="0"/>
              <w:divBdr>
                <w:top w:val="none" w:sz="0" w:space="0" w:color="auto"/>
                <w:left w:val="none" w:sz="0" w:space="0" w:color="auto"/>
                <w:bottom w:val="none" w:sz="0" w:space="0" w:color="auto"/>
                <w:right w:val="none" w:sz="0" w:space="0" w:color="auto"/>
              </w:divBdr>
            </w:div>
            <w:div w:id="1196039355">
              <w:marLeft w:val="0"/>
              <w:marRight w:val="0"/>
              <w:marTop w:val="0"/>
              <w:marBottom w:val="0"/>
              <w:divBdr>
                <w:top w:val="none" w:sz="0" w:space="0" w:color="auto"/>
                <w:left w:val="none" w:sz="0" w:space="0" w:color="auto"/>
                <w:bottom w:val="none" w:sz="0" w:space="0" w:color="auto"/>
                <w:right w:val="none" w:sz="0" w:space="0" w:color="auto"/>
              </w:divBdr>
            </w:div>
            <w:div w:id="871579698">
              <w:marLeft w:val="0"/>
              <w:marRight w:val="0"/>
              <w:marTop w:val="0"/>
              <w:marBottom w:val="0"/>
              <w:divBdr>
                <w:top w:val="none" w:sz="0" w:space="0" w:color="auto"/>
                <w:left w:val="none" w:sz="0" w:space="0" w:color="auto"/>
                <w:bottom w:val="none" w:sz="0" w:space="0" w:color="auto"/>
                <w:right w:val="none" w:sz="0" w:space="0" w:color="auto"/>
              </w:divBdr>
            </w:div>
            <w:div w:id="1534263927">
              <w:marLeft w:val="0"/>
              <w:marRight w:val="0"/>
              <w:marTop w:val="0"/>
              <w:marBottom w:val="0"/>
              <w:divBdr>
                <w:top w:val="none" w:sz="0" w:space="0" w:color="auto"/>
                <w:left w:val="none" w:sz="0" w:space="0" w:color="auto"/>
                <w:bottom w:val="none" w:sz="0" w:space="0" w:color="auto"/>
                <w:right w:val="none" w:sz="0" w:space="0" w:color="auto"/>
              </w:divBdr>
            </w:div>
            <w:div w:id="503516369">
              <w:marLeft w:val="0"/>
              <w:marRight w:val="0"/>
              <w:marTop w:val="0"/>
              <w:marBottom w:val="0"/>
              <w:divBdr>
                <w:top w:val="none" w:sz="0" w:space="0" w:color="auto"/>
                <w:left w:val="none" w:sz="0" w:space="0" w:color="auto"/>
                <w:bottom w:val="none" w:sz="0" w:space="0" w:color="auto"/>
                <w:right w:val="none" w:sz="0" w:space="0" w:color="auto"/>
              </w:divBdr>
            </w:div>
            <w:div w:id="728185245">
              <w:marLeft w:val="0"/>
              <w:marRight w:val="0"/>
              <w:marTop w:val="0"/>
              <w:marBottom w:val="0"/>
              <w:divBdr>
                <w:top w:val="none" w:sz="0" w:space="0" w:color="auto"/>
                <w:left w:val="none" w:sz="0" w:space="0" w:color="auto"/>
                <w:bottom w:val="none" w:sz="0" w:space="0" w:color="auto"/>
                <w:right w:val="none" w:sz="0" w:space="0" w:color="auto"/>
              </w:divBdr>
            </w:div>
            <w:div w:id="1555656222">
              <w:marLeft w:val="0"/>
              <w:marRight w:val="0"/>
              <w:marTop w:val="0"/>
              <w:marBottom w:val="0"/>
              <w:divBdr>
                <w:top w:val="none" w:sz="0" w:space="0" w:color="auto"/>
                <w:left w:val="none" w:sz="0" w:space="0" w:color="auto"/>
                <w:bottom w:val="none" w:sz="0" w:space="0" w:color="auto"/>
                <w:right w:val="none" w:sz="0" w:space="0" w:color="auto"/>
              </w:divBdr>
            </w:div>
            <w:div w:id="549655153">
              <w:marLeft w:val="0"/>
              <w:marRight w:val="0"/>
              <w:marTop w:val="0"/>
              <w:marBottom w:val="0"/>
              <w:divBdr>
                <w:top w:val="none" w:sz="0" w:space="0" w:color="auto"/>
                <w:left w:val="none" w:sz="0" w:space="0" w:color="auto"/>
                <w:bottom w:val="none" w:sz="0" w:space="0" w:color="auto"/>
                <w:right w:val="none" w:sz="0" w:space="0" w:color="auto"/>
              </w:divBdr>
            </w:div>
            <w:div w:id="211622034">
              <w:marLeft w:val="0"/>
              <w:marRight w:val="0"/>
              <w:marTop w:val="0"/>
              <w:marBottom w:val="0"/>
              <w:divBdr>
                <w:top w:val="none" w:sz="0" w:space="0" w:color="auto"/>
                <w:left w:val="none" w:sz="0" w:space="0" w:color="auto"/>
                <w:bottom w:val="none" w:sz="0" w:space="0" w:color="auto"/>
                <w:right w:val="none" w:sz="0" w:space="0" w:color="auto"/>
              </w:divBdr>
            </w:div>
            <w:div w:id="571041865">
              <w:marLeft w:val="0"/>
              <w:marRight w:val="0"/>
              <w:marTop w:val="0"/>
              <w:marBottom w:val="0"/>
              <w:divBdr>
                <w:top w:val="none" w:sz="0" w:space="0" w:color="auto"/>
                <w:left w:val="none" w:sz="0" w:space="0" w:color="auto"/>
                <w:bottom w:val="none" w:sz="0" w:space="0" w:color="auto"/>
                <w:right w:val="none" w:sz="0" w:space="0" w:color="auto"/>
              </w:divBdr>
            </w:div>
            <w:div w:id="1479299084">
              <w:marLeft w:val="0"/>
              <w:marRight w:val="0"/>
              <w:marTop w:val="0"/>
              <w:marBottom w:val="0"/>
              <w:divBdr>
                <w:top w:val="none" w:sz="0" w:space="0" w:color="auto"/>
                <w:left w:val="none" w:sz="0" w:space="0" w:color="auto"/>
                <w:bottom w:val="none" w:sz="0" w:space="0" w:color="auto"/>
                <w:right w:val="none" w:sz="0" w:space="0" w:color="auto"/>
              </w:divBdr>
            </w:div>
            <w:div w:id="242109084">
              <w:marLeft w:val="0"/>
              <w:marRight w:val="0"/>
              <w:marTop w:val="0"/>
              <w:marBottom w:val="0"/>
              <w:divBdr>
                <w:top w:val="none" w:sz="0" w:space="0" w:color="auto"/>
                <w:left w:val="none" w:sz="0" w:space="0" w:color="auto"/>
                <w:bottom w:val="none" w:sz="0" w:space="0" w:color="auto"/>
                <w:right w:val="none" w:sz="0" w:space="0" w:color="auto"/>
              </w:divBdr>
            </w:div>
            <w:div w:id="1325162770">
              <w:marLeft w:val="0"/>
              <w:marRight w:val="0"/>
              <w:marTop w:val="0"/>
              <w:marBottom w:val="0"/>
              <w:divBdr>
                <w:top w:val="none" w:sz="0" w:space="0" w:color="auto"/>
                <w:left w:val="none" w:sz="0" w:space="0" w:color="auto"/>
                <w:bottom w:val="none" w:sz="0" w:space="0" w:color="auto"/>
                <w:right w:val="none" w:sz="0" w:space="0" w:color="auto"/>
              </w:divBdr>
            </w:div>
            <w:div w:id="285352672">
              <w:marLeft w:val="0"/>
              <w:marRight w:val="0"/>
              <w:marTop w:val="0"/>
              <w:marBottom w:val="0"/>
              <w:divBdr>
                <w:top w:val="none" w:sz="0" w:space="0" w:color="auto"/>
                <w:left w:val="none" w:sz="0" w:space="0" w:color="auto"/>
                <w:bottom w:val="none" w:sz="0" w:space="0" w:color="auto"/>
                <w:right w:val="none" w:sz="0" w:space="0" w:color="auto"/>
              </w:divBdr>
            </w:div>
            <w:div w:id="1800487554">
              <w:marLeft w:val="0"/>
              <w:marRight w:val="0"/>
              <w:marTop w:val="0"/>
              <w:marBottom w:val="0"/>
              <w:divBdr>
                <w:top w:val="none" w:sz="0" w:space="0" w:color="auto"/>
                <w:left w:val="none" w:sz="0" w:space="0" w:color="auto"/>
                <w:bottom w:val="none" w:sz="0" w:space="0" w:color="auto"/>
                <w:right w:val="none" w:sz="0" w:space="0" w:color="auto"/>
              </w:divBdr>
            </w:div>
            <w:div w:id="420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489">
      <w:bodyDiv w:val="1"/>
      <w:marLeft w:val="0"/>
      <w:marRight w:val="0"/>
      <w:marTop w:val="0"/>
      <w:marBottom w:val="0"/>
      <w:divBdr>
        <w:top w:val="none" w:sz="0" w:space="0" w:color="auto"/>
        <w:left w:val="none" w:sz="0" w:space="0" w:color="auto"/>
        <w:bottom w:val="none" w:sz="0" w:space="0" w:color="auto"/>
        <w:right w:val="none" w:sz="0" w:space="0" w:color="auto"/>
      </w:divBdr>
      <w:divsChild>
        <w:div w:id="955211132">
          <w:marLeft w:val="0"/>
          <w:marRight w:val="0"/>
          <w:marTop w:val="0"/>
          <w:marBottom w:val="0"/>
          <w:divBdr>
            <w:top w:val="none" w:sz="0" w:space="0" w:color="auto"/>
            <w:left w:val="none" w:sz="0" w:space="0" w:color="auto"/>
            <w:bottom w:val="none" w:sz="0" w:space="0" w:color="auto"/>
            <w:right w:val="none" w:sz="0" w:space="0" w:color="auto"/>
          </w:divBdr>
          <w:divsChild>
            <w:div w:id="1164931078">
              <w:marLeft w:val="0"/>
              <w:marRight w:val="0"/>
              <w:marTop w:val="0"/>
              <w:marBottom w:val="0"/>
              <w:divBdr>
                <w:top w:val="none" w:sz="0" w:space="0" w:color="auto"/>
                <w:left w:val="none" w:sz="0" w:space="0" w:color="auto"/>
                <w:bottom w:val="none" w:sz="0" w:space="0" w:color="auto"/>
                <w:right w:val="none" w:sz="0" w:space="0" w:color="auto"/>
              </w:divBdr>
              <w:divsChild>
                <w:div w:id="1252934839">
                  <w:marLeft w:val="-300"/>
                  <w:marRight w:val="0"/>
                  <w:marTop w:val="0"/>
                  <w:marBottom w:val="0"/>
                  <w:divBdr>
                    <w:top w:val="none" w:sz="0" w:space="0" w:color="auto"/>
                    <w:left w:val="none" w:sz="0" w:space="0" w:color="auto"/>
                    <w:bottom w:val="none" w:sz="0" w:space="0" w:color="auto"/>
                    <w:right w:val="none" w:sz="0" w:space="0" w:color="auto"/>
                  </w:divBdr>
                  <w:divsChild>
                    <w:div w:id="374085162">
                      <w:marLeft w:val="0"/>
                      <w:marRight w:val="0"/>
                      <w:marTop w:val="0"/>
                      <w:marBottom w:val="0"/>
                      <w:divBdr>
                        <w:top w:val="none" w:sz="0" w:space="0" w:color="auto"/>
                        <w:left w:val="none" w:sz="0" w:space="0" w:color="auto"/>
                        <w:bottom w:val="none" w:sz="0" w:space="0" w:color="auto"/>
                        <w:right w:val="none" w:sz="0" w:space="0" w:color="auto"/>
                      </w:divBdr>
                      <w:divsChild>
                        <w:div w:id="1804928785">
                          <w:marLeft w:val="0"/>
                          <w:marRight w:val="0"/>
                          <w:marTop w:val="0"/>
                          <w:marBottom w:val="0"/>
                          <w:divBdr>
                            <w:top w:val="none" w:sz="0" w:space="0" w:color="auto"/>
                            <w:left w:val="none" w:sz="0" w:space="0" w:color="auto"/>
                            <w:bottom w:val="none" w:sz="0" w:space="0" w:color="auto"/>
                            <w:right w:val="none" w:sz="0" w:space="0" w:color="auto"/>
                          </w:divBdr>
                          <w:divsChild>
                            <w:div w:id="1570964243">
                              <w:marLeft w:val="0"/>
                              <w:marRight w:val="0"/>
                              <w:marTop w:val="0"/>
                              <w:marBottom w:val="0"/>
                              <w:divBdr>
                                <w:top w:val="none" w:sz="0" w:space="0" w:color="auto"/>
                                <w:left w:val="none" w:sz="0" w:space="0" w:color="auto"/>
                                <w:bottom w:val="none" w:sz="0" w:space="0" w:color="auto"/>
                                <w:right w:val="none" w:sz="0" w:space="0" w:color="auto"/>
                              </w:divBdr>
                              <w:divsChild>
                                <w:div w:id="54669581">
                                  <w:marLeft w:val="0"/>
                                  <w:marRight w:val="0"/>
                                  <w:marTop w:val="0"/>
                                  <w:marBottom w:val="0"/>
                                  <w:divBdr>
                                    <w:top w:val="none" w:sz="0" w:space="0" w:color="auto"/>
                                    <w:left w:val="none" w:sz="0" w:space="0" w:color="auto"/>
                                    <w:bottom w:val="none" w:sz="0" w:space="0" w:color="auto"/>
                                    <w:right w:val="none" w:sz="0" w:space="0" w:color="auto"/>
                                  </w:divBdr>
                                  <w:divsChild>
                                    <w:div w:id="1298029611">
                                      <w:marLeft w:val="0"/>
                                      <w:marRight w:val="0"/>
                                      <w:marTop w:val="0"/>
                                      <w:marBottom w:val="0"/>
                                      <w:divBdr>
                                        <w:top w:val="none" w:sz="0" w:space="0" w:color="auto"/>
                                        <w:left w:val="none" w:sz="0" w:space="0" w:color="auto"/>
                                        <w:bottom w:val="none" w:sz="0" w:space="0" w:color="auto"/>
                                        <w:right w:val="none" w:sz="0" w:space="0" w:color="auto"/>
                                      </w:divBdr>
                                      <w:divsChild>
                                        <w:div w:id="342587366">
                                          <w:marLeft w:val="0"/>
                                          <w:marRight w:val="0"/>
                                          <w:marTop w:val="0"/>
                                          <w:marBottom w:val="0"/>
                                          <w:divBdr>
                                            <w:top w:val="none" w:sz="0" w:space="0" w:color="auto"/>
                                            <w:left w:val="none" w:sz="0" w:space="0" w:color="auto"/>
                                            <w:bottom w:val="none" w:sz="0" w:space="0" w:color="auto"/>
                                            <w:right w:val="none" w:sz="0" w:space="0" w:color="auto"/>
                                          </w:divBdr>
                                          <w:divsChild>
                                            <w:div w:id="10153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096474">
      <w:bodyDiv w:val="1"/>
      <w:marLeft w:val="0"/>
      <w:marRight w:val="0"/>
      <w:marTop w:val="0"/>
      <w:marBottom w:val="0"/>
      <w:divBdr>
        <w:top w:val="none" w:sz="0" w:space="0" w:color="auto"/>
        <w:left w:val="none" w:sz="0" w:space="0" w:color="auto"/>
        <w:bottom w:val="none" w:sz="0" w:space="0" w:color="auto"/>
        <w:right w:val="none" w:sz="0" w:space="0" w:color="auto"/>
      </w:divBdr>
      <w:divsChild>
        <w:div w:id="1098408713">
          <w:marLeft w:val="0"/>
          <w:marRight w:val="0"/>
          <w:marTop w:val="0"/>
          <w:marBottom w:val="0"/>
          <w:divBdr>
            <w:top w:val="none" w:sz="0" w:space="0" w:color="auto"/>
            <w:left w:val="none" w:sz="0" w:space="0" w:color="auto"/>
            <w:bottom w:val="none" w:sz="0" w:space="0" w:color="auto"/>
            <w:right w:val="none" w:sz="0" w:space="0" w:color="auto"/>
          </w:divBdr>
          <w:divsChild>
            <w:div w:id="327750860">
              <w:marLeft w:val="0"/>
              <w:marRight w:val="0"/>
              <w:marTop w:val="0"/>
              <w:marBottom w:val="0"/>
              <w:divBdr>
                <w:top w:val="none" w:sz="0" w:space="0" w:color="auto"/>
                <w:left w:val="none" w:sz="0" w:space="0" w:color="auto"/>
                <w:bottom w:val="none" w:sz="0" w:space="0" w:color="auto"/>
                <w:right w:val="none" w:sz="0" w:space="0" w:color="auto"/>
              </w:divBdr>
            </w:div>
            <w:div w:id="1618639531">
              <w:marLeft w:val="0"/>
              <w:marRight w:val="0"/>
              <w:marTop w:val="0"/>
              <w:marBottom w:val="0"/>
              <w:divBdr>
                <w:top w:val="none" w:sz="0" w:space="0" w:color="auto"/>
                <w:left w:val="none" w:sz="0" w:space="0" w:color="auto"/>
                <w:bottom w:val="none" w:sz="0" w:space="0" w:color="auto"/>
                <w:right w:val="none" w:sz="0" w:space="0" w:color="auto"/>
              </w:divBdr>
            </w:div>
            <w:div w:id="285940010">
              <w:marLeft w:val="0"/>
              <w:marRight w:val="0"/>
              <w:marTop w:val="0"/>
              <w:marBottom w:val="0"/>
              <w:divBdr>
                <w:top w:val="none" w:sz="0" w:space="0" w:color="auto"/>
                <w:left w:val="none" w:sz="0" w:space="0" w:color="auto"/>
                <w:bottom w:val="none" w:sz="0" w:space="0" w:color="auto"/>
                <w:right w:val="none" w:sz="0" w:space="0" w:color="auto"/>
              </w:divBdr>
            </w:div>
            <w:div w:id="1561593663">
              <w:marLeft w:val="0"/>
              <w:marRight w:val="0"/>
              <w:marTop w:val="0"/>
              <w:marBottom w:val="0"/>
              <w:divBdr>
                <w:top w:val="none" w:sz="0" w:space="0" w:color="auto"/>
                <w:left w:val="none" w:sz="0" w:space="0" w:color="auto"/>
                <w:bottom w:val="none" w:sz="0" w:space="0" w:color="auto"/>
                <w:right w:val="none" w:sz="0" w:space="0" w:color="auto"/>
              </w:divBdr>
            </w:div>
            <w:div w:id="126825625">
              <w:marLeft w:val="0"/>
              <w:marRight w:val="0"/>
              <w:marTop w:val="0"/>
              <w:marBottom w:val="0"/>
              <w:divBdr>
                <w:top w:val="none" w:sz="0" w:space="0" w:color="auto"/>
                <w:left w:val="none" w:sz="0" w:space="0" w:color="auto"/>
                <w:bottom w:val="none" w:sz="0" w:space="0" w:color="auto"/>
                <w:right w:val="none" w:sz="0" w:space="0" w:color="auto"/>
              </w:divBdr>
            </w:div>
            <w:div w:id="1992907326">
              <w:marLeft w:val="0"/>
              <w:marRight w:val="0"/>
              <w:marTop w:val="0"/>
              <w:marBottom w:val="0"/>
              <w:divBdr>
                <w:top w:val="none" w:sz="0" w:space="0" w:color="auto"/>
                <w:left w:val="none" w:sz="0" w:space="0" w:color="auto"/>
                <w:bottom w:val="none" w:sz="0" w:space="0" w:color="auto"/>
                <w:right w:val="none" w:sz="0" w:space="0" w:color="auto"/>
              </w:divBdr>
            </w:div>
            <w:div w:id="652215930">
              <w:marLeft w:val="0"/>
              <w:marRight w:val="0"/>
              <w:marTop w:val="0"/>
              <w:marBottom w:val="0"/>
              <w:divBdr>
                <w:top w:val="none" w:sz="0" w:space="0" w:color="auto"/>
                <w:left w:val="none" w:sz="0" w:space="0" w:color="auto"/>
                <w:bottom w:val="none" w:sz="0" w:space="0" w:color="auto"/>
                <w:right w:val="none" w:sz="0" w:space="0" w:color="auto"/>
              </w:divBdr>
            </w:div>
            <w:div w:id="32119749">
              <w:marLeft w:val="0"/>
              <w:marRight w:val="0"/>
              <w:marTop w:val="0"/>
              <w:marBottom w:val="0"/>
              <w:divBdr>
                <w:top w:val="none" w:sz="0" w:space="0" w:color="auto"/>
                <w:left w:val="none" w:sz="0" w:space="0" w:color="auto"/>
                <w:bottom w:val="none" w:sz="0" w:space="0" w:color="auto"/>
                <w:right w:val="none" w:sz="0" w:space="0" w:color="auto"/>
              </w:divBdr>
            </w:div>
            <w:div w:id="1573007610">
              <w:marLeft w:val="0"/>
              <w:marRight w:val="0"/>
              <w:marTop w:val="0"/>
              <w:marBottom w:val="0"/>
              <w:divBdr>
                <w:top w:val="none" w:sz="0" w:space="0" w:color="auto"/>
                <w:left w:val="none" w:sz="0" w:space="0" w:color="auto"/>
                <w:bottom w:val="none" w:sz="0" w:space="0" w:color="auto"/>
                <w:right w:val="none" w:sz="0" w:space="0" w:color="auto"/>
              </w:divBdr>
            </w:div>
            <w:div w:id="78793663">
              <w:marLeft w:val="0"/>
              <w:marRight w:val="0"/>
              <w:marTop w:val="0"/>
              <w:marBottom w:val="0"/>
              <w:divBdr>
                <w:top w:val="none" w:sz="0" w:space="0" w:color="auto"/>
                <w:left w:val="none" w:sz="0" w:space="0" w:color="auto"/>
                <w:bottom w:val="none" w:sz="0" w:space="0" w:color="auto"/>
                <w:right w:val="none" w:sz="0" w:space="0" w:color="auto"/>
              </w:divBdr>
            </w:div>
            <w:div w:id="1794058390">
              <w:marLeft w:val="0"/>
              <w:marRight w:val="0"/>
              <w:marTop w:val="0"/>
              <w:marBottom w:val="0"/>
              <w:divBdr>
                <w:top w:val="none" w:sz="0" w:space="0" w:color="auto"/>
                <w:left w:val="none" w:sz="0" w:space="0" w:color="auto"/>
                <w:bottom w:val="none" w:sz="0" w:space="0" w:color="auto"/>
                <w:right w:val="none" w:sz="0" w:space="0" w:color="auto"/>
              </w:divBdr>
            </w:div>
            <w:div w:id="474446978">
              <w:marLeft w:val="0"/>
              <w:marRight w:val="0"/>
              <w:marTop w:val="0"/>
              <w:marBottom w:val="0"/>
              <w:divBdr>
                <w:top w:val="none" w:sz="0" w:space="0" w:color="auto"/>
                <w:left w:val="none" w:sz="0" w:space="0" w:color="auto"/>
                <w:bottom w:val="none" w:sz="0" w:space="0" w:color="auto"/>
                <w:right w:val="none" w:sz="0" w:space="0" w:color="auto"/>
              </w:divBdr>
            </w:div>
            <w:div w:id="601189405">
              <w:marLeft w:val="0"/>
              <w:marRight w:val="0"/>
              <w:marTop w:val="0"/>
              <w:marBottom w:val="0"/>
              <w:divBdr>
                <w:top w:val="none" w:sz="0" w:space="0" w:color="auto"/>
                <w:left w:val="none" w:sz="0" w:space="0" w:color="auto"/>
                <w:bottom w:val="none" w:sz="0" w:space="0" w:color="auto"/>
                <w:right w:val="none" w:sz="0" w:space="0" w:color="auto"/>
              </w:divBdr>
            </w:div>
            <w:div w:id="1002124362">
              <w:marLeft w:val="0"/>
              <w:marRight w:val="0"/>
              <w:marTop w:val="0"/>
              <w:marBottom w:val="0"/>
              <w:divBdr>
                <w:top w:val="none" w:sz="0" w:space="0" w:color="auto"/>
                <w:left w:val="none" w:sz="0" w:space="0" w:color="auto"/>
                <w:bottom w:val="none" w:sz="0" w:space="0" w:color="auto"/>
                <w:right w:val="none" w:sz="0" w:space="0" w:color="auto"/>
              </w:divBdr>
            </w:div>
            <w:div w:id="197474638">
              <w:marLeft w:val="0"/>
              <w:marRight w:val="0"/>
              <w:marTop w:val="0"/>
              <w:marBottom w:val="0"/>
              <w:divBdr>
                <w:top w:val="none" w:sz="0" w:space="0" w:color="auto"/>
                <w:left w:val="none" w:sz="0" w:space="0" w:color="auto"/>
                <w:bottom w:val="none" w:sz="0" w:space="0" w:color="auto"/>
                <w:right w:val="none" w:sz="0" w:space="0" w:color="auto"/>
              </w:divBdr>
            </w:div>
            <w:div w:id="84965504">
              <w:marLeft w:val="0"/>
              <w:marRight w:val="0"/>
              <w:marTop w:val="0"/>
              <w:marBottom w:val="0"/>
              <w:divBdr>
                <w:top w:val="none" w:sz="0" w:space="0" w:color="auto"/>
                <w:left w:val="none" w:sz="0" w:space="0" w:color="auto"/>
                <w:bottom w:val="none" w:sz="0" w:space="0" w:color="auto"/>
                <w:right w:val="none" w:sz="0" w:space="0" w:color="auto"/>
              </w:divBdr>
            </w:div>
            <w:div w:id="1786650880">
              <w:marLeft w:val="0"/>
              <w:marRight w:val="0"/>
              <w:marTop w:val="0"/>
              <w:marBottom w:val="0"/>
              <w:divBdr>
                <w:top w:val="none" w:sz="0" w:space="0" w:color="auto"/>
                <w:left w:val="none" w:sz="0" w:space="0" w:color="auto"/>
                <w:bottom w:val="none" w:sz="0" w:space="0" w:color="auto"/>
                <w:right w:val="none" w:sz="0" w:space="0" w:color="auto"/>
              </w:divBdr>
            </w:div>
            <w:div w:id="15817695">
              <w:marLeft w:val="0"/>
              <w:marRight w:val="0"/>
              <w:marTop w:val="0"/>
              <w:marBottom w:val="0"/>
              <w:divBdr>
                <w:top w:val="none" w:sz="0" w:space="0" w:color="auto"/>
                <w:left w:val="none" w:sz="0" w:space="0" w:color="auto"/>
                <w:bottom w:val="none" w:sz="0" w:space="0" w:color="auto"/>
                <w:right w:val="none" w:sz="0" w:space="0" w:color="auto"/>
              </w:divBdr>
            </w:div>
            <w:div w:id="764770316">
              <w:marLeft w:val="0"/>
              <w:marRight w:val="0"/>
              <w:marTop w:val="0"/>
              <w:marBottom w:val="0"/>
              <w:divBdr>
                <w:top w:val="none" w:sz="0" w:space="0" w:color="auto"/>
                <w:left w:val="none" w:sz="0" w:space="0" w:color="auto"/>
                <w:bottom w:val="none" w:sz="0" w:space="0" w:color="auto"/>
                <w:right w:val="none" w:sz="0" w:space="0" w:color="auto"/>
              </w:divBdr>
            </w:div>
            <w:div w:id="509098648">
              <w:marLeft w:val="0"/>
              <w:marRight w:val="0"/>
              <w:marTop w:val="0"/>
              <w:marBottom w:val="0"/>
              <w:divBdr>
                <w:top w:val="none" w:sz="0" w:space="0" w:color="auto"/>
                <w:left w:val="none" w:sz="0" w:space="0" w:color="auto"/>
                <w:bottom w:val="none" w:sz="0" w:space="0" w:color="auto"/>
                <w:right w:val="none" w:sz="0" w:space="0" w:color="auto"/>
              </w:divBdr>
            </w:div>
            <w:div w:id="1645307967">
              <w:marLeft w:val="0"/>
              <w:marRight w:val="0"/>
              <w:marTop w:val="0"/>
              <w:marBottom w:val="0"/>
              <w:divBdr>
                <w:top w:val="none" w:sz="0" w:space="0" w:color="auto"/>
                <w:left w:val="none" w:sz="0" w:space="0" w:color="auto"/>
                <w:bottom w:val="none" w:sz="0" w:space="0" w:color="auto"/>
                <w:right w:val="none" w:sz="0" w:space="0" w:color="auto"/>
              </w:divBdr>
            </w:div>
            <w:div w:id="1807505708">
              <w:marLeft w:val="0"/>
              <w:marRight w:val="0"/>
              <w:marTop w:val="0"/>
              <w:marBottom w:val="0"/>
              <w:divBdr>
                <w:top w:val="none" w:sz="0" w:space="0" w:color="auto"/>
                <w:left w:val="none" w:sz="0" w:space="0" w:color="auto"/>
                <w:bottom w:val="none" w:sz="0" w:space="0" w:color="auto"/>
                <w:right w:val="none" w:sz="0" w:space="0" w:color="auto"/>
              </w:divBdr>
            </w:div>
            <w:div w:id="94787505">
              <w:marLeft w:val="0"/>
              <w:marRight w:val="0"/>
              <w:marTop w:val="0"/>
              <w:marBottom w:val="0"/>
              <w:divBdr>
                <w:top w:val="none" w:sz="0" w:space="0" w:color="auto"/>
                <w:left w:val="none" w:sz="0" w:space="0" w:color="auto"/>
                <w:bottom w:val="none" w:sz="0" w:space="0" w:color="auto"/>
                <w:right w:val="none" w:sz="0" w:space="0" w:color="auto"/>
              </w:divBdr>
            </w:div>
            <w:div w:id="810442623">
              <w:marLeft w:val="0"/>
              <w:marRight w:val="0"/>
              <w:marTop w:val="0"/>
              <w:marBottom w:val="0"/>
              <w:divBdr>
                <w:top w:val="none" w:sz="0" w:space="0" w:color="auto"/>
                <w:left w:val="none" w:sz="0" w:space="0" w:color="auto"/>
                <w:bottom w:val="none" w:sz="0" w:space="0" w:color="auto"/>
                <w:right w:val="none" w:sz="0" w:space="0" w:color="auto"/>
              </w:divBdr>
            </w:div>
            <w:div w:id="1096168660">
              <w:marLeft w:val="0"/>
              <w:marRight w:val="0"/>
              <w:marTop w:val="0"/>
              <w:marBottom w:val="0"/>
              <w:divBdr>
                <w:top w:val="none" w:sz="0" w:space="0" w:color="auto"/>
                <w:left w:val="none" w:sz="0" w:space="0" w:color="auto"/>
                <w:bottom w:val="none" w:sz="0" w:space="0" w:color="auto"/>
                <w:right w:val="none" w:sz="0" w:space="0" w:color="auto"/>
              </w:divBdr>
            </w:div>
            <w:div w:id="1332759614">
              <w:marLeft w:val="0"/>
              <w:marRight w:val="0"/>
              <w:marTop w:val="0"/>
              <w:marBottom w:val="0"/>
              <w:divBdr>
                <w:top w:val="none" w:sz="0" w:space="0" w:color="auto"/>
                <w:left w:val="none" w:sz="0" w:space="0" w:color="auto"/>
                <w:bottom w:val="none" w:sz="0" w:space="0" w:color="auto"/>
                <w:right w:val="none" w:sz="0" w:space="0" w:color="auto"/>
              </w:divBdr>
            </w:div>
            <w:div w:id="80028527">
              <w:marLeft w:val="0"/>
              <w:marRight w:val="0"/>
              <w:marTop w:val="0"/>
              <w:marBottom w:val="0"/>
              <w:divBdr>
                <w:top w:val="none" w:sz="0" w:space="0" w:color="auto"/>
                <w:left w:val="none" w:sz="0" w:space="0" w:color="auto"/>
                <w:bottom w:val="none" w:sz="0" w:space="0" w:color="auto"/>
                <w:right w:val="none" w:sz="0" w:space="0" w:color="auto"/>
              </w:divBdr>
            </w:div>
            <w:div w:id="2005236203">
              <w:marLeft w:val="0"/>
              <w:marRight w:val="0"/>
              <w:marTop w:val="0"/>
              <w:marBottom w:val="0"/>
              <w:divBdr>
                <w:top w:val="none" w:sz="0" w:space="0" w:color="auto"/>
                <w:left w:val="none" w:sz="0" w:space="0" w:color="auto"/>
                <w:bottom w:val="none" w:sz="0" w:space="0" w:color="auto"/>
                <w:right w:val="none" w:sz="0" w:space="0" w:color="auto"/>
              </w:divBdr>
            </w:div>
            <w:div w:id="1537546755">
              <w:marLeft w:val="0"/>
              <w:marRight w:val="0"/>
              <w:marTop w:val="0"/>
              <w:marBottom w:val="0"/>
              <w:divBdr>
                <w:top w:val="none" w:sz="0" w:space="0" w:color="auto"/>
                <w:left w:val="none" w:sz="0" w:space="0" w:color="auto"/>
                <w:bottom w:val="none" w:sz="0" w:space="0" w:color="auto"/>
                <w:right w:val="none" w:sz="0" w:space="0" w:color="auto"/>
              </w:divBdr>
            </w:div>
            <w:div w:id="1638219739">
              <w:marLeft w:val="0"/>
              <w:marRight w:val="0"/>
              <w:marTop w:val="0"/>
              <w:marBottom w:val="0"/>
              <w:divBdr>
                <w:top w:val="none" w:sz="0" w:space="0" w:color="auto"/>
                <w:left w:val="none" w:sz="0" w:space="0" w:color="auto"/>
                <w:bottom w:val="none" w:sz="0" w:space="0" w:color="auto"/>
                <w:right w:val="none" w:sz="0" w:space="0" w:color="auto"/>
              </w:divBdr>
            </w:div>
            <w:div w:id="1348368276">
              <w:marLeft w:val="0"/>
              <w:marRight w:val="0"/>
              <w:marTop w:val="0"/>
              <w:marBottom w:val="0"/>
              <w:divBdr>
                <w:top w:val="none" w:sz="0" w:space="0" w:color="auto"/>
                <w:left w:val="none" w:sz="0" w:space="0" w:color="auto"/>
                <w:bottom w:val="none" w:sz="0" w:space="0" w:color="auto"/>
                <w:right w:val="none" w:sz="0" w:space="0" w:color="auto"/>
              </w:divBdr>
            </w:div>
            <w:div w:id="513375022">
              <w:marLeft w:val="0"/>
              <w:marRight w:val="0"/>
              <w:marTop w:val="0"/>
              <w:marBottom w:val="0"/>
              <w:divBdr>
                <w:top w:val="none" w:sz="0" w:space="0" w:color="auto"/>
                <w:left w:val="none" w:sz="0" w:space="0" w:color="auto"/>
                <w:bottom w:val="none" w:sz="0" w:space="0" w:color="auto"/>
                <w:right w:val="none" w:sz="0" w:space="0" w:color="auto"/>
              </w:divBdr>
            </w:div>
            <w:div w:id="1267157920">
              <w:marLeft w:val="0"/>
              <w:marRight w:val="0"/>
              <w:marTop w:val="0"/>
              <w:marBottom w:val="0"/>
              <w:divBdr>
                <w:top w:val="none" w:sz="0" w:space="0" w:color="auto"/>
                <w:left w:val="none" w:sz="0" w:space="0" w:color="auto"/>
                <w:bottom w:val="none" w:sz="0" w:space="0" w:color="auto"/>
                <w:right w:val="none" w:sz="0" w:space="0" w:color="auto"/>
              </w:divBdr>
            </w:div>
            <w:div w:id="1769692942">
              <w:marLeft w:val="0"/>
              <w:marRight w:val="0"/>
              <w:marTop w:val="0"/>
              <w:marBottom w:val="0"/>
              <w:divBdr>
                <w:top w:val="none" w:sz="0" w:space="0" w:color="auto"/>
                <w:left w:val="none" w:sz="0" w:space="0" w:color="auto"/>
                <w:bottom w:val="none" w:sz="0" w:space="0" w:color="auto"/>
                <w:right w:val="none" w:sz="0" w:space="0" w:color="auto"/>
              </w:divBdr>
            </w:div>
            <w:div w:id="915632977">
              <w:marLeft w:val="0"/>
              <w:marRight w:val="0"/>
              <w:marTop w:val="0"/>
              <w:marBottom w:val="0"/>
              <w:divBdr>
                <w:top w:val="none" w:sz="0" w:space="0" w:color="auto"/>
                <w:left w:val="none" w:sz="0" w:space="0" w:color="auto"/>
                <w:bottom w:val="none" w:sz="0" w:space="0" w:color="auto"/>
                <w:right w:val="none" w:sz="0" w:space="0" w:color="auto"/>
              </w:divBdr>
            </w:div>
            <w:div w:id="569853887">
              <w:marLeft w:val="0"/>
              <w:marRight w:val="0"/>
              <w:marTop w:val="0"/>
              <w:marBottom w:val="0"/>
              <w:divBdr>
                <w:top w:val="none" w:sz="0" w:space="0" w:color="auto"/>
                <w:left w:val="none" w:sz="0" w:space="0" w:color="auto"/>
                <w:bottom w:val="none" w:sz="0" w:space="0" w:color="auto"/>
                <w:right w:val="none" w:sz="0" w:space="0" w:color="auto"/>
              </w:divBdr>
            </w:div>
            <w:div w:id="1966159772">
              <w:marLeft w:val="0"/>
              <w:marRight w:val="0"/>
              <w:marTop w:val="0"/>
              <w:marBottom w:val="0"/>
              <w:divBdr>
                <w:top w:val="none" w:sz="0" w:space="0" w:color="auto"/>
                <w:left w:val="none" w:sz="0" w:space="0" w:color="auto"/>
                <w:bottom w:val="none" w:sz="0" w:space="0" w:color="auto"/>
                <w:right w:val="none" w:sz="0" w:space="0" w:color="auto"/>
              </w:divBdr>
            </w:div>
            <w:div w:id="2058625699">
              <w:marLeft w:val="0"/>
              <w:marRight w:val="0"/>
              <w:marTop w:val="0"/>
              <w:marBottom w:val="0"/>
              <w:divBdr>
                <w:top w:val="none" w:sz="0" w:space="0" w:color="auto"/>
                <w:left w:val="none" w:sz="0" w:space="0" w:color="auto"/>
                <w:bottom w:val="none" w:sz="0" w:space="0" w:color="auto"/>
                <w:right w:val="none" w:sz="0" w:space="0" w:color="auto"/>
              </w:divBdr>
            </w:div>
            <w:div w:id="1561944513">
              <w:marLeft w:val="0"/>
              <w:marRight w:val="0"/>
              <w:marTop w:val="0"/>
              <w:marBottom w:val="0"/>
              <w:divBdr>
                <w:top w:val="none" w:sz="0" w:space="0" w:color="auto"/>
                <w:left w:val="none" w:sz="0" w:space="0" w:color="auto"/>
                <w:bottom w:val="none" w:sz="0" w:space="0" w:color="auto"/>
                <w:right w:val="none" w:sz="0" w:space="0" w:color="auto"/>
              </w:divBdr>
            </w:div>
            <w:div w:id="1006708549">
              <w:marLeft w:val="0"/>
              <w:marRight w:val="0"/>
              <w:marTop w:val="0"/>
              <w:marBottom w:val="0"/>
              <w:divBdr>
                <w:top w:val="none" w:sz="0" w:space="0" w:color="auto"/>
                <w:left w:val="none" w:sz="0" w:space="0" w:color="auto"/>
                <w:bottom w:val="none" w:sz="0" w:space="0" w:color="auto"/>
                <w:right w:val="none" w:sz="0" w:space="0" w:color="auto"/>
              </w:divBdr>
            </w:div>
            <w:div w:id="684015528">
              <w:marLeft w:val="0"/>
              <w:marRight w:val="0"/>
              <w:marTop w:val="0"/>
              <w:marBottom w:val="0"/>
              <w:divBdr>
                <w:top w:val="none" w:sz="0" w:space="0" w:color="auto"/>
                <w:left w:val="none" w:sz="0" w:space="0" w:color="auto"/>
                <w:bottom w:val="none" w:sz="0" w:space="0" w:color="auto"/>
                <w:right w:val="none" w:sz="0" w:space="0" w:color="auto"/>
              </w:divBdr>
            </w:div>
            <w:div w:id="679233730">
              <w:marLeft w:val="0"/>
              <w:marRight w:val="0"/>
              <w:marTop w:val="0"/>
              <w:marBottom w:val="0"/>
              <w:divBdr>
                <w:top w:val="none" w:sz="0" w:space="0" w:color="auto"/>
                <w:left w:val="none" w:sz="0" w:space="0" w:color="auto"/>
                <w:bottom w:val="none" w:sz="0" w:space="0" w:color="auto"/>
                <w:right w:val="none" w:sz="0" w:space="0" w:color="auto"/>
              </w:divBdr>
            </w:div>
            <w:div w:id="1692410879">
              <w:marLeft w:val="0"/>
              <w:marRight w:val="0"/>
              <w:marTop w:val="0"/>
              <w:marBottom w:val="0"/>
              <w:divBdr>
                <w:top w:val="none" w:sz="0" w:space="0" w:color="auto"/>
                <w:left w:val="none" w:sz="0" w:space="0" w:color="auto"/>
                <w:bottom w:val="none" w:sz="0" w:space="0" w:color="auto"/>
                <w:right w:val="none" w:sz="0" w:space="0" w:color="auto"/>
              </w:divBdr>
            </w:div>
            <w:div w:id="195240398">
              <w:marLeft w:val="0"/>
              <w:marRight w:val="0"/>
              <w:marTop w:val="0"/>
              <w:marBottom w:val="0"/>
              <w:divBdr>
                <w:top w:val="none" w:sz="0" w:space="0" w:color="auto"/>
                <w:left w:val="none" w:sz="0" w:space="0" w:color="auto"/>
                <w:bottom w:val="none" w:sz="0" w:space="0" w:color="auto"/>
                <w:right w:val="none" w:sz="0" w:space="0" w:color="auto"/>
              </w:divBdr>
            </w:div>
            <w:div w:id="1700080161">
              <w:marLeft w:val="0"/>
              <w:marRight w:val="0"/>
              <w:marTop w:val="0"/>
              <w:marBottom w:val="0"/>
              <w:divBdr>
                <w:top w:val="none" w:sz="0" w:space="0" w:color="auto"/>
                <w:left w:val="none" w:sz="0" w:space="0" w:color="auto"/>
                <w:bottom w:val="none" w:sz="0" w:space="0" w:color="auto"/>
                <w:right w:val="none" w:sz="0" w:space="0" w:color="auto"/>
              </w:divBdr>
            </w:div>
            <w:div w:id="1160081168">
              <w:marLeft w:val="0"/>
              <w:marRight w:val="0"/>
              <w:marTop w:val="0"/>
              <w:marBottom w:val="0"/>
              <w:divBdr>
                <w:top w:val="none" w:sz="0" w:space="0" w:color="auto"/>
                <w:left w:val="none" w:sz="0" w:space="0" w:color="auto"/>
                <w:bottom w:val="none" w:sz="0" w:space="0" w:color="auto"/>
                <w:right w:val="none" w:sz="0" w:space="0" w:color="auto"/>
              </w:divBdr>
            </w:div>
            <w:div w:id="1927421919">
              <w:marLeft w:val="0"/>
              <w:marRight w:val="0"/>
              <w:marTop w:val="0"/>
              <w:marBottom w:val="0"/>
              <w:divBdr>
                <w:top w:val="none" w:sz="0" w:space="0" w:color="auto"/>
                <w:left w:val="none" w:sz="0" w:space="0" w:color="auto"/>
                <w:bottom w:val="none" w:sz="0" w:space="0" w:color="auto"/>
                <w:right w:val="none" w:sz="0" w:space="0" w:color="auto"/>
              </w:divBdr>
            </w:div>
            <w:div w:id="744766198">
              <w:marLeft w:val="0"/>
              <w:marRight w:val="0"/>
              <w:marTop w:val="0"/>
              <w:marBottom w:val="0"/>
              <w:divBdr>
                <w:top w:val="none" w:sz="0" w:space="0" w:color="auto"/>
                <w:left w:val="none" w:sz="0" w:space="0" w:color="auto"/>
                <w:bottom w:val="none" w:sz="0" w:space="0" w:color="auto"/>
                <w:right w:val="none" w:sz="0" w:space="0" w:color="auto"/>
              </w:divBdr>
            </w:div>
            <w:div w:id="2633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693">
      <w:bodyDiv w:val="1"/>
      <w:marLeft w:val="0"/>
      <w:marRight w:val="0"/>
      <w:marTop w:val="0"/>
      <w:marBottom w:val="0"/>
      <w:divBdr>
        <w:top w:val="none" w:sz="0" w:space="0" w:color="auto"/>
        <w:left w:val="none" w:sz="0" w:space="0" w:color="auto"/>
        <w:bottom w:val="none" w:sz="0" w:space="0" w:color="auto"/>
        <w:right w:val="none" w:sz="0" w:space="0" w:color="auto"/>
      </w:divBdr>
      <w:divsChild>
        <w:div w:id="2028023567">
          <w:marLeft w:val="0"/>
          <w:marRight w:val="0"/>
          <w:marTop w:val="0"/>
          <w:marBottom w:val="0"/>
          <w:divBdr>
            <w:top w:val="none" w:sz="0" w:space="0" w:color="auto"/>
            <w:left w:val="none" w:sz="0" w:space="0" w:color="auto"/>
            <w:bottom w:val="none" w:sz="0" w:space="0" w:color="auto"/>
            <w:right w:val="none" w:sz="0" w:space="0" w:color="auto"/>
          </w:divBdr>
          <w:divsChild>
            <w:div w:id="1676806491">
              <w:marLeft w:val="0"/>
              <w:marRight w:val="0"/>
              <w:marTop w:val="0"/>
              <w:marBottom w:val="0"/>
              <w:divBdr>
                <w:top w:val="none" w:sz="0" w:space="0" w:color="auto"/>
                <w:left w:val="none" w:sz="0" w:space="0" w:color="auto"/>
                <w:bottom w:val="none" w:sz="0" w:space="0" w:color="auto"/>
                <w:right w:val="none" w:sz="0" w:space="0" w:color="auto"/>
              </w:divBdr>
            </w:div>
            <w:div w:id="1740592724">
              <w:marLeft w:val="0"/>
              <w:marRight w:val="0"/>
              <w:marTop w:val="0"/>
              <w:marBottom w:val="0"/>
              <w:divBdr>
                <w:top w:val="none" w:sz="0" w:space="0" w:color="auto"/>
                <w:left w:val="none" w:sz="0" w:space="0" w:color="auto"/>
                <w:bottom w:val="none" w:sz="0" w:space="0" w:color="auto"/>
                <w:right w:val="none" w:sz="0" w:space="0" w:color="auto"/>
              </w:divBdr>
            </w:div>
            <w:div w:id="1717578829">
              <w:marLeft w:val="0"/>
              <w:marRight w:val="0"/>
              <w:marTop w:val="0"/>
              <w:marBottom w:val="0"/>
              <w:divBdr>
                <w:top w:val="none" w:sz="0" w:space="0" w:color="auto"/>
                <w:left w:val="none" w:sz="0" w:space="0" w:color="auto"/>
                <w:bottom w:val="none" w:sz="0" w:space="0" w:color="auto"/>
                <w:right w:val="none" w:sz="0" w:space="0" w:color="auto"/>
              </w:divBdr>
            </w:div>
            <w:div w:id="504635345">
              <w:marLeft w:val="0"/>
              <w:marRight w:val="0"/>
              <w:marTop w:val="0"/>
              <w:marBottom w:val="0"/>
              <w:divBdr>
                <w:top w:val="none" w:sz="0" w:space="0" w:color="auto"/>
                <w:left w:val="none" w:sz="0" w:space="0" w:color="auto"/>
                <w:bottom w:val="none" w:sz="0" w:space="0" w:color="auto"/>
                <w:right w:val="none" w:sz="0" w:space="0" w:color="auto"/>
              </w:divBdr>
            </w:div>
            <w:div w:id="705839745">
              <w:marLeft w:val="0"/>
              <w:marRight w:val="0"/>
              <w:marTop w:val="0"/>
              <w:marBottom w:val="0"/>
              <w:divBdr>
                <w:top w:val="none" w:sz="0" w:space="0" w:color="auto"/>
                <w:left w:val="none" w:sz="0" w:space="0" w:color="auto"/>
                <w:bottom w:val="none" w:sz="0" w:space="0" w:color="auto"/>
                <w:right w:val="none" w:sz="0" w:space="0" w:color="auto"/>
              </w:divBdr>
            </w:div>
            <w:div w:id="1794327420">
              <w:marLeft w:val="0"/>
              <w:marRight w:val="0"/>
              <w:marTop w:val="0"/>
              <w:marBottom w:val="0"/>
              <w:divBdr>
                <w:top w:val="none" w:sz="0" w:space="0" w:color="auto"/>
                <w:left w:val="none" w:sz="0" w:space="0" w:color="auto"/>
                <w:bottom w:val="none" w:sz="0" w:space="0" w:color="auto"/>
                <w:right w:val="none" w:sz="0" w:space="0" w:color="auto"/>
              </w:divBdr>
            </w:div>
            <w:div w:id="291323760">
              <w:marLeft w:val="0"/>
              <w:marRight w:val="0"/>
              <w:marTop w:val="0"/>
              <w:marBottom w:val="0"/>
              <w:divBdr>
                <w:top w:val="none" w:sz="0" w:space="0" w:color="auto"/>
                <w:left w:val="none" w:sz="0" w:space="0" w:color="auto"/>
                <w:bottom w:val="none" w:sz="0" w:space="0" w:color="auto"/>
                <w:right w:val="none" w:sz="0" w:space="0" w:color="auto"/>
              </w:divBdr>
            </w:div>
            <w:div w:id="1093552853">
              <w:marLeft w:val="0"/>
              <w:marRight w:val="0"/>
              <w:marTop w:val="0"/>
              <w:marBottom w:val="0"/>
              <w:divBdr>
                <w:top w:val="none" w:sz="0" w:space="0" w:color="auto"/>
                <w:left w:val="none" w:sz="0" w:space="0" w:color="auto"/>
                <w:bottom w:val="none" w:sz="0" w:space="0" w:color="auto"/>
                <w:right w:val="none" w:sz="0" w:space="0" w:color="auto"/>
              </w:divBdr>
            </w:div>
            <w:div w:id="1675721677">
              <w:marLeft w:val="0"/>
              <w:marRight w:val="0"/>
              <w:marTop w:val="0"/>
              <w:marBottom w:val="0"/>
              <w:divBdr>
                <w:top w:val="none" w:sz="0" w:space="0" w:color="auto"/>
                <w:left w:val="none" w:sz="0" w:space="0" w:color="auto"/>
                <w:bottom w:val="none" w:sz="0" w:space="0" w:color="auto"/>
                <w:right w:val="none" w:sz="0" w:space="0" w:color="auto"/>
              </w:divBdr>
            </w:div>
            <w:div w:id="137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2894">
      <w:bodyDiv w:val="1"/>
      <w:marLeft w:val="0"/>
      <w:marRight w:val="0"/>
      <w:marTop w:val="0"/>
      <w:marBottom w:val="0"/>
      <w:divBdr>
        <w:top w:val="none" w:sz="0" w:space="0" w:color="auto"/>
        <w:left w:val="none" w:sz="0" w:space="0" w:color="auto"/>
        <w:bottom w:val="none" w:sz="0" w:space="0" w:color="auto"/>
        <w:right w:val="none" w:sz="0" w:space="0" w:color="auto"/>
      </w:divBdr>
    </w:div>
    <w:div w:id="2094743134">
      <w:bodyDiv w:val="1"/>
      <w:marLeft w:val="0"/>
      <w:marRight w:val="0"/>
      <w:marTop w:val="0"/>
      <w:marBottom w:val="0"/>
      <w:divBdr>
        <w:top w:val="none" w:sz="0" w:space="0" w:color="auto"/>
        <w:left w:val="none" w:sz="0" w:space="0" w:color="auto"/>
        <w:bottom w:val="none" w:sz="0" w:space="0" w:color="auto"/>
        <w:right w:val="none" w:sz="0" w:space="0" w:color="auto"/>
      </w:divBdr>
      <w:divsChild>
        <w:div w:id="168259138">
          <w:marLeft w:val="0"/>
          <w:marRight w:val="0"/>
          <w:marTop w:val="0"/>
          <w:marBottom w:val="0"/>
          <w:divBdr>
            <w:top w:val="none" w:sz="0" w:space="0" w:color="auto"/>
            <w:left w:val="none" w:sz="0" w:space="0" w:color="auto"/>
            <w:bottom w:val="none" w:sz="0" w:space="0" w:color="auto"/>
            <w:right w:val="none" w:sz="0" w:space="0" w:color="auto"/>
          </w:divBdr>
          <w:divsChild>
            <w:div w:id="1892766459">
              <w:marLeft w:val="0"/>
              <w:marRight w:val="0"/>
              <w:marTop w:val="0"/>
              <w:marBottom w:val="0"/>
              <w:divBdr>
                <w:top w:val="none" w:sz="0" w:space="0" w:color="auto"/>
                <w:left w:val="none" w:sz="0" w:space="0" w:color="auto"/>
                <w:bottom w:val="none" w:sz="0" w:space="0" w:color="auto"/>
                <w:right w:val="none" w:sz="0" w:space="0" w:color="auto"/>
              </w:divBdr>
            </w:div>
            <w:div w:id="247468110">
              <w:marLeft w:val="0"/>
              <w:marRight w:val="0"/>
              <w:marTop w:val="0"/>
              <w:marBottom w:val="0"/>
              <w:divBdr>
                <w:top w:val="none" w:sz="0" w:space="0" w:color="auto"/>
                <w:left w:val="none" w:sz="0" w:space="0" w:color="auto"/>
                <w:bottom w:val="none" w:sz="0" w:space="0" w:color="auto"/>
                <w:right w:val="none" w:sz="0" w:space="0" w:color="auto"/>
              </w:divBdr>
            </w:div>
            <w:div w:id="58210506">
              <w:marLeft w:val="0"/>
              <w:marRight w:val="0"/>
              <w:marTop w:val="0"/>
              <w:marBottom w:val="0"/>
              <w:divBdr>
                <w:top w:val="none" w:sz="0" w:space="0" w:color="auto"/>
                <w:left w:val="none" w:sz="0" w:space="0" w:color="auto"/>
                <w:bottom w:val="none" w:sz="0" w:space="0" w:color="auto"/>
                <w:right w:val="none" w:sz="0" w:space="0" w:color="auto"/>
              </w:divBdr>
            </w:div>
            <w:div w:id="1030951658">
              <w:marLeft w:val="0"/>
              <w:marRight w:val="0"/>
              <w:marTop w:val="0"/>
              <w:marBottom w:val="0"/>
              <w:divBdr>
                <w:top w:val="none" w:sz="0" w:space="0" w:color="auto"/>
                <w:left w:val="none" w:sz="0" w:space="0" w:color="auto"/>
                <w:bottom w:val="none" w:sz="0" w:space="0" w:color="auto"/>
                <w:right w:val="none" w:sz="0" w:space="0" w:color="auto"/>
              </w:divBdr>
            </w:div>
            <w:div w:id="955916114">
              <w:marLeft w:val="0"/>
              <w:marRight w:val="0"/>
              <w:marTop w:val="0"/>
              <w:marBottom w:val="0"/>
              <w:divBdr>
                <w:top w:val="none" w:sz="0" w:space="0" w:color="auto"/>
                <w:left w:val="none" w:sz="0" w:space="0" w:color="auto"/>
                <w:bottom w:val="none" w:sz="0" w:space="0" w:color="auto"/>
                <w:right w:val="none" w:sz="0" w:space="0" w:color="auto"/>
              </w:divBdr>
            </w:div>
            <w:div w:id="758252440">
              <w:marLeft w:val="0"/>
              <w:marRight w:val="0"/>
              <w:marTop w:val="0"/>
              <w:marBottom w:val="0"/>
              <w:divBdr>
                <w:top w:val="none" w:sz="0" w:space="0" w:color="auto"/>
                <w:left w:val="none" w:sz="0" w:space="0" w:color="auto"/>
                <w:bottom w:val="none" w:sz="0" w:space="0" w:color="auto"/>
                <w:right w:val="none" w:sz="0" w:space="0" w:color="auto"/>
              </w:divBdr>
            </w:div>
            <w:div w:id="1707215647">
              <w:marLeft w:val="0"/>
              <w:marRight w:val="0"/>
              <w:marTop w:val="0"/>
              <w:marBottom w:val="0"/>
              <w:divBdr>
                <w:top w:val="none" w:sz="0" w:space="0" w:color="auto"/>
                <w:left w:val="none" w:sz="0" w:space="0" w:color="auto"/>
                <w:bottom w:val="none" w:sz="0" w:space="0" w:color="auto"/>
                <w:right w:val="none" w:sz="0" w:space="0" w:color="auto"/>
              </w:divBdr>
            </w:div>
            <w:div w:id="871185094">
              <w:marLeft w:val="0"/>
              <w:marRight w:val="0"/>
              <w:marTop w:val="0"/>
              <w:marBottom w:val="0"/>
              <w:divBdr>
                <w:top w:val="none" w:sz="0" w:space="0" w:color="auto"/>
                <w:left w:val="none" w:sz="0" w:space="0" w:color="auto"/>
                <w:bottom w:val="none" w:sz="0" w:space="0" w:color="auto"/>
                <w:right w:val="none" w:sz="0" w:space="0" w:color="auto"/>
              </w:divBdr>
            </w:div>
            <w:div w:id="1146094155">
              <w:marLeft w:val="0"/>
              <w:marRight w:val="0"/>
              <w:marTop w:val="0"/>
              <w:marBottom w:val="0"/>
              <w:divBdr>
                <w:top w:val="none" w:sz="0" w:space="0" w:color="auto"/>
                <w:left w:val="none" w:sz="0" w:space="0" w:color="auto"/>
                <w:bottom w:val="none" w:sz="0" w:space="0" w:color="auto"/>
                <w:right w:val="none" w:sz="0" w:space="0" w:color="auto"/>
              </w:divBdr>
            </w:div>
            <w:div w:id="92361834">
              <w:marLeft w:val="0"/>
              <w:marRight w:val="0"/>
              <w:marTop w:val="0"/>
              <w:marBottom w:val="0"/>
              <w:divBdr>
                <w:top w:val="none" w:sz="0" w:space="0" w:color="auto"/>
                <w:left w:val="none" w:sz="0" w:space="0" w:color="auto"/>
                <w:bottom w:val="none" w:sz="0" w:space="0" w:color="auto"/>
                <w:right w:val="none" w:sz="0" w:space="0" w:color="auto"/>
              </w:divBdr>
            </w:div>
            <w:div w:id="2643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Manfred\Documents\b&#252;cher\Angular%202\kapitel\Komponenten\angular-komponenten-angular1-digest-cycle.png" TargetMode="External"/><Relationship Id="rId13" Type="http://schemas.openxmlformats.org/officeDocument/2006/relationships/image" Target="file:///C:\Users\Manfred\Documents\b&#252;cher\Angular%202\kapitel\Komponenten\angular-komponenten-events-bottom-up.png" TargetMode="External"/><Relationship Id="rId18" Type="http://schemas.openxmlformats.org/officeDocument/2006/relationships/image" Target="file:///C:\Users\Manfred\Documents\b&#252;cher\Angular%202\kapitel\Komponenten\angular-komponenten-output-bindings-chip.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file:///C:\Users\Manfred\Documents\b&#252;cher\Angular%202\kapitel\Komponenten\life-cycle-hooks-change-debug.png"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file:///C:\Users\Manfred\Documents\b&#252;cher\Angular%202\kapitel\Komponenten\angular-komponenten-input-bindings-chip.p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file:///C:\Users\Manfred\Documents\b&#252;cher\Angular%202\kapitel\Komponenten\angular-komponenten-warenkorb.png" TargetMode="External"/><Relationship Id="rId20" Type="http://schemas.openxmlformats.org/officeDocument/2006/relationships/image" Target="file:///C:\Users\Manfred\Documents\b&#252;cher\Angular%202\kapitel\Komponenten\life-cycle-hooks-init-debu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Manfred\Documents\b&#252;cher\Angular%202\kapitel\Komponenten\angular-komponenten-flight-card.png" TargetMode="External"/><Relationship Id="rId23" Type="http://schemas.openxmlformats.org/officeDocument/2006/relationships/header" Target="header1.xml"/><Relationship Id="rId10" Type="http://schemas.openxmlformats.org/officeDocument/2006/relationships/image" Target="file:///C:\Users\Manfred\Documents\b&#252;cher\Angular%202\kapitel\Komponenten\angular-komponenten-property-bindings.png" TargetMode="External"/><Relationship Id="rId19" Type="http://schemas.openxmlformats.org/officeDocument/2006/relationships/image" Target="file:///C:\Users\Manfred\Documents\b&#252;cher\Angular%202\kapitel\Komponenten\angular-komponenten-flight-card-warenkorb.png" TargetMode="External"/><Relationship Id="rId4" Type="http://schemas.openxmlformats.org/officeDocument/2006/relationships/settings" Target="settings.xml"/><Relationship Id="rId9" Type="http://schemas.openxmlformats.org/officeDocument/2006/relationships/image" Target="file:///C:\Users\Manfred\Documents\b&#252;cher\Angular%202\kapitel\Komponenten\angular-komponenten-angular2-hierarchie.png" TargetMode="External"/><Relationship Id="rId14" Type="http://schemas.openxmlformats.org/officeDocument/2006/relationships/image" Target="file:///C:\Users\Manfred\Documents\b&#252;cher\Angular%202\kapitel\Komponenten\angular-databinding-statemachine.png" TargetMode="External"/><Relationship Id="rId22" Type="http://schemas.openxmlformats.org/officeDocument/2006/relationships/image" Target="file:///C:\Users\Manfred\Documents\b&#252;cher\Angular%202\kapitel\Komponenten\date-component.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e\AppData\Roaming\Microsoft\Templates\MSPress-Standard.dot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DD1EA-6F7F-4B1A-9F25-54EA9BAF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MSPress-Standard.dotm</Template>
  <TotalTime>0</TotalTime>
  <Pages>22</Pages>
  <Words>4536</Words>
  <Characters>28583</Characters>
  <Application>Microsoft Office Word</Application>
  <DocSecurity>0</DocSecurity>
  <Lines>238</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Formatvorlage Microsoft Press</vt:lpstr>
      <vt:lpstr>Formatvorlage Microsoft Press</vt:lpstr>
    </vt:vector>
  </TitlesOfParts>
  <Company/>
  <LinksUpToDate>false</LinksUpToDate>
  <CharactersWithSpaces>33053</CharactersWithSpaces>
  <SharedDoc>false</SharedDoc>
  <HLinks>
    <vt:vector size="36" baseType="variant">
      <vt:variant>
        <vt:i4>8323109</vt:i4>
      </vt:variant>
      <vt:variant>
        <vt:i4>207</vt:i4>
      </vt:variant>
      <vt:variant>
        <vt:i4>0</vt:i4>
      </vt:variant>
      <vt:variant>
        <vt:i4>5</vt:i4>
      </vt:variant>
      <vt:variant>
        <vt:lpwstr>http://docs.seleniumhq.org/</vt:lpwstr>
      </vt:variant>
      <vt:variant>
        <vt:lpwstr/>
      </vt:variant>
      <vt:variant>
        <vt:i4>4063358</vt:i4>
      </vt:variant>
      <vt:variant>
        <vt:i4>81</vt:i4>
      </vt:variant>
      <vt:variant>
        <vt:i4>0</vt:i4>
      </vt:variant>
      <vt:variant>
        <vt:i4>5</vt:i4>
      </vt:variant>
      <vt:variant>
        <vt:lpwstr>http://docs.angularjs.org/api/</vt:lpwstr>
      </vt:variant>
      <vt:variant>
        <vt:lpwstr/>
      </vt:variant>
      <vt:variant>
        <vt:i4>4718661</vt:i4>
      </vt:variant>
      <vt:variant>
        <vt:i4>21</vt:i4>
      </vt:variant>
      <vt:variant>
        <vt:i4>0</vt:i4>
      </vt:variant>
      <vt:variant>
        <vt:i4>5</vt:i4>
      </vt:variant>
      <vt:variant>
        <vt:lpwstr>http://angularjs.org/</vt:lpwstr>
      </vt:variant>
      <vt:variant>
        <vt:lpwstr/>
      </vt:variant>
      <vt:variant>
        <vt:i4>1376308</vt:i4>
      </vt:variant>
      <vt:variant>
        <vt:i4>14</vt:i4>
      </vt:variant>
      <vt:variant>
        <vt:i4>0</vt:i4>
      </vt:variant>
      <vt:variant>
        <vt:i4>5</vt:i4>
      </vt:variant>
      <vt:variant>
        <vt:lpwstr/>
      </vt:variant>
      <vt:variant>
        <vt:lpwstr>_Toc406510774</vt:lpwstr>
      </vt:variant>
      <vt:variant>
        <vt:i4>1376308</vt:i4>
      </vt:variant>
      <vt:variant>
        <vt:i4>8</vt:i4>
      </vt:variant>
      <vt:variant>
        <vt:i4>0</vt:i4>
      </vt:variant>
      <vt:variant>
        <vt:i4>5</vt:i4>
      </vt:variant>
      <vt:variant>
        <vt:lpwstr/>
      </vt:variant>
      <vt:variant>
        <vt:lpwstr>_Toc406510773</vt:lpwstr>
      </vt:variant>
      <vt:variant>
        <vt:i4>1376308</vt:i4>
      </vt:variant>
      <vt:variant>
        <vt:i4>2</vt:i4>
      </vt:variant>
      <vt:variant>
        <vt:i4>0</vt:i4>
      </vt:variant>
      <vt:variant>
        <vt:i4>5</vt:i4>
      </vt:variant>
      <vt:variant>
        <vt:lpwstr/>
      </vt:variant>
      <vt:variant>
        <vt:lpwstr>_Toc406510772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Microsoft Press</dc:title>
  <dc:subject/>
  <dc:creator>manfred steyer</dc:creator>
  <cp:keywords/>
  <cp:lastModifiedBy>Manfred Steyer</cp:lastModifiedBy>
  <cp:revision>1529</cp:revision>
  <dcterms:created xsi:type="dcterms:W3CDTF">2014-12-16T19:02:00Z</dcterms:created>
  <dcterms:modified xsi:type="dcterms:W3CDTF">2017-04-16T20:56:00Z</dcterms:modified>
</cp:coreProperties>
</file>